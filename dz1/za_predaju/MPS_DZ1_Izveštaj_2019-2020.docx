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B248" w14:textId="77777777" w:rsidR="00586F2A" w:rsidRDefault="004E01D5" w:rsidP="00586F2A">
      <w:pPr>
        <w:pStyle w:val="Zaglavljenaslovnestrane"/>
        <w:rPr>
          <w:noProof/>
        </w:rPr>
      </w:pPr>
      <w:r>
        <w:rPr>
          <w:noProof/>
        </w:rPr>
        <w:t>Univerzitet</w:t>
      </w:r>
      <w:r w:rsidR="00F06BB2" w:rsidRPr="004E01D5">
        <w:rPr>
          <w:noProof/>
        </w:rPr>
        <w:t xml:space="preserve"> </w:t>
      </w:r>
      <w:r>
        <w:rPr>
          <w:noProof/>
        </w:rPr>
        <w:t>u</w:t>
      </w:r>
      <w:r w:rsidR="00F06BB2" w:rsidRPr="004E01D5">
        <w:rPr>
          <w:noProof/>
        </w:rPr>
        <w:t xml:space="preserve"> </w:t>
      </w:r>
      <w:r>
        <w:rPr>
          <w:noProof/>
        </w:rPr>
        <w:t>Beogradu - Elektrotehnički</w:t>
      </w:r>
      <w:r w:rsidR="00586F2A" w:rsidRPr="004E01D5">
        <w:rPr>
          <w:noProof/>
        </w:rPr>
        <w:t xml:space="preserve"> </w:t>
      </w:r>
      <w:r>
        <w:rPr>
          <w:noProof/>
        </w:rPr>
        <w:t>fakultet</w:t>
      </w:r>
    </w:p>
    <w:p w14:paraId="2CD06347" w14:textId="77777777" w:rsidR="004E01D5" w:rsidRPr="004E01D5" w:rsidRDefault="004E01D5" w:rsidP="004E01D5">
      <w:pPr>
        <w:pStyle w:val="Zaglavljenaslovnestrane"/>
        <w:rPr>
          <w:noProof/>
        </w:rPr>
      </w:pPr>
      <w:r>
        <w:rPr>
          <w:noProof/>
        </w:rPr>
        <w:t>Multiprocesorki sistemi (13S114MUPS, 13E114MUPS)</w:t>
      </w:r>
    </w:p>
    <w:p w14:paraId="517D5C94" w14:textId="77777777" w:rsidR="00F06BB2" w:rsidRPr="004E01D5" w:rsidRDefault="00F06BB2" w:rsidP="00F06BB2">
      <w:pPr>
        <w:pStyle w:val="Osnovnitekst"/>
        <w:rPr>
          <w:noProof/>
        </w:rPr>
      </w:pPr>
    </w:p>
    <w:p w14:paraId="51558609" w14:textId="77777777" w:rsidR="00F06BB2" w:rsidRPr="004E01D5" w:rsidRDefault="00F06BB2" w:rsidP="00F06BB2">
      <w:pPr>
        <w:pStyle w:val="Osnovnitekst"/>
        <w:rPr>
          <w:noProof/>
        </w:rPr>
      </w:pPr>
    </w:p>
    <w:p w14:paraId="5903F32A" w14:textId="77777777" w:rsidR="00F06BB2" w:rsidRPr="004E01D5" w:rsidRDefault="008471DF" w:rsidP="00F06BB2">
      <w:pPr>
        <w:pStyle w:val="SlikeTabele"/>
        <w:rPr>
          <w:noProof/>
        </w:rPr>
      </w:pPr>
      <w:r w:rsidRPr="004E01D5">
        <w:rPr>
          <w:noProof/>
        </w:rPr>
        <w:drawing>
          <wp:inline distT="0" distB="0" distL="0" distR="0" wp14:anchorId="2300D943" wp14:editId="729BA7F1">
            <wp:extent cx="1327785" cy="1749425"/>
            <wp:effectExtent l="19050" t="0" r="5715" b="0"/>
            <wp:docPr id="1" name="Picture 1" descr="Znak%20E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k%20ET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81AE" w14:textId="77777777" w:rsidR="00F06BB2" w:rsidRPr="004E01D5" w:rsidRDefault="00F06BB2" w:rsidP="00F06BB2">
      <w:pPr>
        <w:pStyle w:val="Osnovnitekst"/>
        <w:rPr>
          <w:noProof/>
        </w:rPr>
      </w:pPr>
    </w:p>
    <w:p w14:paraId="673FA782" w14:textId="77777777" w:rsidR="00F06BB2" w:rsidRPr="004E01D5" w:rsidRDefault="00F06BB2" w:rsidP="00F06BB2">
      <w:pPr>
        <w:pStyle w:val="Osnovnitekst"/>
        <w:rPr>
          <w:noProof/>
        </w:rPr>
      </w:pPr>
    </w:p>
    <w:p w14:paraId="100A0204" w14:textId="577728D4" w:rsidR="00F06BB2" w:rsidRPr="004E01D5" w:rsidRDefault="004E01D5" w:rsidP="00F06BB2">
      <w:pPr>
        <w:pStyle w:val="Naslovteze"/>
        <w:rPr>
          <w:noProof/>
        </w:rPr>
      </w:pPr>
      <w:r>
        <w:rPr>
          <w:noProof/>
        </w:rPr>
        <w:t>Domaći zadatak 1 – O</w:t>
      </w:r>
      <w:r w:rsidR="00E04F5C">
        <w:rPr>
          <w:noProof/>
        </w:rPr>
        <w:t>pen</w:t>
      </w:r>
      <w:r>
        <w:rPr>
          <w:noProof/>
        </w:rPr>
        <w:t>MP</w:t>
      </w:r>
    </w:p>
    <w:p w14:paraId="6AFC1A7C" w14:textId="77777777" w:rsidR="00F06BB2" w:rsidRPr="004E01D5" w:rsidRDefault="004E01D5" w:rsidP="00AE0461">
      <w:pPr>
        <w:pStyle w:val="Podnaslovteze"/>
        <w:rPr>
          <w:noProof/>
        </w:rPr>
      </w:pPr>
      <w:r>
        <w:rPr>
          <w:noProof/>
        </w:rPr>
        <w:t>Izveštaj o urađenom domaćem zadatku</w:t>
      </w:r>
    </w:p>
    <w:p w14:paraId="6490E860" w14:textId="77777777" w:rsidR="00F06BB2" w:rsidRPr="004E01D5" w:rsidRDefault="00F06BB2" w:rsidP="00F06BB2">
      <w:pPr>
        <w:pStyle w:val="Osnovnitekst"/>
        <w:rPr>
          <w:noProof/>
        </w:rPr>
      </w:pPr>
    </w:p>
    <w:p w14:paraId="262FA948" w14:textId="77777777" w:rsidR="00AE0461" w:rsidRPr="004E01D5" w:rsidRDefault="00AE0461" w:rsidP="00F06BB2">
      <w:pPr>
        <w:pStyle w:val="Osnovnitekst"/>
        <w:rPr>
          <w:noProof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62"/>
        <w:gridCol w:w="4676"/>
      </w:tblGrid>
      <w:tr w:rsidR="00A3069A" w:rsidRPr="004E01D5" w14:paraId="4B21C0D7" w14:textId="77777777" w:rsidTr="008E4C5D">
        <w:tc>
          <w:tcPr>
            <w:tcW w:w="4962" w:type="dxa"/>
            <w:vAlign w:val="center"/>
          </w:tcPr>
          <w:p w14:paraId="7517AE1F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Predmetni asistent</w:t>
            </w:r>
            <w:r w:rsidR="00196C7A" w:rsidRPr="004E01D5">
              <w:rPr>
                <w:noProof/>
              </w:rPr>
              <w:t>:</w:t>
            </w:r>
          </w:p>
        </w:tc>
        <w:tc>
          <w:tcPr>
            <w:tcW w:w="4676" w:type="dxa"/>
            <w:vAlign w:val="center"/>
          </w:tcPr>
          <w:p w14:paraId="287FD52C" w14:textId="59520E87" w:rsidR="00A3069A" w:rsidRPr="004E01D5" w:rsidRDefault="00646ED1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Studenti</w:t>
            </w:r>
            <w:r w:rsidR="00196C7A" w:rsidRPr="004E01D5">
              <w:rPr>
                <w:noProof/>
              </w:rPr>
              <w:t>:</w:t>
            </w:r>
          </w:p>
        </w:tc>
      </w:tr>
      <w:tr w:rsidR="00A3069A" w:rsidRPr="004E01D5" w14:paraId="4AE9010F" w14:textId="77777777" w:rsidTr="008E4C5D">
        <w:trPr>
          <w:trHeight w:val="491"/>
        </w:trPr>
        <w:tc>
          <w:tcPr>
            <w:tcW w:w="4962" w:type="dxa"/>
            <w:vAlign w:val="center"/>
          </w:tcPr>
          <w:p w14:paraId="68EFD95C" w14:textId="77777777" w:rsidR="00A3069A" w:rsidRPr="004E01D5" w:rsidRDefault="004E01D5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doc</w:t>
            </w:r>
            <w:r w:rsidR="00196C7A" w:rsidRPr="004E01D5">
              <w:rPr>
                <w:noProof/>
              </w:rPr>
              <w:t xml:space="preserve">. </w:t>
            </w:r>
            <w:r>
              <w:rPr>
                <w:noProof/>
              </w:rPr>
              <w:t>dr</w:t>
            </w:r>
            <w:r w:rsidR="00196C7A" w:rsidRPr="004E01D5">
              <w:rPr>
                <w:noProof/>
              </w:rPr>
              <w:t xml:space="preserve"> </w:t>
            </w:r>
            <w:r>
              <w:rPr>
                <w:noProof/>
              </w:rPr>
              <w:t>Marko Mišić</w:t>
            </w:r>
          </w:p>
        </w:tc>
        <w:tc>
          <w:tcPr>
            <w:tcW w:w="4676" w:type="dxa"/>
            <w:vAlign w:val="center"/>
          </w:tcPr>
          <w:p w14:paraId="3375B3C5" w14:textId="765560B9" w:rsidR="00A3069A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Lazar Cvetković 2016/0127</w:t>
            </w:r>
          </w:p>
          <w:p w14:paraId="547295C8" w14:textId="7861C82B" w:rsidR="008E4C5D" w:rsidRPr="004E01D5" w:rsidRDefault="00E04F5C" w:rsidP="00AE0461">
            <w:pPr>
              <w:pStyle w:val="Naslovnakandidatimentor"/>
              <w:rPr>
                <w:noProof/>
              </w:rPr>
            </w:pPr>
            <w:r>
              <w:rPr>
                <w:noProof/>
              </w:rPr>
              <w:t>Strahinja Stefanović 2016/0130</w:t>
            </w:r>
          </w:p>
        </w:tc>
      </w:tr>
    </w:tbl>
    <w:p w14:paraId="67DA6966" w14:textId="77777777" w:rsidR="00F06BB2" w:rsidRPr="004E01D5" w:rsidRDefault="00F06BB2" w:rsidP="00F06BB2">
      <w:pPr>
        <w:pStyle w:val="Osnovnitekst"/>
        <w:rPr>
          <w:noProof/>
        </w:rPr>
      </w:pPr>
    </w:p>
    <w:p w14:paraId="410A5CCD" w14:textId="77777777" w:rsidR="00F06BB2" w:rsidRPr="004E01D5" w:rsidRDefault="00F06BB2" w:rsidP="00F06BB2">
      <w:pPr>
        <w:pStyle w:val="Osnovnitekst"/>
        <w:rPr>
          <w:noProof/>
        </w:rPr>
      </w:pPr>
    </w:p>
    <w:p w14:paraId="4596E9C8" w14:textId="77777777" w:rsidR="00A3069A" w:rsidRPr="004E01D5" w:rsidRDefault="00A3069A" w:rsidP="00F06BB2">
      <w:pPr>
        <w:pStyle w:val="Osnovnitekst"/>
        <w:rPr>
          <w:noProof/>
        </w:rPr>
      </w:pPr>
    </w:p>
    <w:p w14:paraId="4993782B" w14:textId="2198C43B" w:rsidR="00F06BB2" w:rsidRPr="004E01D5" w:rsidRDefault="004E01D5" w:rsidP="00AE0461">
      <w:pPr>
        <w:pStyle w:val="Vremepredajeteze"/>
      </w:pPr>
      <w:r>
        <w:rPr>
          <w:noProof/>
        </w:rPr>
        <w:t>Beograd</w:t>
      </w:r>
      <w:r w:rsidR="00A3069A" w:rsidRPr="004E01D5">
        <w:rPr>
          <w:noProof/>
        </w:rPr>
        <w:t xml:space="preserve">, </w:t>
      </w:r>
      <w:r w:rsidR="00E04F5C">
        <w:rPr>
          <w:noProof/>
        </w:rPr>
        <w:t>mart 2020</w:t>
      </w:r>
      <w:r w:rsidR="00A3069A" w:rsidRPr="004E01D5">
        <w:rPr>
          <w:noProof/>
        </w:rPr>
        <w:t>.</w:t>
      </w:r>
    </w:p>
    <w:p w14:paraId="3975F3A5" w14:textId="77777777" w:rsidR="00F06BB2" w:rsidRDefault="00F06BB2" w:rsidP="00F06BB2">
      <w:pPr>
        <w:rPr>
          <w:lang w:val="sr-Latn-CS"/>
        </w:rPr>
        <w:sectPr w:rsidR="00F06BB2" w:rsidSect="00207E9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1701" w:right="1134" w:bottom="1701" w:left="1134" w:header="709" w:footer="709" w:gutter="0"/>
          <w:cols w:space="720"/>
          <w:titlePg/>
        </w:sectPr>
      </w:pPr>
    </w:p>
    <w:p w14:paraId="7D10DB9A" w14:textId="6F60EB59" w:rsidR="00F06BB2" w:rsidRPr="00770470" w:rsidRDefault="00770470" w:rsidP="00D85894">
      <w:pPr>
        <w:pStyle w:val="SadrajLiteratura"/>
        <w:spacing w:before="240"/>
      </w:pPr>
      <w:bookmarkStart w:id="0" w:name="_Toc36550726"/>
      <w:r>
        <w:rPr>
          <w:noProof/>
        </w:rPr>
        <w:lastRenderedPageBreak/>
        <w:t>Sadržaj</w:t>
      </w:r>
      <w:bookmarkEnd w:id="0"/>
    </w:p>
    <w:p w14:paraId="2DCAB39D" w14:textId="7669A9F4" w:rsidR="00D31207" w:rsidRDefault="00D20D2B">
      <w:pPr>
        <w:pStyle w:val="TO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>
        <w:fldChar w:fldCharType="begin"/>
      </w:r>
      <w:r w:rsidR="0021095F">
        <w:instrText xml:space="preserve"> TOC \o "1-3" \h \z \u </w:instrText>
      </w:r>
      <w:r>
        <w:fldChar w:fldCharType="separate"/>
      </w:r>
      <w:hyperlink w:anchor="_Toc36550726" w:history="1">
        <w:r w:rsidR="00D31207" w:rsidRPr="00A471CA">
          <w:rPr>
            <w:rStyle w:val="Hyperlink"/>
            <w:noProof/>
          </w:rPr>
          <w:t>Sadržaj</w:t>
        </w:r>
        <w:r w:rsidR="00D31207">
          <w:rPr>
            <w:noProof/>
            <w:webHidden/>
          </w:rPr>
          <w:tab/>
        </w:r>
        <w:r w:rsidR="00D31207">
          <w:rPr>
            <w:noProof/>
            <w:webHidden/>
          </w:rPr>
          <w:fldChar w:fldCharType="begin"/>
        </w:r>
        <w:r w:rsidR="00D31207">
          <w:rPr>
            <w:noProof/>
            <w:webHidden/>
          </w:rPr>
          <w:instrText xml:space="preserve"> PAGEREF _Toc36550726 \h </w:instrText>
        </w:r>
        <w:r w:rsidR="00D31207">
          <w:rPr>
            <w:noProof/>
            <w:webHidden/>
          </w:rPr>
        </w:r>
        <w:r w:rsidR="00D31207">
          <w:rPr>
            <w:noProof/>
            <w:webHidden/>
          </w:rPr>
          <w:fldChar w:fldCharType="separate"/>
        </w:r>
        <w:r w:rsidR="00D31207">
          <w:rPr>
            <w:noProof/>
            <w:webHidden/>
          </w:rPr>
          <w:t>2</w:t>
        </w:r>
        <w:r w:rsidR="00D31207">
          <w:rPr>
            <w:noProof/>
            <w:webHidden/>
          </w:rPr>
          <w:fldChar w:fldCharType="end"/>
        </w:r>
      </w:hyperlink>
    </w:p>
    <w:p w14:paraId="54595BE2" w14:textId="1B48FEAF" w:rsidR="00D31207" w:rsidRDefault="00D3120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27" w:history="1">
        <w:r w:rsidRPr="00A471CA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  <w:lang w:val="sr-Latn-RS"/>
          </w:rPr>
          <w:t>Problem 1 – Julia Set (ručna raspodela)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26E2BE" w14:textId="49C7EAC8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8" w:history="1">
        <w:r w:rsidRPr="00A471CA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5D54D3F" w14:textId="3FCB8206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29" w:history="1">
        <w:r w:rsidRPr="00A471CA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012288" w14:textId="5B0CD075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0" w:history="1">
        <w:r w:rsidRPr="00A471CA">
          <w:rPr>
            <w:rStyle w:val="Hyperlink"/>
            <w:noProof/>
          </w:rPr>
          <w:t>1.2.1.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96B887" w14:textId="73E8CE59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1" w:history="1">
        <w:r w:rsidRPr="00A471CA">
          <w:rPr>
            <w:rStyle w:val="Hyperlink"/>
            <w:noProof/>
          </w:rPr>
          <w:t>1.2.2.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31EAA2" w14:textId="3C2625F6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2" w:history="1">
        <w:r w:rsidRPr="00A471CA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8032FA7" w14:textId="72891C38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3" w:history="1">
        <w:r w:rsidRPr="00A471CA">
          <w:rPr>
            <w:rStyle w:val="Hyperlink"/>
            <w:noProof/>
          </w:rPr>
          <w:t>1.3.1.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47FB9A" w14:textId="277E057A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4" w:history="1">
        <w:r w:rsidRPr="00A471CA">
          <w:rPr>
            <w:rStyle w:val="Hyperlink"/>
            <w:noProof/>
          </w:rPr>
          <w:t>1.3.2.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D8C05EF" w14:textId="5BD9C619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5" w:history="1">
        <w:r w:rsidRPr="00A471CA">
          <w:rPr>
            <w:rStyle w:val="Hyperlink"/>
            <w:noProof/>
            <w:lang w:val="sr-Latn-RS"/>
          </w:rPr>
          <w:t>1.3.3.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 dobijenih re</w:t>
        </w:r>
        <w:r w:rsidRPr="00A471CA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FCC6423" w14:textId="0E8E9FB3" w:rsidR="00D31207" w:rsidRDefault="00D3120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36" w:history="1">
        <w:r w:rsidRPr="00A471CA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  <w:lang w:val="sr-Latn-RS"/>
          </w:rPr>
          <w:t>Problem 2 – Julia Set (worksharing)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F2A6309" w14:textId="28443FFF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7" w:history="1">
        <w:r w:rsidRPr="00A471CA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2645AF" w14:textId="385E7699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38" w:history="1">
        <w:r w:rsidRPr="00A471CA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F4C1653" w14:textId="7F3CABB8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39" w:history="1">
        <w:r w:rsidRPr="00A471CA">
          <w:rPr>
            <w:rStyle w:val="Hyperlink"/>
            <w:noProof/>
          </w:rPr>
          <w:t>2.2.1.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501607F" w14:textId="5BB61E3C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0" w:history="1">
        <w:r w:rsidRPr="00A471CA">
          <w:rPr>
            <w:rStyle w:val="Hyperlink"/>
            <w:noProof/>
          </w:rPr>
          <w:t>2.2.2.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DFA2CE" w14:textId="0B14E714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1" w:history="1">
        <w:r w:rsidRPr="00A471CA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759B4A" w14:textId="096AE2CD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2" w:history="1">
        <w:r w:rsidRPr="00A471CA">
          <w:rPr>
            <w:rStyle w:val="Hyperlink"/>
            <w:noProof/>
          </w:rPr>
          <w:t>2.3.1.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D359A5" w14:textId="2B592D49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3" w:history="1">
        <w:r w:rsidRPr="00A471CA">
          <w:rPr>
            <w:rStyle w:val="Hyperlink"/>
            <w:noProof/>
          </w:rPr>
          <w:t>2.3.2.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7230122" w14:textId="6CC0453E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4" w:history="1">
        <w:r w:rsidRPr="00A471CA">
          <w:rPr>
            <w:rStyle w:val="Hyperlink"/>
            <w:noProof/>
            <w:lang w:val="sr-Latn-RS"/>
          </w:rPr>
          <w:t>2.3.3.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 dobijenih re</w:t>
        </w:r>
        <w:r w:rsidRPr="00A471CA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4EF484D" w14:textId="7C0B4B89" w:rsidR="00D31207" w:rsidRDefault="00D3120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45" w:history="1">
        <w:r w:rsidRPr="00A471CA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  <w:lang w:val="sr-Latn-RS"/>
          </w:rPr>
          <w:t>Problem 3 – Julia Set (tasks)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B5685E" w14:textId="28BAF9B9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6" w:history="1">
        <w:r w:rsidRPr="00A471CA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71D968" w14:textId="13F23CDE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47" w:history="1">
        <w:r w:rsidRPr="00A471CA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6AE3CE7" w14:textId="526C5D6C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8" w:history="1">
        <w:r w:rsidRPr="00A471CA">
          <w:rPr>
            <w:rStyle w:val="Hyperlink"/>
            <w:noProof/>
          </w:rPr>
          <w:t>3.2.1.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56346C2" w14:textId="6F4C8DF5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49" w:history="1">
        <w:r w:rsidRPr="00A471CA">
          <w:rPr>
            <w:rStyle w:val="Hyperlink"/>
            <w:noProof/>
          </w:rPr>
          <w:t>3.2.2.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C9E35F9" w14:textId="48E2BAA9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0" w:history="1">
        <w:r w:rsidRPr="00A471CA">
          <w:rPr>
            <w:rStyle w:val="Hyperlink"/>
            <w:noProof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C8985D3" w14:textId="0AD715CA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1" w:history="1">
        <w:r w:rsidRPr="00A471CA">
          <w:rPr>
            <w:rStyle w:val="Hyperlink"/>
            <w:noProof/>
          </w:rPr>
          <w:t>3.3.1.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DFA694" w14:textId="30459921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2" w:history="1">
        <w:r w:rsidRPr="00A471CA">
          <w:rPr>
            <w:rStyle w:val="Hyperlink"/>
            <w:noProof/>
          </w:rPr>
          <w:t>3.3.2.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90634B6" w14:textId="6F15F7E8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3" w:history="1">
        <w:r w:rsidRPr="00A471CA">
          <w:rPr>
            <w:rStyle w:val="Hyperlink"/>
            <w:noProof/>
            <w:lang w:val="sr-Latn-RS"/>
          </w:rPr>
          <w:t>3.3.3.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 dobijenih re</w:t>
        </w:r>
        <w:r w:rsidRPr="00A471CA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2105C1" w14:textId="5D6CB4B0" w:rsidR="00D31207" w:rsidRDefault="00D3120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54" w:history="1">
        <w:r w:rsidRPr="00A471CA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  <w:lang w:val="sr-Latn-RS"/>
          </w:rPr>
          <w:t>Problem 4 – Izoštravanje slike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3E69C93" w14:textId="48A56C3B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5" w:history="1">
        <w:r w:rsidRPr="00A471CA">
          <w:rPr>
            <w:rStyle w:val="Hyperlink"/>
            <w:noProof/>
          </w:rPr>
          <w:t>4.1.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11176C3" w14:textId="6E9A3CD8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6" w:history="1">
        <w:r w:rsidRPr="00A471CA">
          <w:rPr>
            <w:rStyle w:val="Hyperlink"/>
            <w:noProof/>
          </w:rPr>
          <w:t>4.2.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605FBFE" w14:textId="0A426C42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7" w:history="1">
        <w:r w:rsidRPr="00A471CA">
          <w:rPr>
            <w:rStyle w:val="Hyperlink"/>
            <w:noProof/>
          </w:rPr>
          <w:t>4.2.1.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EA1215B" w14:textId="0AB41A12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58" w:history="1">
        <w:r w:rsidRPr="00A471CA">
          <w:rPr>
            <w:rStyle w:val="Hyperlink"/>
            <w:noProof/>
          </w:rPr>
          <w:t>4.2.2.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68970FB" w14:textId="3C84199F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59" w:history="1">
        <w:r w:rsidRPr="00A471CA">
          <w:rPr>
            <w:rStyle w:val="Hyperlink"/>
            <w:noProof/>
          </w:rPr>
          <w:t>4.3.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1C02D9E" w14:textId="3EDC2415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0" w:history="1">
        <w:r w:rsidRPr="00A471CA">
          <w:rPr>
            <w:rStyle w:val="Hyperlink"/>
            <w:noProof/>
          </w:rPr>
          <w:t>4.3.1.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4A2D778" w14:textId="21BFABC9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1" w:history="1">
        <w:r w:rsidRPr="00A471CA">
          <w:rPr>
            <w:rStyle w:val="Hyperlink"/>
            <w:noProof/>
          </w:rPr>
          <w:t>4.3.2.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63104F6" w14:textId="32942BB3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2" w:history="1">
        <w:r w:rsidRPr="00A471CA">
          <w:rPr>
            <w:rStyle w:val="Hyperlink"/>
            <w:noProof/>
            <w:lang w:val="sr-Latn-RS"/>
          </w:rPr>
          <w:t>4.3.3.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 dobijenih re</w:t>
        </w:r>
        <w:r w:rsidRPr="00A471CA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31984090" w14:textId="1FC76F8D" w:rsidR="00D31207" w:rsidRDefault="00D31207">
      <w:pPr>
        <w:pStyle w:val="TOC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36550763" w:history="1">
        <w:r w:rsidRPr="00A471CA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  <w:lang w:val="sr-Latn-RS"/>
          </w:rPr>
          <w:t>Problem 5 – MRI Gridding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8F19D12" w14:textId="44BD6C5F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4" w:history="1">
        <w:r w:rsidRPr="00A471CA">
          <w:rPr>
            <w:rStyle w:val="Hyperlink"/>
            <w:noProof/>
          </w:rPr>
          <w:t>5.1.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Tekst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8237D54" w14:textId="105AE192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5" w:history="1">
        <w:r w:rsidRPr="00A471CA">
          <w:rPr>
            <w:rStyle w:val="Hyperlink"/>
            <w:noProof/>
          </w:rPr>
          <w:t>5.2.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Delovi koje treba paralelizovati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48BC56C" w14:textId="0A3B7E11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6" w:history="1">
        <w:r w:rsidRPr="00A471CA">
          <w:rPr>
            <w:rStyle w:val="Hyperlink"/>
            <w:noProof/>
          </w:rPr>
          <w:t>5.2.1.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3121AC22" w14:textId="41768B75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7" w:history="1">
        <w:r w:rsidRPr="00A471CA">
          <w:rPr>
            <w:rStyle w:val="Hyperlink"/>
            <w:noProof/>
          </w:rPr>
          <w:t>5.2.2.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Način paralelizacije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73D55D67" w14:textId="2F82B018" w:rsidR="00D31207" w:rsidRDefault="00D31207">
      <w:pPr>
        <w:pStyle w:val="TOC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hyperlink w:anchor="_Toc36550768" w:history="1">
        <w:r w:rsidRPr="00A471CA">
          <w:rPr>
            <w:rStyle w:val="Hyperlink"/>
            <w:noProof/>
          </w:rPr>
          <w:t>5.3.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Rezultati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5B6D3C71" w14:textId="4B7082DF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69" w:history="1">
        <w:r w:rsidRPr="00A471CA">
          <w:rPr>
            <w:rStyle w:val="Hyperlink"/>
            <w:noProof/>
          </w:rPr>
          <w:t>5.3.1.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Logovi izvršavanja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08B496FE" w14:textId="36BCF9E2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0" w:history="1">
        <w:r w:rsidRPr="00A471CA">
          <w:rPr>
            <w:rStyle w:val="Hyperlink"/>
            <w:noProof/>
          </w:rPr>
          <w:t>5.3.2.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Grafici ubrzanja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3113CE2" w14:textId="65B83B01" w:rsidR="00D31207" w:rsidRDefault="00D31207">
      <w:pPr>
        <w:pStyle w:val="TOC3"/>
        <w:tabs>
          <w:tab w:val="left" w:pos="1200"/>
          <w:tab w:val="right" w:leader="dot" w:pos="9628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36550771" w:history="1">
        <w:r w:rsidRPr="00A471CA">
          <w:rPr>
            <w:rStyle w:val="Hyperlink"/>
            <w:noProof/>
            <w:lang w:val="sr-Latn-RS"/>
          </w:rPr>
          <w:t>5.3.3.</w:t>
        </w:r>
        <w:r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US"/>
          </w:rPr>
          <w:tab/>
        </w:r>
        <w:r w:rsidRPr="00A471CA">
          <w:rPr>
            <w:rStyle w:val="Hyperlink"/>
            <w:noProof/>
          </w:rPr>
          <w:t>Diskusija dobijenih re</w:t>
        </w:r>
        <w:r w:rsidRPr="00A471CA">
          <w:rPr>
            <w:rStyle w:val="Hyperlink"/>
            <w:noProof/>
            <w:lang w:val="sr-Latn-RS"/>
          </w:rPr>
          <w:t>zultata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_Toc36550771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8802911" w14:textId="17595CD5" w:rsidR="00F06BB2" w:rsidRDefault="00D20D2B" w:rsidP="002079CF">
      <w:pPr>
        <w:pStyle w:val="TOC3"/>
        <w:tabs>
          <w:tab w:val="left" w:pos="1440"/>
          <w:tab w:val="right" w:leader="dot" w:pos="9628"/>
        </w:tabs>
      </w:pPr>
      <w:r>
        <w:fldChar w:fldCharType="end"/>
      </w:r>
    </w:p>
    <w:p w14:paraId="6A0DB15D" w14:textId="26203B46" w:rsidR="004E01D5" w:rsidRDefault="004E01D5" w:rsidP="00966BE5">
      <w:pPr>
        <w:pStyle w:val="Inivonaslova-Poglavlje"/>
      </w:pPr>
      <w:bookmarkStart w:id="1" w:name="_Toc254342941"/>
      <w:bookmarkStart w:id="2" w:name="_Toc36550727"/>
      <w:r>
        <w:rPr>
          <w:lang w:val="sr-Latn-RS"/>
        </w:rPr>
        <w:lastRenderedPageBreak/>
        <w:t>Problem 1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–</w:t>
      </w:r>
      <w:r w:rsidR="008C6536">
        <w:rPr>
          <w:lang w:val="sr-Latn-RS"/>
        </w:rPr>
        <w:t xml:space="preserve"> </w:t>
      </w:r>
      <w:r w:rsidR="00E04F5C">
        <w:rPr>
          <w:lang w:val="sr-Latn-RS"/>
        </w:rPr>
        <w:t>Julia Set</w:t>
      </w:r>
      <w:r w:rsidR="00163786">
        <w:rPr>
          <w:lang w:val="sr-Latn-RS"/>
        </w:rPr>
        <w:t xml:space="preserve"> (ručna raspodela)</w:t>
      </w:r>
      <w:bookmarkEnd w:id="2"/>
    </w:p>
    <w:p w14:paraId="13C5D2F3" w14:textId="6DBD3E04" w:rsidR="00E04F5C" w:rsidRPr="00E04F5C" w:rsidRDefault="008C6536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" w:name="_Toc36550728"/>
      <w:r>
        <w:t>Tekst problema</w:t>
      </w:r>
      <w:bookmarkEnd w:id="3"/>
    </w:p>
    <w:p w14:paraId="6B0D29AC" w14:textId="0A0F41BB" w:rsidR="00E04F5C" w:rsidRPr="00E04F5C" w:rsidRDefault="00E04F5C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Paralelizovati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formira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sliku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pripadaju</w:t>
      </w:r>
      <w:proofErr w:type="spellEnd"/>
      <w:r>
        <w:rPr>
          <w:sz w:val="23"/>
          <w:szCs w:val="23"/>
        </w:rPr>
        <w:t xml:space="preserve"> Julia </w:t>
      </w:r>
      <w:proofErr w:type="spellStart"/>
      <w:r>
        <w:rPr>
          <w:sz w:val="23"/>
          <w:szCs w:val="23"/>
        </w:rPr>
        <w:t>skupu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tačaka</w:t>
      </w:r>
      <w:proofErr w:type="spellEnd"/>
      <w:r>
        <w:rPr>
          <w:sz w:val="23"/>
          <w:szCs w:val="23"/>
        </w:rPr>
        <w:t xml:space="preserve"> (https://en.wikipedia.org/wiki/Julia_set). </w:t>
      </w:r>
      <w:proofErr w:type="spellStart"/>
      <w:r>
        <w:rPr>
          <w:sz w:val="23"/>
          <w:szCs w:val="23"/>
        </w:rPr>
        <w:t>Neka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posmatra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tačaka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(x, y) </w:t>
      </w:r>
      <w:r>
        <w:rPr>
          <w:sz w:val="23"/>
          <w:szCs w:val="23"/>
        </w:rPr>
        <w:t xml:space="preserve">u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pravougaonom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domenu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x, y </w:t>
      </w:r>
      <w:r>
        <w:rPr>
          <w:rFonts w:ascii="Cambria Math" w:hAnsi="Cambria Math" w:cs="Cambria Math"/>
          <w:sz w:val="23"/>
          <w:szCs w:val="23"/>
        </w:rPr>
        <w:t xml:space="preserve">∈ </w:t>
      </w:r>
      <w:r>
        <w:rPr>
          <w:sz w:val="23"/>
          <w:szCs w:val="23"/>
        </w:rPr>
        <w:t xml:space="preserve">[-1,5, 1.5]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važi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z = </w:t>
      </w:r>
      <w:proofErr w:type="spellStart"/>
      <w:r>
        <w:rPr>
          <w:i/>
          <w:iCs/>
          <w:sz w:val="23"/>
          <w:szCs w:val="23"/>
        </w:rPr>
        <w:t>x+yi</w:t>
      </w:r>
      <w:proofErr w:type="spellEnd"/>
      <w:r>
        <w:rPr>
          <w:sz w:val="23"/>
          <w:szCs w:val="23"/>
        </w:rPr>
        <w:t xml:space="preserve">. Julia </w:t>
      </w:r>
      <w:proofErr w:type="spellStart"/>
      <w:r>
        <w:rPr>
          <w:sz w:val="23"/>
          <w:szCs w:val="23"/>
        </w:rPr>
        <w:t>skup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skup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tačaka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iteracija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z = z</w:t>
      </w:r>
      <w:r>
        <w:rPr>
          <w:i/>
          <w:iCs/>
          <w:sz w:val="16"/>
          <w:szCs w:val="16"/>
        </w:rPr>
        <w:t xml:space="preserve">2 </w:t>
      </w:r>
      <w:r>
        <w:rPr>
          <w:i/>
          <w:iCs/>
          <w:sz w:val="23"/>
          <w:szCs w:val="23"/>
        </w:rPr>
        <w:t xml:space="preserve">+ c </w:t>
      </w:r>
      <w:r>
        <w:rPr>
          <w:sz w:val="23"/>
          <w:szCs w:val="23"/>
        </w:rPr>
        <w:t xml:space="preserve">ne </w:t>
      </w:r>
      <w:proofErr w:type="spellStart"/>
      <w:r>
        <w:rPr>
          <w:sz w:val="23"/>
          <w:szCs w:val="23"/>
        </w:rPr>
        <w:t>divergira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određene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početne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uslove</w:t>
      </w:r>
      <w:proofErr w:type="spellEnd"/>
      <w:r>
        <w:rPr>
          <w:sz w:val="23"/>
          <w:szCs w:val="23"/>
        </w:rPr>
        <w:t xml:space="preserve">. U </w:t>
      </w:r>
      <w:proofErr w:type="spellStart"/>
      <w:r>
        <w:rPr>
          <w:sz w:val="23"/>
          <w:szCs w:val="23"/>
        </w:rPr>
        <w:t>zadatom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početni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uslov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odgovara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>c=- 0.8+0.156i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Ukoliko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bilo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trenutku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važi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1000 &lt; |z|, </w:t>
      </w:r>
      <w:proofErr w:type="spellStart"/>
      <w:r>
        <w:rPr>
          <w:sz w:val="23"/>
          <w:szCs w:val="23"/>
        </w:rPr>
        <w:t>smatra</w:t>
      </w:r>
      <w:proofErr w:type="spellEnd"/>
      <w:r>
        <w:rPr>
          <w:sz w:val="23"/>
          <w:szCs w:val="23"/>
        </w:rPr>
        <w:t xml:space="preserve"> se da </w:t>
      </w:r>
      <w:proofErr w:type="spellStart"/>
      <w:r>
        <w:rPr>
          <w:sz w:val="23"/>
          <w:szCs w:val="23"/>
        </w:rPr>
        <w:t>tačka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z </w:t>
      </w:r>
      <w:r>
        <w:rPr>
          <w:sz w:val="23"/>
          <w:szCs w:val="23"/>
        </w:rPr>
        <w:t xml:space="preserve">ne </w:t>
      </w:r>
      <w:proofErr w:type="spellStart"/>
      <w:r>
        <w:rPr>
          <w:sz w:val="23"/>
          <w:szCs w:val="23"/>
        </w:rPr>
        <w:t>pripada</w:t>
      </w:r>
      <w:proofErr w:type="spellEnd"/>
      <w:r>
        <w:rPr>
          <w:sz w:val="23"/>
          <w:szCs w:val="23"/>
        </w:rPr>
        <w:t xml:space="preserve"> Julia </w:t>
      </w:r>
      <w:proofErr w:type="spellStart"/>
      <w:r>
        <w:rPr>
          <w:sz w:val="23"/>
          <w:szCs w:val="23"/>
        </w:rPr>
        <w:t>skupu</w:t>
      </w:r>
      <w:proofErr w:type="spellEnd"/>
      <w:r>
        <w:rPr>
          <w:sz w:val="23"/>
          <w:szCs w:val="23"/>
        </w:rPr>
        <w:t xml:space="preserve">. Program </w:t>
      </w:r>
      <w:proofErr w:type="spellStart"/>
      <w:r>
        <w:rPr>
          <w:sz w:val="23"/>
          <w:szCs w:val="23"/>
        </w:rPr>
        <w:t>formira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sliku</w:t>
      </w:r>
      <w:proofErr w:type="spellEnd"/>
      <w:r>
        <w:rPr>
          <w:sz w:val="23"/>
          <w:szCs w:val="23"/>
        </w:rPr>
        <w:t xml:space="preserve"> u </w:t>
      </w:r>
      <w:r>
        <w:rPr>
          <w:i/>
          <w:iCs/>
          <w:sz w:val="23"/>
          <w:szCs w:val="23"/>
        </w:rPr>
        <w:t xml:space="preserve">Targa </w:t>
      </w:r>
      <w:r>
        <w:rPr>
          <w:sz w:val="23"/>
          <w:szCs w:val="23"/>
        </w:rPr>
        <w:t>(</w:t>
      </w:r>
      <w:r>
        <w:rPr>
          <w:i/>
          <w:iCs/>
          <w:sz w:val="23"/>
          <w:szCs w:val="23"/>
        </w:rPr>
        <w:t>.</w:t>
      </w:r>
      <w:proofErr w:type="spellStart"/>
      <w:r>
        <w:rPr>
          <w:i/>
          <w:iCs/>
          <w:sz w:val="23"/>
          <w:szCs w:val="23"/>
        </w:rPr>
        <w:t>tga</w:t>
      </w:r>
      <w:proofErr w:type="spellEnd"/>
      <w:r>
        <w:rPr>
          <w:sz w:val="23"/>
          <w:szCs w:val="23"/>
        </w:rPr>
        <w:t xml:space="preserve">) </w:t>
      </w:r>
      <w:proofErr w:type="spellStart"/>
      <w:r>
        <w:rPr>
          <w:sz w:val="23"/>
          <w:szCs w:val="23"/>
        </w:rPr>
        <w:t>formatu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može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otvoriti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nekom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namenskih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pregledača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. Program se </w:t>
      </w:r>
      <w:proofErr w:type="spellStart"/>
      <w:r>
        <w:rPr>
          <w:sz w:val="23"/>
          <w:szCs w:val="23"/>
        </w:rPr>
        <w:t>nalazi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datoteci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julia.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 xml:space="preserve">c </w:t>
      </w:r>
      <w:r>
        <w:rPr>
          <w:sz w:val="23"/>
          <w:szCs w:val="23"/>
        </w:rPr>
        <w:t>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arhivi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priložena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ovaj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dokument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dok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primeri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izlaznih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datoteka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nalaze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direktorijumu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output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Prilikom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paralelizacije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dozvoljeno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koristiti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direktive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podelu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posla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i/>
          <w:iCs/>
          <w:sz w:val="23"/>
          <w:szCs w:val="23"/>
        </w:rPr>
        <w:t>worksharing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direktive</w:t>
      </w:r>
      <w:proofErr w:type="spellEnd"/>
      <w:r>
        <w:rPr>
          <w:sz w:val="23"/>
          <w:szCs w:val="23"/>
        </w:rPr>
        <w:t xml:space="preserve">), </w:t>
      </w:r>
      <w:proofErr w:type="spellStart"/>
      <w:r>
        <w:rPr>
          <w:sz w:val="23"/>
          <w:szCs w:val="23"/>
        </w:rPr>
        <w:t>već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iteracije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petlje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paralelizuje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raspodeliti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ručno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Obratiti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pažnju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ispravno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deklarisanje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promenljivih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prilikom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paralelizacije</w:t>
      </w:r>
      <w:proofErr w:type="spellEnd"/>
      <w:r>
        <w:rPr>
          <w:sz w:val="23"/>
          <w:szCs w:val="23"/>
        </w:rPr>
        <w:t xml:space="preserve">. Program </w:t>
      </w:r>
      <w:proofErr w:type="spellStart"/>
      <w:r>
        <w:rPr>
          <w:sz w:val="23"/>
          <w:szCs w:val="23"/>
        </w:rPr>
        <w:t>testirati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parametrima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datoteci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65EB92FC" w14:textId="1256D8AB" w:rsidR="008C6536" w:rsidRDefault="008C6536" w:rsidP="008C6536">
      <w:pPr>
        <w:pStyle w:val="IInivonaslova-Potpoglavlje"/>
      </w:pPr>
      <w:bookmarkStart w:id="4" w:name="_Toc36550729"/>
      <w:r>
        <w:t>Delovi koje treba paralelizovati</w:t>
      </w:r>
      <w:bookmarkEnd w:id="4"/>
    </w:p>
    <w:p w14:paraId="1972BD0B" w14:textId="358C0CE3" w:rsidR="00F06BB2" w:rsidRDefault="008C6536" w:rsidP="008C6536">
      <w:pPr>
        <w:pStyle w:val="IIInivonaslova-Odeljak"/>
      </w:pPr>
      <w:bookmarkStart w:id="5" w:name="_Toc36550730"/>
      <w:r>
        <w:t>Diskusija</w:t>
      </w:r>
      <w:bookmarkEnd w:id="5"/>
      <w:r>
        <w:t xml:space="preserve"> </w:t>
      </w:r>
    </w:p>
    <w:p w14:paraId="58D71DE8" w14:textId="0728016C" w:rsidR="00E04F5C" w:rsidRPr="00E04F5C" w:rsidRDefault="00E04F5C" w:rsidP="00E04F5C">
      <w:pPr>
        <w:pStyle w:val="Osnovnitekst"/>
      </w:pPr>
      <w:bookmarkStart w:id="6" w:name="_Hlk36488433"/>
      <w:r>
        <w:t>Moguće je paralelizovati samo glavnu funkciju koja pokreće izračunavanje svih tačaka skupa</w:t>
      </w:r>
      <w:r w:rsidR="00163786">
        <w:t xml:space="preserve"> </w:t>
      </w:r>
      <w:r w:rsidR="00163786" w:rsidRPr="00163786">
        <w:rPr>
          <w:b/>
          <w:bCs/>
        </w:rPr>
        <w:t>julia_set</w:t>
      </w:r>
      <w:r w:rsidR="00163786">
        <w:t xml:space="preserve">, odnosno dvostruku for petlju unutar nje. Funkciju </w:t>
      </w:r>
      <w:r w:rsidR="00163786" w:rsidRPr="00163786">
        <w:rPr>
          <w:b/>
          <w:bCs/>
        </w:rPr>
        <w:t>julia</w:t>
      </w:r>
      <w:r w:rsidR="00163786">
        <w:t xml:space="preserve"> koja izračunava tačnu vrednost tačke nije moguće paralelizovati zato što postoji zavisnost između susednih iteracija petlje koju ona izvršava.</w:t>
      </w:r>
    </w:p>
    <w:p w14:paraId="45C89B02" w14:textId="4FA32506" w:rsidR="008C6536" w:rsidRDefault="008C6536" w:rsidP="008C6536">
      <w:pPr>
        <w:pStyle w:val="IIInivonaslova-Odeljak"/>
      </w:pPr>
      <w:bookmarkStart w:id="7" w:name="_Toc36550731"/>
      <w:bookmarkEnd w:id="6"/>
      <w:r>
        <w:t>Način paralelizacije</w:t>
      </w:r>
      <w:bookmarkEnd w:id="7"/>
    </w:p>
    <w:p w14:paraId="40D0258E" w14:textId="45DEC48C" w:rsidR="00E04F5C" w:rsidRPr="00E04F5C" w:rsidRDefault="00D85894" w:rsidP="00E04F5C">
      <w:pPr>
        <w:pStyle w:val="Osnovnitekst"/>
      </w:pPr>
      <w:r w:rsidRPr="00D85894">
        <w:t xml:space="preserve">Funkcija </w:t>
      </w:r>
      <w:r w:rsidRPr="00D85894">
        <w:rPr>
          <w:b/>
          <w:bCs/>
        </w:rPr>
        <w:t xml:space="preserve">julia_set </w:t>
      </w:r>
      <w:r w:rsidRPr="00D85894">
        <w:t>je paralelizovana sa #pragma omp parallel navođenjem koji podaci su privatni, a koji deljeni, a onda je unutar nje izvršena ručna raspodela posla između niti, tako da svaka nit dobije chunkSize deo posla.</w:t>
      </w:r>
    </w:p>
    <w:p w14:paraId="4329279E" w14:textId="3D8EBCE7" w:rsidR="008C6536" w:rsidRDefault="008C6536" w:rsidP="00966BE5">
      <w:pPr>
        <w:pStyle w:val="IInivonaslova-Potpoglavlje"/>
      </w:pPr>
      <w:bookmarkStart w:id="8" w:name="_Toc36550732"/>
      <w:r>
        <w:t>Rezultati</w:t>
      </w:r>
      <w:bookmarkEnd w:id="8"/>
    </w:p>
    <w:p w14:paraId="1CE1BD8E" w14:textId="77777777" w:rsidR="008C6536" w:rsidRDefault="008C6536" w:rsidP="008C6536">
      <w:pPr>
        <w:pStyle w:val="IIInivonaslova-Odeljak"/>
      </w:pPr>
      <w:bookmarkStart w:id="9" w:name="_Toc36550733"/>
      <w:r>
        <w:t>Logovi izvršavanja</w:t>
      </w:r>
      <w:bookmarkEnd w:id="9"/>
    </w:p>
    <w:p w14:paraId="5BABFD42" w14:textId="7A40C6E7" w:rsidR="00DE1C79" w:rsidRDefault="00BB210B" w:rsidP="00966BE5">
      <w:pPr>
        <w:pStyle w:val="Osnovnitekst"/>
      </w:pPr>
      <w:r>
        <w:t>Ovde su dati logovi izvršavanja za definisane test primere i različit broj niti.</w:t>
      </w:r>
    </w:p>
    <w:p w14:paraId="221B8F15" w14:textId="164CDDF1" w:rsidR="00966BE5" w:rsidRDefault="00966BE5" w:rsidP="00966BE5">
      <w:pPr>
        <w:pStyle w:val="Osnovnitekst"/>
      </w:pPr>
    </w:p>
    <w:p w14:paraId="1DEB1AB4" w14:textId="5F6C2F0D" w:rsidR="00966BE5" w:rsidRDefault="00966BE5" w:rsidP="00966BE5">
      <w:pPr>
        <w:pStyle w:val="Osnovnitekst"/>
      </w:pPr>
    </w:p>
    <w:p w14:paraId="5455E063" w14:textId="77777777" w:rsidR="00966BE5" w:rsidRPr="00966BE5" w:rsidRDefault="00966BE5" w:rsidP="00966BE5">
      <w:pPr>
        <w:pStyle w:val="Osnovnitekst"/>
      </w:pPr>
    </w:p>
    <w:p w14:paraId="5A6F29DA" w14:textId="29235F0D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5A569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5CD8D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0.017251</w:t>
      </w:r>
    </w:p>
    <w:p w14:paraId="19C78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0.017059</w:t>
      </w:r>
    </w:p>
    <w:p w14:paraId="17970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78A0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FC37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7ADE49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B32F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0.021523</w:t>
      </w:r>
    </w:p>
    <w:p w14:paraId="413583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0.021443</w:t>
      </w:r>
    </w:p>
    <w:p w14:paraId="3D0E48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7FC9E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48B5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3D608E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C405B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0.022286</w:t>
      </w:r>
    </w:p>
    <w:p w14:paraId="0BF56A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0.022222</w:t>
      </w:r>
    </w:p>
    <w:p w14:paraId="60F991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4294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36C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A507A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1C6676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0.068673</w:t>
      </w:r>
    </w:p>
    <w:p w14:paraId="21D14E9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0.067723</w:t>
      </w:r>
    </w:p>
    <w:p w14:paraId="75C06B9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1ED5CC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A0DD43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F929D7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6B0B3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0.085169</w:t>
      </w:r>
    </w:p>
    <w:p w14:paraId="73D00B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0.084322</w:t>
      </w:r>
    </w:p>
    <w:p w14:paraId="0F46A0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397FA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8393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ACE95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2478E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0.088170</w:t>
      </w:r>
    </w:p>
    <w:p w14:paraId="7E401E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0.088109</w:t>
      </w:r>
    </w:p>
    <w:p w14:paraId="7CE3F3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00A46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4C945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5E315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3B92E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0.137578</w:t>
      </w:r>
    </w:p>
    <w:p w14:paraId="722C02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0.137771</w:t>
      </w:r>
    </w:p>
    <w:p w14:paraId="1D67F5A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384736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0930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3EA07F3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E3DE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0.172194</w:t>
      </w:r>
    </w:p>
    <w:p w14:paraId="178096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0.170904</w:t>
      </w:r>
    </w:p>
    <w:p w14:paraId="3B1B4F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CC4D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5D0B2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258A4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D85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0.176485</w:t>
      </w:r>
    </w:p>
    <w:p w14:paraId="5F0C79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0.177054</w:t>
      </w:r>
    </w:p>
    <w:p w14:paraId="7C90B5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69A0F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61A3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DCA67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EEA9B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0.017250</w:t>
      </w:r>
    </w:p>
    <w:p w14:paraId="294B965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0.008783</w:t>
      </w:r>
    </w:p>
    <w:p w14:paraId="53D4810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66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772C1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387F9D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2B894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0.021525</w:t>
      </w:r>
    </w:p>
    <w:p w14:paraId="4E37F6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0.010932</w:t>
      </w:r>
    </w:p>
    <w:p w14:paraId="53F6FD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5BD8A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F9269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EDA21F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155DE2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0.022275</w:t>
      </w:r>
    </w:p>
    <w:p w14:paraId="0638DE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0.011266</w:t>
      </w:r>
    </w:p>
    <w:p w14:paraId="4EBCCE6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C475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51B3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15BB2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5CBB6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0.068740</w:t>
      </w:r>
    </w:p>
    <w:p w14:paraId="732B1B8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0.034488</w:t>
      </w:r>
    </w:p>
    <w:p w14:paraId="57CB00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1EC6E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65FE2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78062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35080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0.085631</w:t>
      </w:r>
    </w:p>
    <w:p w14:paraId="4258D61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Parallel execution time: 0.043132</w:t>
      </w:r>
    </w:p>
    <w:p w14:paraId="6519D8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B88BF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8180B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0D7883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363CA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0.088418</w:t>
      </w:r>
    </w:p>
    <w:p w14:paraId="066210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0.044643</w:t>
      </w:r>
    </w:p>
    <w:p w14:paraId="7B323C6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143553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F2902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0342D1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57C3E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0.136695</w:t>
      </w:r>
    </w:p>
    <w:p w14:paraId="7A6B00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0.068806</w:t>
      </w:r>
    </w:p>
    <w:p w14:paraId="760C58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BB68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A9BC4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4C1090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C8310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0.172234</w:t>
      </w:r>
    </w:p>
    <w:p w14:paraId="0B0F8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0.086180</w:t>
      </w:r>
    </w:p>
    <w:p w14:paraId="6E0C6C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9C660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40418E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C3C2C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B827C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0.177156</w:t>
      </w:r>
    </w:p>
    <w:p w14:paraId="17FC13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0.088764</w:t>
      </w:r>
    </w:p>
    <w:p w14:paraId="3C71F1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A4955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F23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44BA4B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9F0FD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0.017288</w:t>
      </w:r>
    </w:p>
    <w:p w14:paraId="6D37D2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0.008797</w:t>
      </w:r>
    </w:p>
    <w:p w14:paraId="118451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C4669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4588C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409068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94B76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0.021452</w:t>
      </w:r>
    </w:p>
    <w:p w14:paraId="6F1B6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0.010221</w:t>
      </w:r>
    </w:p>
    <w:p w14:paraId="09BB96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C7802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2F2C5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68301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AEDABD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0.022364</w:t>
      </w:r>
    </w:p>
    <w:p w14:paraId="0AE794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0.010796</w:t>
      </w:r>
    </w:p>
    <w:p w14:paraId="71465F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3C54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29DCD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6ADC0D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F3420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0.068671</w:t>
      </w:r>
    </w:p>
    <w:p w14:paraId="0D38108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0.031837</w:t>
      </w:r>
    </w:p>
    <w:p w14:paraId="3ADF080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943A71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36F1B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686D3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04EA9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0.085738</w:t>
      </w:r>
    </w:p>
    <w:p w14:paraId="24C065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0.040660</w:t>
      </w:r>
    </w:p>
    <w:p w14:paraId="03FD0AC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927EE2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81A65B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BDE1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A93C16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0.088548</w:t>
      </w:r>
    </w:p>
    <w:p w14:paraId="716FC7D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0.042070</w:t>
      </w:r>
    </w:p>
    <w:p w14:paraId="68515B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271E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BC3B2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DB2B3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2B8A604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0.136851</w:t>
      </w:r>
    </w:p>
    <w:p w14:paraId="769CED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0.063490</w:t>
      </w:r>
    </w:p>
    <w:p w14:paraId="7D5B68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CC80D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E7825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424B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C6B7E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0.171495</w:t>
      </w:r>
    </w:p>
    <w:p w14:paraId="22D7F52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0.080923</w:t>
      </w:r>
    </w:p>
    <w:p w14:paraId="51E5D6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9732D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2A7197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6F88E0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7120C6C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0.177753</w:t>
      </w:r>
    </w:p>
    <w:p w14:paraId="1177CB3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0.083506</w:t>
      </w:r>
    </w:p>
    <w:p w14:paraId="3BBCCD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523DE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C10F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1119D93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8</w:t>
      </w:r>
    </w:p>
    <w:p w14:paraId="27AEB0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0.017256</w:t>
      </w:r>
    </w:p>
    <w:p w14:paraId="73C46D6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0.006628</w:t>
      </w:r>
    </w:p>
    <w:p w14:paraId="51A69F3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37499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0DFC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7A8C02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FE0AB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0.021547</w:t>
      </w:r>
    </w:p>
    <w:p w14:paraId="192AC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0.008395</w:t>
      </w:r>
    </w:p>
    <w:p w14:paraId="18C874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D1F71D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A5F3B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5282C9E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E8958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0.022135</w:t>
      </w:r>
    </w:p>
    <w:p w14:paraId="762434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0.008776</w:t>
      </w:r>
    </w:p>
    <w:p w14:paraId="65F2FDF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605A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1EC91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F14319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4C06D3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0.068531</w:t>
      </w:r>
    </w:p>
    <w:p w14:paraId="4529AEC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0.024677</w:t>
      </w:r>
    </w:p>
    <w:p w14:paraId="6B22775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449DC5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095C57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CC4A5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F022F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0.085784</w:t>
      </w:r>
    </w:p>
    <w:p w14:paraId="01E629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0.031320</w:t>
      </w:r>
    </w:p>
    <w:p w14:paraId="75BFF8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0B9EBA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7935D2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B68C2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D0A2B2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0.088931</w:t>
      </w:r>
    </w:p>
    <w:p w14:paraId="5A264E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0.032082</w:t>
      </w:r>
    </w:p>
    <w:p w14:paraId="0A8E70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7C7F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3C28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72F36F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001A3A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0.137369</w:t>
      </w:r>
    </w:p>
    <w:p w14:paraId="09434B7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0.048342</w:t>
      </w:r>
    </w:p>
    <w:p w14:paraId="75B3F87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44ED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07AC7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71461C7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BF4D4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0.171658</w:t>
      </w:r>
    </w:p>
    <w:p w14:paraId="2B03CE3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0.061728</w:t>
      </w:r>
    </w:p>
    <w:p w14:paraId="4C0A19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7771D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357D4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B9121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9BD3B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0.177747</w:t>
      </w:r>
    </w:p>
    <w:p w14:paraId="6B98E2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0.064156</w:t>
      </w:r>
    </w:p>
    <w:p w14:paraId="0A35EF82" w14:textId="63436BA2" w:rsidR="005B7DC8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231F989" w14:textId="613C2F72" w:rsidR="005B7DC8" w:rsidRPr="005B7DC8" w:rsidRDefault="005B7DC8" w:rsidP="005B7DC8">
      <w:pPr>
        <w:pStyle w:val="Oznakaslike"/>
        <w:rPr>
          <w:lang w:val="sr-Latn-RS"/>
        </w:rPr>
      </w:pPr>
      <w:r>
        <w:t xml:space="preserve">Listing 1. </w:t>
      </w:r>
      <w:r w:rsidR="00D85894">
        <w:t>Izlaz programa</w:t>
      </w:r>
      <w:r>
        <w:t xml:space="preserve"> </w:t>
      </w:r>
    </w:p>
    <w:p w14:paraId="623EED27" w14:textId="77777777" w:rsidR="008C6536" w:rsidRDefault="00BB210B" w:rsidP="00BB210B">
      <w:pPr>
        <w:pStyle w:val="IIInivonaslova-Odeljak"/>
      </w:pPr>
      <w:bookmarkStart w:id="10" w:name="_Toc36550734"/>
      <w:r>
        <w:t>Grafici ubrzanja</w:t>
      </w:r>
      <w:bookmarkEnd w:id="10"/>
    </w:p>
    <w:p w14:paraId="231CCD68" w14:textId="3D63888C" w:rsidR="005B7DC8" w:rsidRDefault="005B7DC8" w:rsidP="005B7DC8">
      <w:pPr>
        <w:pStyle w:val="Osnovnitekst"/>
      </w:pPr>
      <w:r>
        <w:t>U okviru ove sekcije su dati grafici ubrzanja u odnosu na sekvencijalnu implementaciju.</w:t>
      </w:r>
    </w:p>
    <w:p w14:paraId="76EA9FD8" w14:textId="62E076F5" w:rsidR="00FD52EC" w:rsidRDefault="00D85894" w:rsidP="00FD52E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5840736A" wp14:editId="0A33CF66">
            <wp:extent cx="6181725" cy="372427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E7A3D60" w14:textId="24E822DC" w:rsidR="005B7DC8" w:rsidRDefault="00FD52EC" w:rsidP="00FD52E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1.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  <w:bookmarkEnd w:id="1"/>
    </w:p>
    <w:p w14:paraId="5C09C3F2" w14:textId="006E687D" w:rsidR="008E4C5D" w:rsidRDefault="008E4C5D" w:rsidP="008E4C5D">
      <w:pPr>
        <w:pStyle w:val="IIInivonaslova-Odeljak"/>
        <w:rPr>
          <w:lang w:val="sr-Latn-RS"/>
        </w:rPr>
      </w:pPr>
      <w:bookmarkStart w:id="11" w:name="_Toc36550735"/>
      <w:r>
        <w:t>Diskusija dobijenih re</w:t>
      </w:r>
      <w:r>
        <w:rPr>
          <w:lang w:val="sr-Latn-RS"/>
        </w:rPr>
        <w:t>zultata</w:t>
      </w:r>
      <w:bookmarkEnd w:id="11"/>
    </w:p>
    <w:p w14:paraId="1C85BD80" w14:textId="77777777" w:rsidR="00EC2097" w:rsidRPr="00396703" w:rsidRDefault="00EC2097" w:rsidP="00EC2097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575F5341" w14:textId="3D880478" w:rsidR="00E04F5C" w:rsidRDefault="00E04F5C" w:rsidP="00966BE5">
      <w:pPr>
        <w:pStyle w:val="Inivonaslova-Poglavlje"/>
      </w:pPr>
      <w:bookmarkStart w:id="12" w:name="_Toc36550736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2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(worksharing)</w:t>
      </w:r>
      <w:bookmarkEnd w:id="12"/>
    </w:p>
    <w:p w14:paraId="0BBFF26A" w14:textId="33478FAA" w:rsidR="00163786" w:rsidRPr="00163786" w:rsidRDefault="00E04F5C" w:rsidP="00163786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13" w:name="_Toc36550737"/>
      <w:r>
        <w:t>Tekst problema</w:t>
      </w:r>
      <w:bookmarkEnd w:id="13"/>
    </w:p>
    <w:p w14:paraId="5DC39304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Prethodni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paralelizovati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korišćenjem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direktiva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podelu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posla</w:t>
      </w:r>
      <w:proofErr w:type="spellEnd"/>
      <w:r>
        <w:rPr>
          <w:sz w:val="23"/>
          <w:szCs w:val="23"/>
        </w:rPr>
        <w:t xml:space="preserve"> (</w:t>
      </w:r>
      <w:proofErr w:type="spellStart"/>
      <w:r>
        <w:rPr>
          <w:i/>
          <w:iCs/>
          <w:sz w:val="23"/>
          <w:szCs w:val="23"/>
        </w:rPr>
        <w:t>worksharing</w:t>
      </w:r>
      <w:proofErr w:type="spellEnd"/>
      <w:r>
        <w:rPr>
          <w:i/>
          <w:i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direktive</w:t>
      </w:r>
      <w:proofErr w:type="spellEnd"/>
      <w:r>
        <w:rPr>
          <w:sz w:val="23"/>
          <w:szCs w:val="23"/>
        </w:rPr>
        <w:t xml:space="preserve">). </w:t>
      </w:r>
      <w:proofErr w:type="spellStart"/>
      <w:r>
        <w:rPr>
          <w:sz w:val="23"/>
          <w:szCs w:val="23"/>
        </w:rPr>
        <w:t>Obratiti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pažnju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raspodelu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opterećenja</w:t>
      </w:r>
      <w:proofErr w:type="spellEnd"/>
      <w:r>
        <w:rPr>
          <w:sz w:val="23"/>
          <w:szCs w:val="23"/>
        </w:rPr>
        <w:t xml:space="preserve"> po </w:t>
      </w:r>
      <w:proofErr w:type="spellStart"/>
      <w:r>
        <w:rPr>
          <w:sz w:val="23"/>
          <w:szCs w:val="23"/>
        </w:rPr>
        <w:t>nitima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testirati</w:t>
      </w:r>
      <w:proofErr w:type="spellEnd"/>
      <w:r>
        <w:rPr>
          <w:sz w:val="23"/>
          <w:szCs w:val="23"/>
        </w:rPr>
        <w:t xml:space="preserve"> program za </w:t>
      </w:r>
      <w:proofErr w:type="spellStart"/>
      <w:r>
        <w:rPr>
          <w:sz w:val="23"/>
          <w:szCs w:val="23"/>
        </w:rPr>
        <w:t>različite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načine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raspoređivanja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posla</w:t>
      </w:r>
      <w:proofErr w:type="spellEnd"/>
      <w:r>
        <w:rPr>
          <w:sz w:val="23"/>
          <w:szCs w:val="23"/>
        </w:rPr>
        <w:t xml:space="preserve">. Program </w:t>
      </w:r>
      <w:proofErr w:type="spellStart"/>
      <w:r>
        <w:rPr>
          <w:sz w:val="23"/>
          <w:szCs w:val="23"/>
        </w:rPr>
        <w:t>testirati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parametrima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datoteci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E5B38E2" w14:textId="77777777" w:rsidR="00E04F5C" w:rsidRDefault="00E04F5C" w:rsidP="00E04F5C">
      <w:pPr>
        <w:pStyle w:val="IInivonaslova-Potpoglavlje"/>
      </w:pPr>
      <w:bookmarkStart w:id="14" w:name="_Toc36550738"/>
      <w:r>
        <w:t>Delovi koje treba paralelizovati</w:t>
      </w:r>
      <w:bookmarkEnd w:id="14"/>
    </w:p>
    <w:p w14:paraId="4CA21350" w14:textId="77777777" w:rsidR="00E04F5C" w:rsidRDefault="00E04F5C" w:rsidP="00E04F5C">
      <w:pPr>
        <w:pStyle w:val="IIInivonaslova-Odeljak"/>
      </w:pPr>
      <w:bookmarkStart w:id="15" w:name="_Toc36550739"/>
      <w:r>
        <w:t>Diskusija</w:t>
      </w:r>
      <w:bookmarkEnd w:id="15"/>
      <w:r>
        <w:t xml:space="preserve"> </w:t>
      </w:r>
    </w:p>
    <w:p w14:paraId="00CBBC68" w14:textId="7BC33B16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23079B2E" w14:textId="77777777" w:rsidR="00E04F5C" w:rsidRDefault="00E04F5C" w:rsidP="00E04F5C">
      <w:pPr>
        <w:pStyle w:val="IIInivonaslova-Odeljak"/>
      </w:pPr>
      <w:bookmarkStart w:id="16" w:name="_Toc36550740"/>
      <w:r>
        <w:t>Način paralelizacije</w:t>
      </w:r>
      <w:bookmarkEnd w:id="16"/>
    </w:p>
    <w:p w14:paraId="6596D410" w14:textId="27B61913" w:rsidR="00966BE5" w:rsidRPr="00D31207" w:rsidRDefault="00163786" w:rsidP="00966BE5">
      <w:pPr>
        <w:pStyle w:val="Osnovnitekst"/>
      </w:pPr>
      <w:r>
        <w:t xml:space="preserve">Korišćena je OpenMP </w:t>
      </w:r>
      <w:r w:rsidRPr="00966BE5">
        <w:rPr>
          <w:b/>
          <w:bCs/>
        </w:rPr>
        <w:t>for</w:t>
      </w:r>
      <w:r>
        <w:t xml:space="preserve"> direktiva koja vrši paralelizaciju petlji</w:t>
      </w:r>
      <w:r w:rsidR="00966BE5">
        <w:t xml:space="preserve"> uz direktivu </w:t>
      </w:r>
      <w:r w:rsidR="00966BE5" w:rsidRPr="00966BE5">
        <w:rPr>
          <w:b/>
          <w:bCs/>
        </w:rPr>
        <w:t>schedule</w:t>
      </w:r>
      <w:r w:rsidR="00966BE5">
        <w:t>(static,1) koja uvodi cikličnu blokovsku raspodelu iteracija.</w:t>
      </w:r>
    </w:p>
    <w:p w14:paraId="159AB219" w14:textId="01127E68" w:rsidR="00E04F5C" w:rsidRDefault="00E04F5C" w:rsidP="00966BE5">
      <w:pPr>
        <w:pStyle w:val="IInivonaslova-Potpoglavlje"/>
      </w:pPr>
      <w:bookmarkStart w:id="17" w:name="_Toc36550741"/>
      <w:r>
        <w:t>Rezultati</w:t>
      </w:r>
      <w:bookmarkEnd w:id="17"/>
    </w:p>
    <w:p w14:paraId="6AAF1BE2" w14:textId="77777777" w:rsidR="00E04F5C" w:rsidRDefault="00E04F5C" w:rsidP="00E04F5C">
      <w:pPr>
        <w:pStyle w:val="IIInivonaslova-Odeljak"/>
      </w:pPr>
      <w:bookmarkStart w:id="18" w:name="_Toc36550742"/>
      <w:r>
        <w:t>Logovi izvršavanja</w:t>
      </w:r>
      <w:bookmarkEnd w:id="18"/>
    </w:p>
    <w:p w14:paraId="52BDB00B" w14:textId="609B3500" w:rsidR="00966BE5" w:rsidRPr="0076230A" w:rsidRDefault="00E04F5C" w:rsidP="0076230A">
      <w:pPr>
        <w:pStyle w:val="Osnovnitekst"/>
      </w:pPr>
      <w:r>
        <w:t>Ovde su dati logovi izvršavanja za definisane test primere i različit broj niti.</w:t>
      </w:r>
    </w:p>
    <w:p w14:paraId="597C45AA" w14:textId="4A4232D1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F89709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6B0FE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0.017270</w:t>
      </w:r>
    </w:p>
    <w:p w14:paraId="6F22AC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0.017269</w:t>
      </w:r>
    </w:p>
    <w:p w14:paraId="2040DB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31F99A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E5643A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6E6F440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3D92786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0.021640</w:t>
      </w:r>
    </w:p>
    <w:p w14:paraId="372194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0.021550</w:t>
      </w:r>
    </w:p>
    <w:p w14:paraId="1E4077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8EC1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C62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1FFDEC4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B5D4B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Sequential execution time: 0.022361</w:t>
      </w:r>
    </w:p>
    <w:p w14:paraId="751E08E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0.022359</w:t>
      </w:r>
    </w:p>
    <w:p w14:paraId="1C48A0F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95336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866B2F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16EBA4B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6919C5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0.068693</w:t>
      </w:r>
    </w:p>
    <w:p w14:paraId="1CB62B7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0.068213</w:t>
      </w:r>
    </w:p>
    <w:p w14:paraId="13ADB55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A13A1C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E3225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54E254B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D8BF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0.085807</w:t>
      </w:r>
    </w:p>
    <w:p w14:paraId="5B32D05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0.084797</w:t>
      </w:r>
    </w:p>
    <w:p w14:paraId="476F8D3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D8981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3DA5C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3B0D52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0925D3B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0.088607</w:t>
      </w:r>
    </w:p>
    <w:p w14:paraId="0B37755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0.087926</w:t>
      </w:r>
    </w:p>
    <w:p w14:paraId="699E238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2C5314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20159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58D626F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2AA1549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0.137416</w:t>
      </w:r>
    </w:p>
    <w:p w14:paraId="0A3687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0.137579</w:t>
      </w:r>
    </w:p>
    <w:p w14:paraId="6906D1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59DEA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62863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67D94C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7AC1F62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0.171184</w:t>
      </w:r>
    </w:p>
    <w:p w14:paraId="7E0E12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0.169200</w:t>
      </w:r>
    </w:p>
    <w:p w14:paraId="7CEEB0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BE456F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1E8E16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4E1CE6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1</w:t>
      </w:r>
    </w:p>
    <w:p w14:paraId="45B5E1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0.177115</w:t>
      </w:r>
    </w:p>
    <w:p w14:paraId="6D8E21F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0.178276</w:t>
      </w:r>
    </w:p>
    <w:p w14:paraId="00BB08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24BBB2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E57248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00221D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Number of threads: 2</w:t>
      </w:r>
    </w:p>
    <w:p w14:paraId="37DAA13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0.017112</w:t>
      </w:r>
    </w:p>
    <w:p w14:paraId="59687D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0.008977</w:t>
      </w:r>
    </w:p>
    <w:p w14:paraId="18B689E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D492A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F0B95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0A7B87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005CF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0.021384</w:t>
      </w:r>
    </w:p>
    <w:p w14:paraId="39E73F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0.011066</w:t>
      </w:r>
    </w:p>
    <w:p w14:paraId="777A66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CDB8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2EAF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220E13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026D7A1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0.022206</w:t>
      </w:r>
    </w:p>
    <w:p w14:paraId="3CF270A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0.011497</w:t>
      </w:r>
    </w:p>
    <w:p w14:paraId="3BD92A9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542AA0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980E47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20C8BB7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4FCC73B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0.068752</w:t>
      </w:r>
    </w:p>
    <w:p w14:paraId="7180D3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0.035151</w:t>
      </w:r>
    </w:p>
    <w:p w14:paraId="76363EC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A135F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43F45F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3A6CB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78116AC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0.085953</w:t>
      </w:r>
    </w:p>
    <w:p w14:paraId="4F3A1D4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0.043635</w:t>
      </w:r>
    </w:p>
    <w:p w14:paraId="0381DD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8128DE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DB086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6FDEFC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589683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0.088555</w:t>
      </w:r>
    </w:p>
    <w:p w14:paraId="2136CCB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0.045384</w:t>
      </w:r>
    </w:p>
    <w:p w14:paraId="4E57D8A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1B2043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FB870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1B1B2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392220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0.137427</w:t>
      </w:r>
    </w:p>
    <w:p w14:paraId="6D5117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0.069758</w:t>
      </w:r>
    </w:p>
    <w:p w14:paraId="5B0A668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90BB064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107ACF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Input values: 2000 1000 500</w:t>
      </w:r>
    </w:p>
    <w:p w14:paraId="5272C16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1771C4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0.171686</w:t>
      </w:r>
    </w:p>
    <w:p w14:paraId="02803B6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0.087674</w:t>
      </w:r>
    </w:p>
    <w:p w14:paraId="0C72DF3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DE9244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422BC6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23A3E5C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2</w:t>
      </w:r>
    </w:p>
    <w:p w14:paraId="61B3A1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0.177823</w:t>
      </w:r>
    </w:p>
    <w:p w14:paraId="4353BF8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0.090221</w:t>
      </w:r>
    </w:p>
    <w:p w14:paraId="7EE811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7F6818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D3E5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A0A92C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2ACF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0.017264</w:t>
      </w:r>
    </w:p>
    <w:p w14:paraId="41E2429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0.004976</w:t>
      </w:r>
    </w:p>
    <w:p w14:paraId="2022915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92EEE0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486E75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50A0C1D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42386B1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0.021499</w:t>
      </w:r>
    </w:p>
    <w:p w14:paraId="0970DD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0.006136</w:t>
      </w:r>
    </w:p>
    <w:p w14:paraId="49F3D4B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A33444C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BCFE1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4112F59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F652A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0.022238</w:t>
      </w:r>
    </w:p>
    <w:p w14:paraId="370E004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0.006174</w:t>
      </w:r>
    </w:p>
    <w:p w14:paraId="2F2D071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760E1D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086C0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0F259F1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3154041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0.068804</w:t>
      </w:r>
    </w:p>
    <w:p w14:paraId="7F2D2F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0.019021</w:t>
      </w:r>
    </w:p>
    <w:p w14:paraId="0392C8E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132B4B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014BA60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4E2E04D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567C3D7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0.086037</w:t>
      </w:r>
    </w:p>
    <w:p w14:paraId="774FCF1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0.022208</w:t>
      </w:r>
    </w:p>
    <w:p w14:paraId="4BC931D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0893E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C33505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79E14DD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16933FE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0.088621</w:t>
      </w:r>
    </w:p>
    <w:p w14:paraId="2A0792B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0.023573</w:t>
      </w:r>
    </w:p>
    <w:p w14:paraId="7F94D5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BD1058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CCD98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266DE5B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6112ADD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0.137882</w:t>
      </w:r>
    </w:p>
    <w:p w14:paraId="24A4F85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0.038351</w:t>
      </w:r>
    </w:p>
    <w:p w14:paraId="67D6E6A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A5BB3D1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B0E2B4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199EE7C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02FBFD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0.172453</w:t>
      </w:r>
    </w:p>
    <w:p w14:paraId="42DFC4E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0.044747</w:t>
      </w:r>
    </w:p>
    <w:p w14:paraId="1D914F9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AA7709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497C3D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3D4137F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4</w:t>
      </w:r>
    </w:p>
    <w:p w14:paraId="0A0DF5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0.178053</w:t>
      </w:r>
    </w:p>
    <w:p w14:paraId="54827F8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0.046701</w:t>
      </w:r>
    </w:p>
    <w:p w14:paraId="2D635E3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5823688F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16F0F5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500 500 200</w:t>
      </w:r>
    </w:p>
    <w:p w14:paraId="7CAC4AD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78BF992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0.017224</w:t>
      </w:r>
    </w:p>
    <w:p w14:paraId="696279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0.002992</w:t>
      </w:r>
    </w:p>
    <w:p w14:paraId="01D84C5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1F5A355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2787EC25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500 500 500</w:t>
      </w:r>
    </w:p>
    <w:p w14:paraId="247B000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1DBC5240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0.021380</w:t>
      </w:r>
    </w:p>
    <w:p w14:paraId="5CAC2EF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0.003581</w:t>
      </w:r>
    </w:p>
    <w:p w14:paraId="549207F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148EAA6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55E9A3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500 500 1000</w:t>
      </w:r>
    </w:p>
    <w:p w14:paraId="794E83B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41F41E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0.022186</w:t>
      </w:r>
    </w:p>
    <w:p w14:paraId="4E30B0C2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0.003644</w:t>
      </w:r>
    </w:p>
    <w:p w14:paraId="3CF9DA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lastRenderedPageBreak/>
        <w:t>Test PASSED</w:t>
      </w:r>
    </w:p>
    <w:p w14:paraId="584F438E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73DF798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200</w:t>
      </w:r>
    </w:p>
    <w:p w14:paraId="5F46DD5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CA5C7E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0.068486</w:t>
      </w:r>
    </w:p>
    <w:p w14:paraId="3EF250A4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0.010868</w:t>
      </w:r>
    </w:p>
    <w:p w14:paraId="710C831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080EB9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F774B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500</w:t>
      </w:r>
    </w:p>
    <w:p w14:paraId="2B45D5D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12983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0.086100</w:t>
      </w:r>
    </w:p>
    <w:p w14:paraId="20B5225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0.013100</w:t>
      </w:r>
    </w:p>
    <w:p w14:paraId="5FF3F22B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2C9E58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51A8A5A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1000 1000 1000</w:t>
      </w:r>
    </w:p>
    <w:p w14:paraId="4DE827E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5E4F84C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0.089045</w:t>
      </w:r>
    </w:p>
    <w:p w14:paraId="2BA5F1E1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0.013537</w:t>
      </w:r>
    </w:p>
    <w:p w14:paraId="183D1CEE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7B8BA848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7C3B97C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200</w:t>
      </w:r>
    </w:p>
    <w:p w14:paraId="6AAF901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6C382F4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0.137668</w:t>
      </w:r>
    </w:p>
    <w:p w14:paraId="427A9DF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0.021001</w:t>
      </w:r>
    </w:p>
    <w:p w14:paraId="750B119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44AE367A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6A6CCCBF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500</w:t>
      </w:r>
    </w:p>
    <w:p w14:paraId="6AF7A0D6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38E22FB3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0.172592</w:t>
      </w:r>
    </w:p>
    <w:p w14:paraId="584CA68A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0.025566</w:t>
      </w:r>
    </w:p>
    <w:p w14:paraId="0F9DE50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37684923" w14:textId="77777777" w:rsidR="00D85894" w:rsidRPr="00D85894" w:rsidRDefault="00D85894" w:rsidP="00D85894">
      <w:pPr>
        <w:pStyle w:val="Programskikod"/>
        <w:rPr>
          <w:sz w:val="18"/>
          <w:szCs w:val="22"/>
        </w:rPr>
      </w:pPr>
    </w:p>
    <w:p w14:paraId="36CA866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Input values: 2000 1000 1000</w:t>
      </w:r>
    </w:p>
    <w:p w14:paraId="1292EA39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Number of threads: 8</w:t>
      </w:r>
    </w:p>
    <w:p w14:paraId="29304727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Sequential execution time: 0.178679</w:t>
      </w:r>
    </w:p>
    <w:p w14:paraId="3C2670B8" w14:textId="77777777" w:rsidR="00D85894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Parallel execution time: 0.027804</w:t>
      </w:r>
    </w:p>
    <w:p w14:paraId="00A5A56D" w14:textId="29BF1C9C" w:rsidR="00E04F5C" w:rsidRPr="00D85894" w:rsidRDefault="00D85894" w:rsidP="00D85894">
      <w:pPr>
        <w:pStyle w:val="Programskikod"/>
        <w:rPr>
          <w:sz w:val="18"/>
          <w:szCs w:val="22"/>
        </w:rPr>
      </w:pPr>
      <w:r w:rsidRPr="00D85894">
        <w:rPr>
          <w:sz w:val="18"/>
          <w:szCs w:val="22"/>
        </w:rPr>
        <w:t>Test PASSED</w:t>
      </w:r>
    </w:p>
    <w:p w14:paraId="6DC7EBFC" w14:textId="15864867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F2199C">
        <w:t>2</w:t>
      </w:r>
      <w:r>
        <w:t xml:space="preserve">. </w:t>
      </w:r>
      <w:r w:rsidR="001160D8">
        <w:t>Izlaz programa</w:t>
      </w:r>
      <w:r>
        <w:t xml:space="preserve"> </w:t>
      </w:r>
    </w:p>
    <w:p w14:paraId="29B514E4" w14:textId="77777777" w:rsidR="00E04F5C" w:rsidRDefault="00E04F5C" w:rsidP="00E04F5C">
      <w:pPr>
        <w:pStyle w:val="IIInivonaslova-Odeljak"/>
      </w:pPr>
      <w:bookmarkStart w:id="19" w:name="_Toc36550743"/>
      <w:r>
        <w:lastRenderedPageBreak/>
        <w:t>Grafici ubrzanja</w:t>
      </w:r>
      <w:bookmarkEnd w:id="19"/>
    </w:p>
    <w:p w14:paraId="4DCCBBEF" w14:textId="18BB46C1" w:rsidR="00E04F5C" w:rsidRDefault="00F2199C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631E3AF6" wp14:editId="3E333B0A">
            <wp:extent cx="6120130" cy="3687166"/>
            <wp:effectExtent l="0" t="0" r="13970" b="889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252A700" w14:textId="7970118A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F2199C">
        <w:rPr>
          <w:noProof/>
          <w:lang w:val="sr-Latn-CS"/>
        </w:rPr>
        <w:t>2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77DD8968" w14:textId="77777777" w:rsidR="00E04F5C" w:rsidRDefault="00E04F5C" w:rsidP="00E04F5C">
      <w:pPr>
        <w:pStyle w:val="IIInivonaslova-Odeljak"/>
        <w:rPr>
          <w:lang w:val="sr-Latn-RS"/>
        </w:rPr>
      </w:pPr>
      <w:bookmarkStart w:id="20" w:name="_Toc36550744"/>
      <w:r>
        <w:t>Diskusija dobijenih re</w:t>
      </w:r>
      <w:r>
        <w:rPr>
          <w:lang w:val="sr-Latn-RS"/>
        </w:rPr>
        <w:t>zultata</w:t>
      </w:r>
      <w:bookmarkEnd w:id="20"/>
    </w:p>
    <w:p w14:paraId="0746867D" w14:textId="185F8FCE" w:rsidR="00F2199C" w:rsidRDefault="00F2199C" w:rsidP="00F2199C">
      <w:pPr>
        <w:pStyle w:val="Osnovnitekst"/>
        <w:rPr>
          <w:lang w:val="sr-Latn-RS"/>
        </w:rPr>
      </w:pPr>
      <w:r w:rsidRPr="00396703">
        <w:rPr>
          <w:lang w:val="sr-Latn-RS"/>
        </w:rPr>
        <w:t>Na osnovu dobijenih merenja može se zaključiti da je paral</w:t>
      </w:r>
      <w:r>
        <w:rPr>
          <w:lang w:val="sr-Latn-RS"/>
        </w:rPr>
        <w:t>e</w:t>
      </w:r>
      <w:r w:rsidRPr="00396703">
        <w:rPr>
          <w:lang w:val="sr-Latn-RS"/>
        </w:rPr>
        <w:t xml:space="preserve">lizovana verzija </w:t>
      </w:r>
      <w:r>
        <w:rPr>
          <w:lang w:val="sr-Latn-RS"/>
        </w:rPr>
        <w:t>brža, a primetno je i još veće povećanje brzine izvršavanja sa povećanjem broja niti.</w:t>
      </w:r>
    </w:p>
    <w:p w14:paraId="251C9E57" w14:textId="144B752B" w:rsidR="00F2199C" w:rsidRPr="00396703" w:rsidRDefault="00F2199C" w:rsidP="00F2199C">
      <w:pPr>
        <w:pStyle w:val="Osnovnitekst"/>
        <w:rPr>
          <w:lang w:val="sr-Latn-RS"/>
        </w:rPr>
      </w:pPr>
      <w:r>
        <w:rPr>
          <w:lang w:val="sr-Latn-RS"/>
        </w:rPr>
        <w:t>Takođe, ovakav automatizovani način paralelizacije je i do nekoliko puta brži od ručne raspodele posla između niti.</w:t>
      </w:r>
      <w:r w:rsidR="00CF497D">
        <w:rPr>
          <w:lang w:val="sr-Latn-RS"/>
        </w:rPr>
        <w:t xml:space="preserve"> To poboljšanje se još više primećuje što je broj niti veći.</w:t>
      </w:r>
    </w:p>
    <w:p w14:paraId="08ED55E4" w14:textId="4D01D3FD" w:rsidR="00E04F5C" w:rsidRPr="008E4C5D" w:rsidRDefault="00E04F5C" w:rsidP="00E04F5C">
      <w:pPr>
        <w:pStyle w:val="Osnovnitekst"/>
        <w:rPr>
          <w:lang w:val="sr-Latn-RS"/>
        </w:rPr>
      </w:pPr>
    </w:p>
    <w:p w14:paraId="48143F94" w14:textId="2DDAA2A7" w:rsidR="00E04F5C" w:rsidRDefault="00E04F5C" w:rsidP="00CF497D">
      <w:pPr>
        <w:pStyle w:val="Inivonaslova-Poglavlje"/>
      </w:pPr>
      <w:bookmarkStart w:id="21" w:name="_Toc36550745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3</w:t>
      </w:r>
      <w:r>
        <w:rPr>
          <w:lang w:val="sr-Latn-RS"/>
        </w:rPr>
        <w:t xml:space="preserve"> – Julia Set</w:t>
      </w:r>
      <w:r w:rsidR="00163786">
        <w:rPr>
          <w:lang w:val="sr-Latn-RS"/>
        </w:rPr>
        <w:t xml:space="preserve"> (tasks)</w:t>
      </w:r>
      <w:bookmarkEnd w:id="21"/>
    </w:p>
    <w:p w14:paraId="4BD7F731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22" w:name="_Toc36550746"/>
      <w:r>
        <w:t>Tekst problema</w:t>
      </w:r>
      <w:bookmarkEnd w:id="22"/>
    </w:p>
    <w:p w14:paraId="2591D93B" w14:textId="77777777" w:rsidR="00163786" w:rsidRDefault="00163786" w:rsidP="00163786">
      <w:pPr>
        <w:pStyle w:val="Default"/>
      </w:pPr>
    </w:p>
    <w:p w14:paraId="67477257" w14:textId="77777777" w:rsidR="00163786" w:rsidRDefault="00163786" w:rsidP="00163786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Rešiti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prethodni</w:t>
      </w:r>
      <w:proofErr w:type="spellEnd"/>
      <w:r>
        <w:rPr>
          <w:sz w:val="23"/>
          <w:szCs w:val="23"/>
        </w:rPr>
        <w:t xml:space="preserve"> problem </w:t>
      </w:r>
      <w:proofErr w:type="spellStart"/>
      <w:r>
        <w:rPr>
          <w:sz w:val="23"/>
          <w:szCs w:val="23"/>
        </w:rPr>
        <w:t>korišćenjem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koncepta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poslova</w:t>
      </w:r>
      <w:proofErr w:type="spellEnd"/>
      <w:r>
        <w:rPr>
          <w:sz w:val="23"/>
          <w:szCs w:val="23"/>
        </w:rPr>
        <w:t xml:space="preserve"> (</w:t>
      </w:r>
      <w:r>
        <w:rPr>
          <w:i/>
          <w:iCs/>
          <w:sz w:val="23"/>
          <w:szCs w:val="23"/>
        </w:rPr>
        <w:t>tasks</w:t>
      </w:r>
      <w:r>
        <w:rPr>
          <w:sz w:val="23"/>
          <w:szCs w:val="23"/>
        </w:rPr>
        <w:t xml:space="preserve">). </w:t>
      </w:r>
      <w:proofErr w:type="spellStart"/>
      <w:r>
        <w:rPr>
          <w:sz w:val="23"/>
          <w:szCs w:val="23"/>
        </w:rPr>
        <w:t>Obratiti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pažnju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eventualnu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potrebu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sinhronizacijom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testirati</w:t>
      </w:r>
      <w:proofErr w:type="spellEnd"/>
      <w:r>
        <w:rPr>
          <w:sz w:val="23"/>
          <w:szCs w:val="23"/>
        </w:rPr>
        <w:t xml:space="preserve"> program za </w:t>
      </w:r>
      <w:proofErr w:type="spellStart"/>
      <w:r>
        <w:rPr>
          <w:sz w:val="23"/>
          <w:szCs w:val="23"/>
        </w:rPr>
        <w:t>različite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granularnosti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poslova</w:t>
      </w:r>
      <w:proofErr w:type="spellEnd"/>
      <w:r>
        <w:rPr>
          <w:sz w:val="23"/>
          <w:szCs w:val="23"/>
        </w:rPr>
        <w:t xml:space="preserve">. Program </w:t>
      </w:r>
      <w:proofErr w:type="spellStart"/>
      <w:r>
        <w:rPr>
          <w:sz w:val="23"/>
          <w:szCs w:val="23"/>
        </w:rPr>
        <w:t>testirati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parametrima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datoteci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396AAD35" w14:textId="77777777" w:rsidR="00E04F5C" w:rsidRDefault="00E04F5C" w:rsidP="00E04F5C">
      <w:pPr>
        <w:pStyle w:val="IInivonaslova-Potpoglavlje"/>
      </w:pPr>
      <w:bookmarkStart w:id="23" w:name="_Toc36550747"/>
      <w:r>
        <w:t>Delovi koje treba paralelizovati</w:t>
      </w:r>
      <w:bookmarkEnd w:id="23"/>
    </w:p>
    <w:p w14:paraId="4C838AB1" w14:textId="77777777" w:rsidR="00E04F5C" w:rsidRDefault="00E04F5C" w:rsidP="00E04F5C">
      <w:pPr>
        <w:pStyle w:val="IIInivonaslova-Odeljak"/>
      </w:pPr>
      <w:bookmarkStart w:id="24" w:name="_Toc36550748"/>
      <w:r>
        <w:t>Diskusija</w:t>
      </w:r>
      <w:bookmarkEnd w:id="24"/>
      <w:r>
        <w:t xml:space="preserve"> </w:t>
      </w:r>
    </w:p>
    <w:p w14:paraId="6D6C8A3B" w14:textId="6C580FDE" w:rsidR="00E04F5C" w:rsidRPr="00E04F5C" w:rsidRDefault="00163786" w:rsidP="00163786">
      <w:pPr>
        <w:pStyle w:val="Osnovnitekst"/>
      </w:pPr>
      <w:r>
        <w:t xml:space="preserve">Moguće je paralelizovati samo glavnu funkciju koja pokreće izračunavanje svih tačaka skupa </w:t>
      </w:r>
      <w:r w:rsidRPr="00163786">
        <w:rPr>
          <w:b/>
          <w:bCs/>
        </w:rPr>
        <w:t>julia_set</w:t>
      </w:r>
      <w:r>
        <w:t xml:space="preserve">, odnosno dvostruku for petlju unutar nje. Funkciju </w:t>
      </w:r>
      <w:r w:rsidRPr="00163786">
        <w:rPr>
          <w:b/>
          <w:bCs/>
        </w:rPr>
        <w:t>julia</w:t>
      </w:r>
      <w:r>
        <w:t xml:space="preserve"> koja izračunava tačnu vrednost tačke nije moguće paralelizovati zato što postoji zavisnost između susednih iteracija petlje koju ona izvršava.</w:t>
      </w:r>
    </w:p>
    <w:p w14:paraId="77FFE2C8" w14:textId="77777777" w:rsidR="00E04F5C" w:rsidRDefault="00E04F5C" w:rsidP="00E04F5C">
      <w:pPr>
        <w:pStyle w:val="IIInivonaslova-Odeljak"/>
      </w:pPr>
      <w:bookmarkStart w:id="25" w:name="_Toc36550749"/>
      <w:r>
        <w:t>Način paralelizacije</w:t>
      </w:r>
      <w:bookmarkEnd w:id="25"/>
    </w:p>
    <w:p w14:paraId="2EABFB7B" w14:textId="26D071FF" w:rsidR="00E04F5C" w:rsidRPr="00E04F5C" w:rsidRDefault="00CF497D" w:rsidP="00CF497D">
      <w:pPr>
        <w:pStyle w:val="Osnovnitekst"/>
      </w:pPr>
      <w:r>
        <w:t>Funkcija julia</w:t>
      </w:r>
      <w:r w:rsidRPr="00EA36BB">
        <w:t>_</w:t>
      </w:r>
      <w:r>
        <w:rPr>
          <w:lang w:val="en-US"/>
        </w:rPr>
        <w:t>set</w:t>
      </w:r>
      <w:r w:rsidRPr="00EA36BB">
        <w:t xml:space="preserve"> </w:t>
      </w:r>
      <w:r>
        <w:rPr>
          <w:lang w:val="en-US"/>
        </w:rPr>
        <w:t>je</w:t>
      </w:r>
      <w:r w:rsidRPr="00EA36BB">
        <w:t xml:space="preserve"> </w:t>
      </w:r>
      <w:proofErr w:type="spellStart"/>
      <w:r>
        <w:rPr>
          <w:lang w:val="en-US"/>
        </w:rPr>
        <w:t>paralelizovana</w:t>
      </w:r>
      <w:proofErr w:type="spellEnd"/>
      <w:r w:rsidRPr="00EA36BB">
        <w:t xml:space="preserve"> </w:t>
      </w:r>
      <w:proofErr w:type="spellStart"/>
      <w:r>
        <w:rPr>
          <w:lang w:val="en-US"/>
        </w:rPr>
        <w:t>sa</w:t>
      </w:r>
      <w:proofErr w:type="spellEnd"/>
      <w:r w:rsidRPr="00EA36BB">
        <w:t xml:space="preserve"> #</w:t>
      </w:r>
      <w:r>
        <w:rPr>
          <w:lang w:val="en-US"/>
        </w:rPr>
        <w:t>pragma</w:t>
      </w:r>
      <w:r w:rsidRPr="00EA36BB">
        <w:t xml:space="preserve"> </w:t>
      </w:r>
      <w:proofErr w:type="spellStart"/>
      <w:r>
        <w:rPr>
          <w:lang w:val="en-US"/>
        </w:rPr>
        <w:t>omp</w:t>
      </w:r>
      <w:proofErr w:type="spellEnd"/>
      <w:r w:rsidRPr="00EA36BB">
        <w:t xml:space="preserve"> </w:t>
      </w:r>
      <w:r>
        <w:rPr>
          <w:lang w:val="en-US"/>
        </w:rPr>
        <w:t>parallel</w:t>
      </w:r>
      <w:r w:rsidRPr="00EA36BB">
        <w:t xml:space="preserve"> </w:t>
      </w:r>
      <w:proofErr w:type="spellStart"/>
      <w:r>
        <w:rPr>
          <w:lang w:val="en-US"/>
        </w:rPr>
        <w:t>navo</w:t>
      </w:r>
      <w:proofErr w:type="spellEnd"/>
      <w:r>
        <w:rPr>
          <w:lang w:val="sr-Latn-RS"/>
        </w:rPr>
        <w:t xml:space="preserve">đenjem koji podaci su privatni, a koji deljeni, a onda je unutar nje napravljena jedna nit koja vrši delegiranje poslova. Cela parallel direktiva se blokira čekajući da se prethodno napravljeni poslovi završe. Poslovi obavljaju unutrašnju for petlju. </w:t>
      </w:r>
    </w:p>
    <w:p w14:paraId="7D319997" w14:textId="25B20773" w:rsidR="00E04F5C" w:rsidRDefault="00E04F5C" w:rsidP="00CF497D">
      <w:pPr>
        <w:pStyle w:val="IInivonaslova-Potpoglavlje"/>
      </w:pPr>
      <w:bookmarkStart w:id="26" w:name="_Toc36550750"/>
      <w:r>
        <w:t>Rezultati</w:t>
      </w:r>
      <w:bookmarkEnd w:id="26"/>
    </w:p>
    <w:p w14:paraId="72DE2486" w14:textId="77777777" w:rsidR="00E04F5C" w:rsidRDefault="00E04F5C" w:rsidP="00E04F5C">
      <w:pPr>
        <w:pStyle w:val="IIInivonaslova-Odeljak"/>
      </w:pPr>
      <w:bookmarkStart w:id="27" w:name="_Toc36550751"/>
      <w:r>
        <w:t>Logovi izvršavanja</w:t>
      </w:r>
      <w:bookmarkEnd w:id="27"/>
    </w:p>
    <w:p w14:paraId="680D272E" w14:textId="519B01BD" w:rsidR="00E04F5C" w:rsidRPr="00CF497D" w:rsidRDefault="00E04F5C" w:rsidP="00CF497D">
      <w:pPr>
        <w:pStyle w:val="Osnovnitekst"/>
      </w:pPr>
      <w:r>
        <w:t>Ovde su dati logovi izvršavanja za definisane test primere i različit broj niti.</w:t>
      </w:r>
    </w:p>
    <w:p w14:paraId="6D1F7FBF" w14:textId="68BCAC22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6C74BB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554E98B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0.017220</w:t>
      </w:r>
    </w:p>
    <w:p w14:paraId="4345186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0.017280</w:t>
      </w:r>
    </w:p>
    <w:p w14:paraId="4CC6915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8C2B9F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164AF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EAB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3BEEAE2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0.021443</w:t>
      </w:r>
    </w:p>
    <w:p w14:paraId="4E9C2C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0.021572</w:t>
      </w:r>
    </w:p>
    <w:p w14:paraId="585DF0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6DE6C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DFE0C9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634C6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1BD918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0.022684</w:t>
      </w:r>
    </w:p>
    <w:p w14:paraId="2084DD4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0.022276</w:t>
      </w:r>
    </w:p>
    <w:p w14:paraId="242ADD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B7E054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9E3F3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6DEC6F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7512F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0.068353</w:t>
      </w:r>
    </w:p>
    <w:p w14:paraId="00664FD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0.068004</w:t>
      </w:r>
    </w:p>
    <w:p w14:paraId="70120CC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F81ED8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68394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70E45D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3F2F5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0.085278</w:t>
      </w:r>
    </w:p>
    <w:p w14:paraId="1AD085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0.084532</w:t>
      </w:r>
    </w:p>
    <w:p w14:paraId="4C9866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9E14D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491C97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7EA491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220220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0.088243</w:t>
      </w:r>
    </w:p>
    <w:p w14:paraId="46B48D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0.087282</w:t>
      </w:r>
    </w:p>
    <w:p w14:paraId="17976E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7733478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9B0AB4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59A7617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551EA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0.137413</w:t>
      </w:r>
    </w:p>
    <w:p w14:paraId="32A55C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0.137620</w:t>
      </w:r>
    </w:p>
    <w:p w14:paraId="0CD85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317BF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11876E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4295FA0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0EA6637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0.171866</w:t>
      </w:r>
    </w:p>
    <w:p w14:paraId="2041D20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0.170497</w:t>
      </w:r>
    </w:p>
    <w:p w14:paraId="1823003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1CBA4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C6FEC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7CC24B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1</w:t>
      </w:r>
    </w:p>
    <w:p w14:paraId="44C94A7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0.176633</w:t>
      </w:r>
    </w:p>
    <w:p w14:paraId="7939AA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0.177790</w:t>
      </w:r>
    </w:p>
    <w:p w14:paraId="345DBE8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Test PASSED</w:t>
      </w:r>
    </w:p>
    <w:p w14:paraId="0B620E0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4BC171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5737629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02CF3A7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0.017278</w:t>
      </w:r>
    </w:p>
    <w:p w14:paraId="6303A73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0.008932</w:t>
      </w:r>
    </w:p>
    <w:p w14:paraId="1E3413E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ED35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D1BF82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350B966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894F9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0.021576</w:t>
      </w:r>
    </w:p>
    <w:p w14:paraId="263A638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0.011086</w:t>
      </w:r>
    </w:p>
    <w:p w14:paraId="2908B5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E30037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3030D0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4718BD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1B3775D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0.022260</w:t>
      </w:r>
    </w:p>
    <w:p w14:paraId="39B15E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0.011423</w:t>
      </w:r>
    </w:p>
    <w:p w14:paraId="648F9FB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74EE1760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D03A20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3F6CC76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B29BB6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0.068546</w:t>
      </w:r>
    </w:p>
    <w:p w14:paraId="1B07AF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0.034785</w:t>
      </w:r>
    </w:p>
    <w:p w14:paraId="10F49F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389061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ABB38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B7B52D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5526E3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0.085709</w:t>
      </w:r>
    </w:p>
    <w:p w14:paraId="4FF9DD5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0.043494</w:t>
      </w:r>
    </w:p>
    <w:p w14:paraId="3FADE7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D8461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2A8C90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6D8242B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394642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0.088994</w:t>
      </w:r>
    </w:p>
    <w:p w14:paraId="577497A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0.044710</w:t>
      </w:r>
    </w:p>
    <w:p w14:paraId="2EEADFD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39A5D2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53F55CE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6FA677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F60B7C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0.137721</w:t>
      </w:r>
    </w:p>
    <w:p w14:paraId="4C77C5F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Parallel execution time: 0.069701</w:t>
      </w:r>
    </w:p>
    <w:p w14:paraId="29F302D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6AC148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411BD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079175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725E392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0.172611</w:t>
      </w:r>
    </w:p>
    <w:p w14:paraId="23C2C20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0.086808</w:t>
      </w:r>
    </w:p>
    <w:p w14:paraId="0199E64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822F41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FFA5A0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025D0E8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2</w:t>
      </w:r>
    </w:p>
    <w:p w14:paraId="47025D5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0.177100</w:t>
      </w:r>
    </w:p>
    <w:p w14:paraId="40C434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0.089189</w:t>
      </w:r>
    </w:p>
    <w:p w14:paraId="421F8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FC6BE1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67896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2B31EA1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4EF36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0.017345</w:t>
      </w:r>
    </w:p>
    <w:p w14:paraId="581AD4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0.005039</w:t>
      </w:r>
    </w:p>
    <w:p w14:paraId="18499C8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B06E85E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30D4B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201AD4B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5EAAD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0.022065</w:t>
      </w:r>
    </w:p>
    <w:p w14:paraId="0ACE10A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0.006174</w:t>
      </w:r>
    </w:p>
    <w:p w14:paraId="1E6239E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9550F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F48B8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73D7D20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39A0A19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0.022626</w:t>
      </w:r>
    </w:p>
    <w:p w14:paraId="626327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0.006286</w:t>
      </w:r>
    </w:p>
    <w:p w14:paraId="10FC601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CFF04E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E6D0F9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58FC6B6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66B1FE5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0.068589</w:t>
      </w:r>
    </w:p>
    <w:p w14:paraId="5576AC2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0.018111</w:t>
      </w:r>
    </w:p>
    <w:p w14:paraId="44B7A45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427A83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06C47C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250B61C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40B40FF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Sequential execution time: 0.085961</w:t>
      </w:r>
    </w:p>
    <w:p w14:paraId="56D5B22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0.022791</w:t>
      </w:r>
    </w:p>
    <w:p w14:paraId="5F1F5A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D92726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35BFC67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192D2E5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75570C5A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0.089677</w:t>
      </w:r>
    </w:p>
    <w:p w14:paraId="2781CF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0.023441</w:t>
      </w:r>
    </w:p>
    <w:p w14:paraId="3A0651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F6B3CE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00BB8D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0CBEEAE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34718E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0.137393</w:t>
      </w:r>
    </w:p>
    <w:p w14:paraId="2993467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0.035900</w:t>
      </w:r>
    </w:p>
    <w:p w14:paraId="1202EFF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5BC9B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F95A7D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2B5442E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5A96D46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0.172152</w:t>
      </w:r>
    </w:p>
    <w:p w14:paraId="675F80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0.046941</w:t>
      </w:r>
    </w:p>
    <w:p w14:paraId="55DA75C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8E61A95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E96893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2019E6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4</w:t>
      </w:r>
    </w:p>
    <w:p w14:paraId="1C9C7FF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0.178054</w:t>
      </w:r>
    </w:p>
    <w:p w14:paraId="3AE69D8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0.048663</w:t>
      </w:r>
    </w:p>
    <w:p w14:paraId="3C36C3C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015A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AF7A73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500 500 200</w:t>
      </w:r>
    </w:p>
    <w:p w14:paraId="09D801F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ECF3D5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0.017195</w:t>
      </w:r>
    </w:p>
    <w:p w14:paraId="2F6FF9D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0.004247</w:t>
      </w:r>
    </w:p>
    <w:p w14:paraId="75D03D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0C3831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8952A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500 500 500</w:t>
      </w:r>
    </w:p>
    <w:p w14:paraId="6A36066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35A0569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0.021465</w:t>
      </w:r>
    </w:p>
    <w:p w14:paraId="6326A90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0.004396</w:t>
      </w:r>
    </w:p>
    <w:p w14:paraId="5D2F915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04E8877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7A26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500 500 1000</w:t>
      </w:r>
    </w:p>
    <w:p w14:paraId="5D30E1E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lastRenderedPageBreak/>
        <w:t>Number of threads: 8</w:t>
      </w:r>
    </w:p>
    <w:p w14:paraId="37570A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0.022187</w:t>
      </w:r>
    </w:p>
    <w:p w14:paraId="2134D1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0.004596</w:t>
      </w:r>
    </w:p>
    <w:p w14:paraId="0250151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5545809F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6664443B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200</w:t>
      </w:r>
    </w:p>
    <w:p w14:paraId="2F9A6E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5290701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0.068411</w:t>
      </w:r>
    </w:p>
    <w:p w14:paraId="0A280948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0.011484</w:t>
      </w:r>
    </w:p>
    <w:p w14:paraId="3CF8BF1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DC8789A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EC7873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500</w:t>
      </w:r>
    </w:p>
    <w:p w14:paraId="479ADF3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B72D8B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0.086231</w:t>
      </w:r>
    </w:p>
    <w:p w14:paraId="1FEFB440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0.013654</w:t>
      </w:r>
    </w:p>
    <w:p w14:paraId="49E2CC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CD3B384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09A832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1000 1000 1000</w:t>
      </w:r>
    </w:p>
    <w:p w14:paraId="42A7465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26424E2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0.088661</w:t>
      </w:r>
    </w:p>
    <w:p w14:paraId="58BCE53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0.014044</w:t>
      </w:r>
    </w:p>
    <w:p w14:paraId="61B3426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3507632D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7774958D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200</w:t>
      </w:r>
    </w:p>
    <w:p w14:paraId="4E9A4B1E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409259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0.137968</w:t>
      </w:r>
    </w:p>
    <w:p w14:paraId="183B08A5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0.021451</w:t>
      </w:r>
    </w:p>
    <w:p w14:paraId="2BC77124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1D4C4BB2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1300A86F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500</w:t>
      </w:r>
    </w:p>
    <w:p w14:paraId="1B4A69B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10C65E96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0.172140</w:t>
      </w:r>
    </w:p>
    <w:p w14:paraId="25275073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0.026147</w:t>
      </w:r>
    </w:p>
    <w:p w14:paraId="704608D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49CE21BB" w14:textId="77777777" w:rsidR="00CF497D" w:rsidRPr="00CF497D" w:rsidRDefault="00CF497D" w:rsidP="00CF497D">
      <w:pPr>
        <w:pStyle w:val="Programskikod"/>
        <w:rPr>
          <w:sz w:val="18"/>
          <w:szCs w:val="22"/>
        </w:rPr>
      </w:pPr>
    </w:p>
    <w:p w14:paraId="03F0E61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Input values: 2000 1000 1000</w:t>
      </w:r>
    </w:p>
    <w:p w14:paraId="4BB6D991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Number of threads: 8</w:t>
      </w:r>
    </w:p>
    <w:p w14:paraId="40C55CC7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Sequential execution time: 0.177866</w:t>
      </w:r>
    </w:p>
    <w:p w14:paraId="6E85149C" w14:textId="77777777" w:rsidR="00CF497D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Parallel execution time: 0.026636</w:t>
      </w:r>
    </w:p>
    <w:p w14:paraId="5AFFD6A2" w14:textId="0274881B" w:rsidR="00E04F5C" w:rsidRPr="00CF497D" w:rsidRDefault="00CF497D" w:rsidP="00CF497D">
      <w:pPr>
        <w:pStyle w:val="Programskikod"/>
        <w:rPr>
          <w:sz w:val="18"/>
          <w:szCs w:val="22"/>
        </w:rPr>
      </w:pPr>
      <w:r w:rsidRPr="00CF497D">
        <w:rPr>
          <w:sz w:val="18"/>
          <w:szCs w:val="22"/>
        </w:rPr>
        <w:t>Test PASSED</w:t>
      </w:r>
    </w:p>
    <w:p w14:paraId="23D9FC84" w14:textId="269C349C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CF497D">
        <w:t>3</w:t>
      </w:r>
      <w:r>
        <w:t xml:space="preserve">. </w:t>
      </w:r>
      <w:r w:rsidR="00CF497D">
        <w:t>Izlaz programa</w:t>
      </w:r>
      <w:r>
        <w:t xml:space="preserve"> </w:t>
      </w:r>
    </w:p>
    <w:p w14:paraId="7CB90A7F" w14:textId="77777777" w:rsidR="00E04F5C" w:rsidRDefault="00E04F5C" w:rsidP="00E04F5C">
      <w:pPr>
        <w:pStyle w:val="IIInivonaslova-Odeljak"/>
      </w:pPr>
      <w:bookmarkStart w:id="28" w:name="_Toc36550752"/>
      <w:r>
        <w:lastRenderedPageBreak/>
        <w:t>Grafici ubrzanja</w:t>
      </w:r>
      <w:bookmarkEnd w:id="28"/>
    </w:p>
    <w:p w14:paraId="61D4B354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37F08DD5" w14:textId="09BB9BF5" w:rsidR="00E04F5C" w:rsidRDefault="00CF497D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7D5ACB89" wp14:editId="26052DC5">
            <wp:extent cx="6120130" cy="3687166"/>
            <wp:effectExtent l="0" t="0" r="1397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8298985" w14:textId="3F7A695B" w:rsidR="00E04F5C" w:rsidRDefault="00E04F5C" w:rsidP="00CF497D">
      <w:pPr>
        <w:pStyle w:val="Caption"/>
        <w:jc w:val="center"/>
        <w:rPr>
          <w:lang w:val="sr-Latn-R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CF497D">
        <w:rPr>
          <w:noProof/>
          <w:lang w:val="sr-Latn-CS"/>
        </w:rPr>
        <w:t>3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2655AC2" w14:textId="30FDE00A" w:rsidR="00CF497D" w:rsidRPr="00CF497D" w:rsidRDefault="00CF497D" w:rsidP="00CF497D">
      <w:pPr>
        <w:pStyle w:val="IIInivonaslova-Odeljak"/>
        <w:rPr>
          <w:lang w:val="sr-Latn-RS"/>
        </w:rPr>
      </w:pPr>
      <w:bookmarkStart w:id="29" w:name="_Toc36550753"/>
      <w:r>
        <w:t>Diskusija dobijenih re</w:t>
      </w:r>
      <w:r>
        <w:rPr>
          <w:lang w:val="sr-Latn-RS"/>
        </w:rPr>
        <w:t>zultata</w:t>
      </w:r>
      <w:bookmarkEnd w:id="29"/>
    </w:p>
    <w:p w14:paraId="6D939F25" w14:textId="6906512F" w:rsidR="00CF497D" w:rsidRPr="00CF497D" w:rsidRDefault="00CF497D" w:rsidP="00CF497D">
      <w:pPr>
        <w:pStyle w:val="Osnovnitekst"/>
        <w:rPr>
          <w:lang w:val="sr-Latn-RS"/>
        </w:rPr>
      </w:pPr>
      <w:r w:rsidRPr="00CF497D">
        <w:rPr>
          <w:lang w:val="sr-Latn-RS"/>
        </w:rPr>
        <w:t>Očigledno je da paralelizovana verzija sa 4 niti do određene složenosti ulaznih podataka daje najbolje rezultate, dok za ulazne podatke najveće veličine primat preuzima paralelizacija kojoj su na raspolaganju 8 niti. Sekvencijalna verzija i ona paralelna sa jednom niti su gotovo istih performansi. Dakle, zaključak je da do neke granice najbolje performanse su sa 4 niti, dok nakon nje to postaje sa 8 niti.</w:t>
      </w:r>
    </w:p>
    <w:p w14:paraId="4C8DA535" w14:textId="534D4A99" w:rsidR="00E04F5C" w:rsidRPr="008E4C5D" w:rsidRDefault="00E04F5C" w:rsidP="00E04F5C">
      <w:pPr>
        <w:pStyle w:val="Osnovnitekst"/>
        <w:rPr>
          <w:lang w:val="sr-Latn-RS"/>
        </w:rPr>
      </w:pPr>
    </w:p>
    <w:p w14:paraId="78059CBD" w14:textId="11DBDEF5" w:rsidR="00E04F5C" w:rsidRPr="00E7161C" w:rsidRDefault="00E04F5C" w:rsidP="00E04F5C">
      <w:pPr>
        <w:pStyle w:val="Inivonaslova-Poglavlje"/>
      </w:pPr>
      <w:bookmarkStart w:id="30" w:name="_Toc36550754"/>
      <w:r>
        <w:rPr>
          <w:lang w:val="sr-Latn-RS"/>
        </w:rPr>
        <w:lastRenderedPageBreak/>
        <w:t xml:space="preserve">Problem </w:t>
      </w:r>
      <w:r w:rsidR="00163786">
        <w:rPr>
          <w:lang w:val="sr-Latn-RS"/>
        </w:rPr>
        <w:t>4</w:t>
      </w:r>
      <w:r>
        <w:rPr>
          <w:lang w:val="sr-Latn-RS"/>
        </w:rPr>
        <w:t xml:space="preserve"> – </w:t>
      </w:r>
      <w:r w:rsidR="00966BE5">
        <w:rPr>
          <w:lang w:val="sr-Latn-RS"/>
        </w:rPr>
        <w:t>Izoštravanje slike</w:t>
      </w:r>
      <w:bookmarkEnd w:id="30"/>
    </w:p>
    <w:p w14:paraId="0A5AF580" w14:textId="05D70F14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163786">
        <w:t>4</w:t>
      </w:r>
      <w:r>
        <w:t>.</w:t>
      </w:r>
    </w:p>
    <w:p w14:paraId="5E88E645" w14:textId="77777777" w:rsidR="00E04F5C" w:rsidRPr="00E04F5C" w:rsidRDefault="00E04F5C" w:rsidP="00E04F5C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31" w:name="_Toc36550755"/>
      <w:r>
        <w:t>Tekst problema</w:t>
      </w:r>
      <w:bookmarkEnd w:id="31"/>
    </w:p>
    <w:p w14:paraId="07557D00" w14:textId="77777777" w:rsidR="00163786" w:rsidRDefault="00163786" w:rsidP="00163786">
      <w:pPr>
        <w:pStyle w:val="Default"/>
      </w:pPr>
    </w:p>
    <w:p w14:paraId="75A92923" w14:textId="20471147" w:rsidR="00163786" w:rsidRDefault="00163786" w:rsidP="00163786">
      <w:pPr>
        <w:pStyle w:val="Default"/>
        <w:spacing w:line="360" w:lineRule="auto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Paralelizovati</w:t>
      </w:r>
      <w:proofErr w:type="spellEnd"/>
      <w:r>
        <w:rPr>
          <w:sz w:val="23"/>
          <w:szCs w:val="23"/>
        </w:rPr>
        <w:t xml:space="preserve"> program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izoštrava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zadatu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sliku</w:t>
      </w:r>
      <w:proofErr w:type="spellEnd"/>
      <w:r>
        <w:rPr>
          <w:sz w:val="23"/>
          <w:szCs w:val="23"/>
        </w:rPr>
        <w:t xml:space="preserve"> u </w:t>
      </w:r>
      <w:r>
        <w:rPr>
          <w:i/>
          <w:iCs/>
          <w:sz w:val="23"/>
          <w:szCs w:val="23"/>
        </w:rPr>
        <w:t xml:space="preserve">Portable </w:t>
      </w:r>
      <w:proofErr w:type="spellStart"/>
      <w:r>
        <w:rPr>
          <w:i/>
          <w:iCs/>
          <w:sz w:val="23"/>
          <w:szCs w:val="23"/>
        </w:rPr>
        <w:t>Graymap</w:t>
      </w:r>
      <w:proofErr w:type="spellEnd"/>
      <w:r>
        <w:rPr>
          <w:i/>
          <w:iCs/>
          <w:sz w:val="23"/>
          <w:szCs w:val="23"/>
        </w:rPr>
        <w:t xml:space="preserve"> Format </w:t>
      </w:r>
      <w:r>
        <w:rPr>
          <w:sz w:val="23"/>
          <w:szCs w:val="23"/>
        </w:rPr>
        <w:t xml:space="preserve">(PGM) </w:t>
      </w:r>
      <w:proofErr w:type="spellStart"/>
      <w:r>
        <w:rPr>
          <w:sz w:val="23"/>
          <w:szCs w:val="23"/>
        </w:rPr>
        <w:t>formatu</w:t>
      </w:r>
      <w:proofErr w:type="spellEnd"/>
      <w:r>
        <w:rPr>
          <w:sz w:val="23"/>
          <w:szCs w:val="23"/>
        </w:rPr>
        <w:t xml:space="preserve">. PGM format se </w:t>
      </w:r>
      <w:proofErr w:type="spellStart"/>
      <w:r>
        <w:rPr>
          <w:sz w:val="23"/>
          <w:szCs w:val="23"/>
        </w:rPr>
        <w:t>može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otvoriti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nekom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namenskih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pregledača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slika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ili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online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adresi</w:t>
      </w:r>
      <w:proofErr w:type="spellEnd"/>
      <w:r>
        <w:rPr>
          <w:sz w:val="23"/>
          <w:szCs w:val="23"/>
        </w:rPr>
        <w:t xml:space="preserve"> http://paulcuth.me.uk/netpbm-viewer/. Program se </w:t>
      </w:r>
      <w:proofErr w:type="spellStart"/>
      <w:r>
        <w:rPr>
          <w:sz w:val="23"/>
          <w:szCs w:val="23"/>
        </w:rPr>
        <w:t>nalazi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direktorijumu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 xml:space="preserve">sharpen </w:t>
      </w:r>
      <w:r>
        <w:rPr>
          <w:sz w:val="23"/>
          <w:szCs w:val="23"/>
        </w:rPr>
        <w:t xml:space="preserve">u </w:t>
      </w:r>
      <w:proofErr w:type="spellStart"/>
      <w:r>
        <w:rPr>
          <w:sz w:val="23"/>
          <w:szCs w:val="23"/>
        </w:rPr>
        <w:t>arhivi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priložena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ovaj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dokument</w:t>
      </w:r>
      <w:proofErr w:type="spellEnd"/>
      <w:r>
        <w:rPr>
          <w:sz w:val="23"/>
          <w:szCs w:val="23"/>
        </w:rPr>
        <w:t xml:space="preserve">. Program se </w:t>
      </w:r>
      <w:proofErr w:type="spellStart"/>
      <w:r>
        <w:rPr>
          <w:sz w:val="23"/>
          <w:szCs w:val="23"/>
        </w:rPr>
        <w:t>sastoji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više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datoteka</w:t>
      </w:r>
      <w:proofErr w:type="spellEnd"/>
      <w:r>
        <w:rPr>
          <w:sz w:val="23"/>
          <w:szCs w:val="23"/>
        </w:rPr>
        <w:t xml:space="preserve">, od </w:t>
      </w:r>
      <w:proofErr w:type="spellStart"/>
      <w:r>
        <w:rPr>
          <w:sz w:val="23"/>
          <w:szCs w:val="23"/>
        </w:rPr>
        <w:t>kojih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od </w:t>
      </w:r>
      <w:proofErr w:type="spellStart"/>
      <w:r>
        <w:rPr>
          <w:sz w:val="23"/>
          <w:szCs w:val="23"/>
        </w:rPr>
        <w:t>interesa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datoteke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163786">
        <w:rPr>
          <w:rFonts w:ascii="Courier New" w:hAnsi="Courier New" w:cs="Courier New"/>
          <w:b/>
          <w:bCs/>
          <w:sz w:val="23"/>
          <w:szCs w:val="23"/>
        </w:rPr>
        <w:t>dosharpen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filter.c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Obratiti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pažnju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raspodelu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opterećenja</w:t>
      </w:r>
      <w:proofErr w:type="spellEnd"/>
      <w:r>
        <w:rPr>
          <w:sz w:val="23"/>
          <w:szCs w:val="23"/>
        </w:rPr>
        <w:t xml:space="preserve"> po </w:t>
      </w:r>
      <w:proofErr w:type="spellStart"/>
      <w:r>
        <w:rPr>
          <w:sz w:val="23"/>
          <w:szCs w:val="23"/>
        </w:rPr>
        <w:t>nitima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testirati</w:t>
      </w:r>
      <w:proofErr w:type="spellEnd"/>
      <w:r>
        <w:rPr>
          <w:sz w:val="23"/>
          <w:szCs w:val="23"/>
        </w:rPr>
        <w:t xml:space="preserve"> program za </w:t>
      </w:r>
      <w:proofErr w:type="spellStart"/>
      <w:r>
        <w:rPr>
          <w:sz w:val="23"/>
          <w:szCs w:val="23"/>
        </w:rPr>
        <w:t>različite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načine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raspoređivanja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posla</w:t>
      </w:r>
      <w:proofErr w:type="spellEnd"/>
      <w:r>
        <w:rPr>
          <w:sz w:val="23"/>
          <w:szCs w:val="23"/>
        </w:rPr>
        <w:t xml:space="preserve">. Program </w:t>
      </w:r>
      <w:proofErr w:type="spellStart"/>
      <w:r>
        <w:rPr>
          <w:sz w:val="23"/>
          <w:szCs w:val="23"/>
        </w:rPr>
        <w:t>testirati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parametrima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datoteci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4D81885A" w14:textId="77777777" w:rsidR="00E04F5C" w:rsidRDefault="00E04F5C" w:rsidP="00E04F5C">
      <w:pPr>
        <w:pStyle w:val="IInivonaslova-Potpoglavlje"/>
      </w:pPr>
      <w:bookmarkStart w:id="32" w:name="_Toc36550756"/>
      <w:r>
        <w:t>Delovi koje treba paralelizovati</w:t>
      </w:r>
      <w:bookmarkEnd w:id="32"/>
    </w:p>
    <w:p w14:paraId="7D58C367" w14:textId="77777777" w:rsidR="00E04F5C" w:rsidRDefault="00E04F5C" w:rsidP="00E04F5C">
      <w:pPr>
        <w:pStyle w:val="IIInivonaslova-Odeljak"/>
      </w:pPr>
      <w:bookmarkStart w:id="33" w:name="_Toc36550757"/>
      <w:r>
        <w:t>Diskusija</w:t>
      </w:r>
      <w:bookmarkEnd w:id="33"/>
      <w:r>
        <w:t xml:space="preserve"> </w:t>
      </w:r>
    </w:p>
    <w:p w14:paraId="514D3709" w14:textId="1C564B67" w:rsidR="00E04F5C" w:rsidRPr="001160D8" w:rsidRDefault="001160D8" w:rsidP="00E04F5C">
      <w:pPr>
        <w:pStyle w:val="Osnovnitekst"/>
        <w:rPr>
          <w:lang w:val="sr-Latn-RS"/>
        </w:rPr>
      </w:pPr>
      <w:r>
        <w:t>I</w:t>
      </w:r>
      <w:r>
        <w:rPr>
          <w:lang w:val="sr-Latn-RS"/>
        </w:rPr>
        <w:t>zvršena je paralelizacija četiri ugnježdene petlje koje izračunavaju konvoluciju, kao i sledeće dvostruke petlje koja taj dobijeni rezultat koristi za izoštravanje slike.</w:t>
      </w:r>
    </w:p>
    <w:p w14:paraId="1A452E69" w14:textId="77777777" w:rsidR="00E04F5C" w:rsidRDefault="00E04F5C" w:rsidP="00E04F5C">
      <w:pPr>
        <w:pStyle w:val="IIInivonaslova-Odeljak"/>
      </w:pPr>
      <w:bookmarkStart w:id="34" w:name="_Toc36550758"/>
      <w:r>
        <w:t>Način paralelizacije</w:t>
      </w:r>
      <w:bookmarkEnd w:id="34"/>
    </w:p>
    <w:p w14:paraId="6B123953" w14:textId="21265AF7" w:rsidR="00E04F5C" w:rsidRPr="003F339A" w:rsidRDefault="003F339A" w:rsidP="00E04F5C">
      <w:pPr>
        <w:pStyle w:val="Osnovnitekst"/>
        <w:rPr>
          <w:lang w:val="sr-Latn-RS"/>
        </w:rPr>
      </w:pPr>
      <w:r>
        <w:t>Kori</w:t>
      </w:r>
      <w:r>
        <w:rPr>
          <w:lang w:val="sr-Latn-RS"/>
        </w:rPr>
        <w:t xml:space="preserve">šćena je direktiva #pragma omp parallel for uz korišćenje odredbe </w:t>
      </w:r>
      <w:r w:rsidRPr="007073B8">
        <w:rPr>
          <w:b/>
          <w:bCs/>
          <w:lang w:val="sr-Latn-RS"/>
        </w:rPr>
        <w:t>collapse</w:t>
      </w:r>
      <w:r w:rsidR="007073B8" w:rsidRPr="007073B8">
        <w:rPr>
          <w:b/>
          <w:bCs/>
          <w:lang w:val="sr-Latn-RS"/>
        </w:rPr>
        <w:t>(2)</w:t>
      </w:r>
      <w:r>
        <w:rPr>
          <w:lang w:val="sr-Latn-RS"/>
        </w:rPr>
        <w:t xml:space="preserve"> kako bi se sažimanjem savršeno ugne</w:t>
      </w:r>
      <w:r w:rsidR="007073B8">
        <w:rPr>
          <w:lang w:val="sr-Latn-RS"/>
        </w:rPr>
        <w:t>ždenih pravougaonih petlji postiglo još veće ubrzanje.</w:t>
      </w:r>
    </w:p>
    <w:p w14:paraId="43D24308" w14:textId="547127E8" w:rsidR="00E04F5C" w:rsidRDefault="00E04F5C" w:rsidP="003F339A">
      <w:pPr>
        <w:pStyle w:val="IInivonaslova-Potpoglavlje"/>
      </w:pPr>
      <w:bookmarkStart w:id="35" w:name="_Toc36550759"/>
      <w:r>
        <w:t>Rezultati</w:t>
      </w:r>
      <w:bookmarkEnd w:id="35"/>
    </w:p>
    <w:p w14:paraId="746274E7" w14:textId="77777777" w:rsidR="00E04F5C" w:rsidRDefault="00E04F5C" w:rsidP="00E04F5C">
      <w:pPr>
        <w:pStyle w:val="IIInivonaslova-Odeljak"/>
      </w:pPr>
      <w:bookmarkStart w:id="36" w:name="_Toc36550760"/>
      <w:r>
        <w:t>Logovi izvršavanja</w:t>
      </w:r>
      <w:bookmarkEnd w:id="36"/>
    </w:p>
    <w:p w14:paraId="263699E1" w14:textId="48DE49DD" w:rsidR="00E04F5C" w:rsidRPr="003F339A" w:rsidRDefault="00E04F5C" w:rsidP="003F339A">
      <w:pPr>
        <w:pStyle w:val="Osnovnitekst"/>
      </w:pPr>
      <w:r>
        <w:t>Ovde su dati logovi izvršavanja za definisane test primere i različit broj niti.</w:t>
      </w:r>
    </w:p>
    <w:p w14:paraId="7E78E7D2" w14:textId="446E6545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7F626DA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7E1698E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3.160817</w:t>
      </w:r>
    </w:p>
    <w:p w14:paraId="43F5D1E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0.449893</w:t>
      </w:r>
    </w:p>
    <w:p w14:paraId="4881827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B773EB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18ADB56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5B149F0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4125F0B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21.448036</w:t>
      </w:r>
    </w:p>
    <w:p w14:paraId="67906B2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Parallel execution time: 2.940236</w:t>
      </w:r>
    </w:p>
    <w:p w14:paraId="2A6BACB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FCE5B8B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A9AECF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14828BB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6F37A5B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4.436713</w:t>
      </w:r>
    </w:p>
    <w:p w14:paraId="44DDC92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0.615860</w:t>
      </w:r>
    </w:p>
    <w:p w14:paraId="0B79DAD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CCE555B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72AD74A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0361EAE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5E7DD35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2.687834</w:t>
      </w:r>
    </w:p>
    <w:p w14:paraId="1C22BE7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0.347967</w:t>
      </w:r>
    </w:p>
    <w:p w14:paraId="7BF2156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112CDEE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16FF16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3E8CB9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37BD44E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10.718712</w:t>
      </w:r>
    </w:p>
    <w:p w14:paraId="7309F3D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1.508994</w:t>
      </w:r>
    </w:p>
    <w:p w14:paraId="5FDB69D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F788A43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E5D23C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6632517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1</w:t>
      </w:r>
    </w:p>
    <w:p w14:paraId="336B7F8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21.040416</w:t>
      </w:r>
    </w:p>
    <w:p w14:paraId="3E08DE6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2.830196</w:t>
      </w:r>
    </w:p>
    <w:p w14:paraId="7547CB6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E53605F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FA505A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38D611F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077CCD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3.205606</w:t>
      </w:r>
    </w:p>
    <w:p w14:paraId="59DA44B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0.232764</w:t>
      </w:r>
    </w:p>
    <w:p w14:paraId="258B437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6AA76F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463568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61FBF51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19F6C1C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21.326204</w:t>
      </w:r>
    </w:p>
    <w:p w14:paraId="2A74FF9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2.072310</w:t>
      </w:r>
    </w:p>
    <w:p w14:paraId="657EB10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859491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4557CA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7E9CCE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60B3227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Sequential execution time: 4.429806</w:t>
      </w:r>
    </w:p>
    <w:p w14:paraId="533DFCE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0.360594</w:t>
      </w:r>
    </w:p>
    <w:p w14:paraId="0C1D1E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41AF3B8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904B81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3517AA9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67F93BD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2.685684</w:t>
      </w:r>
    </w:p>
    <w:p w14:paraId="5F78F1F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0.197396</w:t>
      </w:r>
    </w:p>
    <w:p w14:paraId="3DE80C5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A2E3D80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AFA0D7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55E2C63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77DB638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10.623472</w:t>
      </w:r>
    </w:p>
    <w:p w14:paraId="3687192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0.858018</w:t>
      </w:r>
    </w:p>
    <w:p w14:paraId="77DD9E0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C05363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EFE69A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4127D49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2</w:t>
      </w:r>
    </w:p>
    <w:p w14:paraId="3013125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20.966091</w:t>
      </w:r>
    </w:p>
    <w:p w14:paraId="66B3BF5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1.674089</w:t>
      </w:r>
    </w:p>
    <w:p w14:paraId="18C052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532BFE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6F7DC7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0DD10D1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27EFA84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3.141195</w:t>
      </w:r>
    </w:p>
    <w:p w14:paraId="3017C13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0.137025</w:t>
      </w:r>
    </w:p>
    <w:p w14:paraId="1A5BA2B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87DEA2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18C78F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2509684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4F36A9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21.660731</w:t>
      </w:r>
    </w:p>
    <w:p w14:paraId="394D6FD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1.076808</w:t>
      </w:r>
    </w:p>
    <w:p w14:paraId="6AC9238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166209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5FCC2E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4CCD07E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0B524C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4.413546</w:t>
      </w:r>
    </w:p>
    <w:p w14:paraId="7050A36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0.200995</w:t>
      </w:r>
    </w:p>
    <w:p w14:paraId="609ABB8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B1A1586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2B86E7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18730C06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Number of threads: 4</w:t>
      </w:r>
    </w:p>
    <w:p w14:paraId="10A1038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2.671352</w:t>
      </w:r>
    </w:p>
    <w:p w14:paraId="0C10C7C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0.121599</w:t>
      </w:r>
    </w:p>
    <w:p w14:paraId="7ACCFB8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24DB3D65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9CF183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data_dz1z4/man.pgm</w:t>
      </w:r>
    </w:p>
    <w:p w14:paraId="68DFFB1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73B0CC1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10.646887</w:t>
      </w:r>
    </w:p>
    <w:p w14:paraId="609373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0.522341</w:t>
      </w:r>
    </w:p>
    <w:p w14:paraId="13B5EB3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50CCE4E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17536AD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76359DA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4</w:t>
      </w:r>
    </w:p>
    <w:p w14:paraId="01EE05A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21.022792</w:t>
      </w:r>
    </w:p>
    <w:p w14:paraId="235CC15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1.080296</w:t>
      </w:r>
    </w:p>
    <w:p w14:paraId="387244B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12C2A84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50BE5B1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data_dz1z4/balloons_noisy.pgm</w:t>
      </w:r>
    </w:p>
    <w:p w14:paraId="31B8B2F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15B7212D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3.160479</w:t>
      </w:r>
    </w:p>
    <w:p w14:paraId="2D807498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0.141472</w:t>
      </w:r>
    </w:p>
    <w:p w14:paraId="3405BC5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5B18311F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A215D5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data_dz1z4/bone_scint.pgm</w:t>
      </w:r>
    </w:p>
    <w:p w14:paraId="7D06755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7BD1A223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21.295840</w:t>
      </w:r>
    </w:p>
    <w:p w14:paraId="344616D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1.115918</w:t>
      </w:r>
    </w:p>
    <w:p w14:paraId="7FE644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3FE7E75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3EA1F48E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data_dz1z4/fuzzy.pgm</w:t>
      </w:r>
    </w:p>
    <w:p w14:paraId="662FB52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4F45F45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4.447348</w:t>
      </w:r>
    </w:p>
    <w:p w14:paraId="49BB462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0.198538</w:t>
      </w:r>
    </w:p>
    <w:p w14:paraId="308042BB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438CC89D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0AF9103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data_dz1z4/lena512.pgm</w:t>
      </w:r>
    </w:p>
    <w:p w14:paraId="0FEFFE60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04FE6E0A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2.667963</w:t>
      </w:r>
    </w:p>
    <w:p w14:paraId="2FD01BD9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0.121737</w:t>
      </w:r>
    </w:p>
    <w:p w14:paraId="5DC91FB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7D34937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4FAC7542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lastRenderedPageBreak/>
        <w:t>Input file: data_dz1z4/man.pgm</w:t>
      </w:r>
    </w:p>
    <w:p w14:paraId="261B3A3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7D96517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10.609205</w:t>
      </w:r>
    </w:p>
    <w:p w14:paraId="0AC0F0A5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0.541231</w:t>
      </w:r>
    </w:p>
    <w:p w14:paraId="26DCA151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79255CD1" w14:textId="77777777" w:rsidR="00F113A9" w:rsidRPr="00F113A9" w:rsidRDefault="00F113A9" w:rsidP="00F113A9">
      <w:pPr>
        <w:pStyle w:val="Programskikod"/>
        <w:rPr>
          <w:sz w:val="18"/>
          <w:szCs w:val="22"/>
        </w:rPr>
      </w:pPr>
    </w:p>
    <w:p w14:paraId="2966A734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Input file: data_dz1z4/Rainier_blur.pgm</w:t>
      </w:r>
    </w:p>
    <w:p w14:paraId="6229314F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Number of threads: 8</w:t>
      </w:r>
    </w:p>
    <w:p w14:paraId="61557F1C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Sequential execution time: 20.962118</w:t>
      </w:r>
    </w:p>
    <w:p w14:paraId="27FA4617" w14:textId="77777777" w:rsidR="00F113A9" w:rsidRPr="00F113A9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Parallel execution time: 1.017262</w:t>
      </w:r>
    </w:p>
    <w:p w14:paraId="44442BF0" w14:textId="475FAFEE" w:rsidR="00E04F5C" w:rsidRPr="003F339A" w:rsidRDefault="00F113A9" w:rsidP="00F113A9">
      <w:pPr>
        <w:pStyle w:val="Programskikod"/>
        <w:rPr>
          <w:sz w:val="18"/>
          <w:szCs w:val="22"/>
        </w:rPr>
      </w:pPr>
      <w:r w:rsidRPr="00F113A9">
        <w:rPr>
          <w:sz w:val="18"/>
          <w:szCs w:val="22"/>
        </w:rPr>
        <w:t>Test PASSED</w:t>
      </w:r>
    </w:p>
    <w:p w14:paraId="06566E29" w14:textId="5A62D370" w:rsidR="00E04F5C" w:rsidRPr="005B7DC8" w:rsidRDefault="00E04F5C" w:rsidP="00E04F5C">
      <w:pPr>
        <w:pStyle w:val="Oznakaslike"/>
        <w:rPr>
          <w:lang w:val="sr-Latn-RS"/>
        </w:rPr>
      </w:pPr>
      <w:r>
        <w:t xml:space="preserve">Listing </w:t>
      </w:r>
      <w:r w:rsidR="003F339A">
        <w:t>4</w:t>
      </w:r>
      <w:r>
        <w:t xml:space="preserve">. </w:t>
      </w:r>
      <w:r w:rsidR="003F339A">
        <w:t>Ispis programa</w:t>
      </w:r>
      <w:r>
        <w:t xml:space="preserve"> </w:t>
      </w:r>
    </w:p>
    <w:p w14:paraId="3CCCBCEA" w14:textId="77777777" w:rsidR="00E04F5C" w:rsidRDefault="00E04F5C" w:rsidP="00E04F5C">
      <w:pPr>
        <w:pStyle w:val="IIInivonaslova-Odeljak"/>
      </w:pPr>
      <w:bookmarkStart w:id="37" w:name="_Toc36550761"/>
      <w:r>
        <w:t>Grafici ubrzanja</w:t>
      </w:r>
      <w:bookmarkEnd w:id="37"/>
    </w:p>
    <w:p w14:paraId="3CC957F1" w14:textId="08A78B92" w:rsidR="00E04F5C" w:rsidRPr="003F339A" w:rsidRDefault="00E04F5C" w:rsidP="003F339A">
      <w:pPr>
        <w:pStyle w:val="Osnovnitekst"/>
        <w:jc w:val="center"/>
        <w:rPr>
          <w:lang w:val="en-US"/>
        </w:rPr>
      </w:pPr>
      <w:r>
        <w:t>U okviru ove sekcije su dati grafici ubrzanja u odnosu na sekvencijalnu implementaciju.</w:t>
      </w:r>
      <w:r w:rsidR="003F339A">
        <w:rPr>
          <w:noProof/>
          <w:lang w:val="en-US"/>
        </w:rPr>
        <w:drawing>
          <wp:inline distT="0" distB="0" distL="0" distR="0" wp14:anchorId="565EA910" wp14:editId="5A86475D">
            <wp:extent cx="5460520" cy="3226279"/>
            <wp:effectExtent l="0" t="0" r="6985" b="127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33F7C37" w14:textId="44E4E25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3F339A">
        <w:rPr>
          <w:noProof/>
          <w:lang w:val="sr-Latn-CS"/>
        </w:rPr>
        <w:t>4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058CFE49" w14:textId="597BC26A" w:rsidR="00E04F5C" w:rsidRDefault="00E04F5C" w:rsidP="00E04F5C">
      <w:pPr>
        <w:pStyle w:val="IIInivonaslova-Odeljak"/>
        <w:rPr>
          <w:lang w:val="sr-Latn-RS"/>
        </w:rPr>
      </w:pPr>
      <w:bookmarkStart w:id="38" w:name="_Toc36550762"/>
      <w:r>
        <w:t>Diskusija dobijenih re</w:t>
      </w:r>
      <w:r>
        <w:rPr>
          <w:lang w:val="sr-Latn-RS"/>
        </w:rPr>
        <w:t>zultata</w:t>
      </w:r>
      <w:bookmarkEnd w:id="38"/>
    </w:p>
    <w:p w14:paraId="7BDE32AC" w14:textId="677281CF" w:rsidR="009F4EF2" w:rsidRPr="00C5315B" w:rsidRDefault="003A0B33" w:rsidP="009F4EF2">
      <w:pPr>
        <w:pStyle w:val="Osnovnitekst"/>
        <w:rPr>
          <w:lang w:val="sr-Latn-RS"/>
        </w:rPr>
      </w:pPr>
      <w:r>
        <w:rPr>
          <w:lang w:val="sr-Latn-RS"/>
        </w:rPr>
        <w:t xml:space="preserve">Primetno je značajno ubrzanje, ali ono je u mnogome i posledica dodavanja funkcije </w:t>
      </w:r>
      <w:r w:rsidRPr="003A0B33">
        <w:rPr>
          <w:b/>
          <w:bCs/>
          <w:lang w:val="sr-Latn-RS"/>
        </w:rPr>
        <w:t>makeFilterMatrix</w:t>
      </w:r>
      <w:r w:rsidR="00C5315B">
        <w:rPr>
          <w:b/>
          <w:bCs/>
          <w:lang w:val="sr-Latn-RS"/>
        </w:rPr>
        <w:t xml:space="preserve"> </w:t>
      </w:r>
      <w:r w:rsidR="00C5315B">
        <w:rPr>
          <w:lang w:val="sr-Latn-RS"/>
        </w:rPr>
        <w:t>koja postupkom memoizacije samo jednom računa filtersku matricu, za razliku od sekvencijalnog izvršavanja</w:t>
      </w:r>
      <w:r w:rsidR="00D420F8">
        <w:rPr>
          <w:lang w:val="sr-Latn-RS"/>
        </w:rPr>
        <w:t xml:space="preserve"> koja u svakoj iteraciji to radi. Takođe, može se primetiti da ne postoji neki veliki dobit u performansama ukoliko se broj niti poveća sa 4 na 8.</w:t>
      </w:r>
    </w:p>
    <w:p w14:paraId="363BC2DC" w14:textId="2FB88319" w:rsidR="00E04F5C" w:rsidRPr="00E7161C" w:rsidRDefault="00E04F5C" w:rsidP="00E04F5C">
      <w:pPr>
        <w:pStyle w:val="Inivonaslova-Poglavlje"/>
      </w:pPr>
      <w:bookmarkStart w:id="39" w:name="_Toc36550763"/>
      <w:r>
        <w:rPr>
          <w:lang w:val="sr-Latn-RS"/>
        </w:rPr>
        <w:lastRenderedPageBreak/>
        <w:t xml:space="preserve">Problem </w:t>
      </w:r>
      <w:r w:rsidR="00966BE5">
        <w:rPr>
          <w:lang w:val="sr-Latn-RS"/>
        </w:rPr>
        <w:t>5</w:t>
      </w:r>
      <w:r>
        <w:rPr>
          <w:lang w:val="sr-Latn-RS"/>
        </w:rPr>
        <w:t xml:space="preserve"> – </w:t>
      </w:r>
      <w:r w:rsidR="00966BE5">
        <w:rPr>
          <w:lang w:val="sr-Latn-RS"/>
        </w:rPr>
        <w:t>MRI Gridding</w:t>
      </w:r>
      <w:bookmarkEnd w:id="39"/>
    </w:p>
    <w:p w14:paraId="2DAF37E9" w14:textId="4F6E0DD1" w:rsidR="00E04F5C" w:rsidRDefault="00E04F5C" w:rsidP="00E04F5C">
      <w:pPr>
        <w:pStyle w:val="Osnovnitekst"/>
      </w:pPr>
      <w:r>
        <w:t xml:space="preserve">U okviru ovog poglavlja je dat kratak izveštaj u vezi rešenja zadatog problema </w:t>
      </w:r>
      <w:r w:rsidR="00966BE5">
        <w:t>5</w:t>
      </w:r>
      <w:r>
        <w:t>.</w:t>
      </w:r>
    </w:p>
    <w:p w14:paraId="0E454BC6" w14:textId="48FC36EA" w:rsidR="00966BE5" w:rsidRPr="00966BE5" w:rsidRDefault="00E04F5C" w:rsidP="00966BE5">
      <w:pPr>
        <w:pStyle w:val="IInivonaslova-Potpoglavlje"/>
        <w:rPr>
          <w:rFonts w:cs="Times New Roman"/>
          <w:b w:val="0"/>
          <w:bCs w:val="0"/>
          <w:iCs w:val="0"/>
          <w:sz w:val="24"/>
          <w:szCs w:val="24"/>
        </w:rPr>
      </w:pPr>
      <w:bookmarkStart w:id="40" w:name="_Toc36550764"/>
      <w:r>
        <w:t>Tekst problema</w:t>
      </w:r>
      <w:bookmarkEnd w:id="40"/>
    </w:p>
    <w:p w14:paraId="1378A467" w14:textId="77777777" w:rsidR="00966BE5" w:rsidRDefault="00966BE5" w:rsidP="00966BE5">
      <w:pPr>
        <w:pStyle w:val="Default"/>
        <w:spacing w:line="360" w:lineRule="auto"/>
        <w:ind w:firstLine="567"/>
        <w:jc w:val="both"/>
        <w:rPr>
          <w:sz w:val="23"/>
          <w:szCs w:val="23"/>
        </w:rPr>
      </w:pPr>
      <w:proofErr w:type="spellStart"/>
      <w:r>
        <w:t>Paralelizovati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rPr>
          <w:sz w:val="23"/>
          <w:szCs w:val="23"/>
        </w:rPr>
        <w:t>vrši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mapiranje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neuniformnih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podataka</w:t>
      </w:r>
      <w:proofErr w:type="spellEnd"/>
      <w:r>
        <w:rPr>
          <w:sz w:val="23"/>
          <w:szCs w:val="23"/>
        </w:rPr>
        <w:t xml:space="preserve"> u 3D </w:t>
      </w:r>
      <w:proofErr w:type="spellStart"/>
      <w:r>
        <w:rPr>
          <w:sz w:val="23"/>
          <w:szCs w:val="23"/>
        </w:rPr>
        <w:t>prostoru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regularnu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mrežu</w:t>
      </w:r>
      <w:proofErr w:type="spellEnd"/>
      <w:r>
        <w:rPr>
          <w:sz w:val="23"/>
          <w:szCs w:val="23"/>
        </w:rPr>
        <w:t xml:space="preserve"> u 3D </w:t>
      </w:r>
      <w:proofErr w:type="spellStart"/>
      <w:r>
        <w:rPr>
          <w:sz w:val="23"/>
          <w:szCs w:val="23"/>
        </w:rPr>
        <w:t>prostoru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Svaka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neuniformnog</w:t>
      </w:r>
      <w:proofErr w:type="spellEnd"/>
      <w:r>
        <w:rPr>
          <w:sz w:val="23"/>
          <w:szCs w:val="23"/>
        </w:rPr>
        <w:t xml:space="preserve"> 3D </w:t>
      </w:r>
      <w:proofErr w:type="spellStart"/>
      <w:r>
        <w:rPr>
          <w:sz w:val="23"/>
          <w:szCs w:val="23"/>
        </w:rPr>
        <w:t>prostora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doprinosi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susednim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tačkama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regularnoj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mreži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skladu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sa</w:t>
      </w:r>
      <w:proofErr w:type="spellEnd"/>
      <w:r>
        <w:rPr>
          <w:sz w:val="23"/>
          <w:szCs w:val="23"/>
        </w:rPr>
        <w:t xml:space="preserve"> </w:t>
      </w:r>
      <w:r>
        <w:rPr>
          <w:i/>
          <w:iCs/>
          <w:sz w:val="23"/>
          <w:szCs w:val="23"/>
        </w:rPr>
        <w:t xml:space="preserve">Kaiser-Bessel </w:t>
      </w:r>
      <w:proofErr w:type="spellStart"/>
      <w:r>
        <w:rPr>
          <w:sz w:val="23"/>
          <w:szCs w:val="23"/>
        </w:rPr>
        <w:t>funkcijom</w:t>
      </w:r>
      <w:proofErr w:type="spellEnd"/>
      <w:r>
        <w:rPr>
          <w:sz w:val="23"/>
          <w:szCs w:val="23"/>
        </w:rPr>
        <w:t xml:space="preserve"> za </w:t>
      </w:r>
      <w:proofErr w:type="spellStart"/>
      <w:r>
        <w:rPr>
          <w:sz w:val="23"/>
          <w:szCs w:val="23"/>
        </w:rPr>
        <w:t>određivanje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rastojanja</w:t>
      </w:r>
      <w:proofErr w:type="spellEnd"/>
      <w:r>
        <w:rPr>
          <w:sz w:val="23"/>
          <w:szCs w:val="23"/>
        </w:rPr>
        <w:t xml:space="preserve">. Program se </w:t>
      </w:r>
      <w:proofErr w:type="spellStart"/>
      <w:r>
        <w:rPr>
          <w:sz w:val="23"/>
          <w:szCs w:val="23"/>
        </w:rPr>
        <w:t>nalazi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direktorijumu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mri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-gridding </w:t>
      </w:r>
      <w:r>
        <w:rPr>
          <w:sz w:val="23"/>
          <w:szCs w:val="23"/>
        </w:rPr>
        <w:t xml:space="preserve">u </w:t>
      </w:r>
      <w:proofErr w:type="spellStart"/>
      <w:r>
        <w:rPr>
          <w:sz w:val="23"/>
          <w:szCs w:val="23"/>
        </w:rPr>
        <w:t>arhivi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koja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priložena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ovaj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dokument</w:t>
      </w:r>
      <w:proofErr w:type="spellEnd"/>
      <w:r>
        <w:rPr>
          <w:sz w:val="23"/>
          <w:szCs w:val="23"/>
        </w:rPr>
        <w:t xml:space="preserve">. Program se </w:t>
      </w:r>
      <w:proofErr w:type="spellStart"/>
      <w:r>
        <w:rPr>
          <w:sz w:val="23"/>
          <w:szCs w:val="23"/>
        </w:rPr>
        <w:t>sastoji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više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datoteka</w:t>
      </w:r>
      <w:proofErr w:type="spellEnd"/>
      <w:r>
        <w:rPr>
          <w:sz w:val="23"/>
          <w:szCs w:val="23"/>
        </w:rPr>
        <w:t xml:space="preserve">, od </w:t>
      </w:r>
      <w:proofErr w:type="spellStart"/>
      <w:r>
        <w:rPr>
          <w:sz w:val="23"/>
          <w:szCs w:val="23"/>
        </w:rPr>
        <w:t>kojih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</w:t>
      </w:r>
      <w:proofErr w:type="spellEnd"/>
      <w:r>
        <w:rPr>
          <w:sz w:val="23"/>
          <w:szCs w:val="23"/>
        </w:rPr>
        <w:t xml:space="preserve"> od </w:t>
      </w:r>
      <w:proofErr w:type="spellStart"/>
      <w:r>
        <w:rPr>
          <w:sz w:val="23"/>
          <w:szCs w:val="23"/>
        </w:rPr>
        <w:t>interesa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datoteke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main</w:t>
      </w:r>
      <w:r>
        <w:rPr>
          <w:sz w:val="23"/>
          <w:szCs w:val="23"/>
        </w:rPr>
        <w:t>.</w:t>
      </w:r>
      <w:r>
        <w:rPr>
          <w:rFonts w:ascii="Courier New" w:hAnsi="Courier New" w:cs="Courier New"/>
          <w:b/>
          <w:bCs/>
          <w:sz w:val="23"/>
          <w:szCs w:val="23"/>
        </w:rPr>
        <w:t>c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CPU_kernels.c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Analizirati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obratiti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pažnju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način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generisanja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vrednosti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tačaka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regularnoj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mreži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Ukoliko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potrebno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međusobno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isključenje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prilikom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paralelizacije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koristiti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dostupne</w:t>
      </w:r>
      <w:proofErr w:type="spellEnd"/>
      <w:r>
        <w:rPr>
          <w:sz w:val="23"/>
          <w:szCs w:val="23"/>
        </w:rPr>
        <w:t xml:space="preserve"> OpenMP </w:t>
      </w:r>
      <w:proofErr w:type="spellStart"/>
      <w:r>
        <w:rPr>
          <w:sz w:val="23"/>
          <w:szCs w:val="23"/>
        </w:rPr>
        <w:t>konstrukte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Obratiti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pažnju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efikasnost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međusobnog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isključenja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po </w:t>
      </w:r>
      <w:proofErr w:type="spellStart"/>
      <w:r>
        <w:rPr>
          <w:sz w:val="23"/>
          <w:szCs w:val="23"/>
        </w:rPr>
        <w:t>potrebi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svesti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što</w:t>
      </w:r>
      <w:proofErr w:type="spellEnd"/>
      <w:r>
        <w:rPr>
          <w:sz w:val="23"/>
          <w:szCs w:val="23"/>
        </w:rPr>
        <w:t xml:space="preserve"> je </w:t>
      </w:r>
      <w:proofErr w:type="spellStart"/>
      <w:r>
        <w:rPr>
          <w:sz w:val="23"/>
          <w:szCs w:val="23"/>
        </w:rPr>
        <w:t>moguće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manju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meru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uvođenjem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pomoćnih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struktura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podataka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Ulazni</w:t>
      </w:r>
      <w:proofErr w:type="spellEnd"/>
      <w:r>
        <w:rPr>
          <w:sz w:val="23"/>
          <w:szCs w:val="23"/>
        </w:rPr>
        <w:t xml:space="preserve"> test </w:t>
      </w:r>
      <w:proofErr w:type="spellStart"/>
      <w:r>
        <w:rPr>
          <w:sz w:val="23"/>
          <w:szCs w:val="23"/>
        </w:rPr>
        <w:t>primeri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nalaze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direktorijumu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data</w:t>
      </w:r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Verifikaciju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paralelizovanog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rešenja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vršiti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nad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nizovima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gridData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3"/>
          <w:szCs w:val="23"/>
        </w:rPr>
        <w:t>sampleDensity</w:t>
      </w:r>
      <w:proofErr w:type="spellEnd"/>
      <w:r>
        <w:rPr>
          <w:rFonts w:ascii="Courier New" w:hAnsi="Courier New" w:cs="Courier New"/>
          <w:b/>
          <w:bCs/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iz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glavnog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programa</w:t>
      </w:r>
      <w:proofErr w:type="spellEnd"/>
      <w:r>
        <w:rPr>
          <w:sz w:val="23"/>
          <w:szCs w:val="23"/>
        </w:rPr>
        <w:t xml:space="preserve">. </w:t>
      </w:r>
      <w:proofErr w:type="spellStart"/>
      <w:r>
        <w:rPr>
          <w:sz w:val="23"/>
          <w:szCs w:val="23"/>
        </w:rPr>
        <w:t>Način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pokretanja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programa</w:t>
      </w:r>
      <w:proofErr w:type="spellEnd"/>
      <w:r>
        <w:rPr>
          <w:sz w:val="23"/>
          <w:szCs w:val="23"/>
        </w:rPr>
        <w:t xml:space="preserve"> se </w:t>
      </w:r>
      <w:proofErr w:type="spellStart"/>
      <w:r>
        <w:rPr>
          <w:sz w:val="23"/>
          <w:szCs w:val="23"/>
        </w:rPr>
        <w:t>nalazi</w:t>
      </w:r>
      <w:proofErr w:type="spellEnd"/>
      <w:r>
        <w:rPr>
          <w:sz w:val="23"/>
          <w:szCs w:val="23"/>
        </w:rPr>
        <w:t xml:space="preserve"> u </w:t>
      </w:r>
      <w:proofErr w:type="spellStart"/>
      <w:r>
        <w:rPr>
          <w:sz w:val="23"/>
          <w:szCs w:val="23"/>
        </w:rPr>
        <w:t>datoteci</w:t>
      </w:r>
      <w:proofErr w:type="spellEnd"/>
      <w:r>
        <w:rPr>
          <w:sz w:val="23"/>
          <w:szCs w:val="23"/>
        </w:rPr>
        <w:t xml:space="preserve"> </w:t>
      </w:r>
      <w:r>
        <w:rPr>
          <w:rFonts w:ascii="Courier New" w:hAnsi="Courier New" w:cs="Courier New"/>
          <w:b/>
          <w:bCs/>
          <w:sz w:val="23"/>
          <w:szCs w:val="23"/>
        </w:rPr>
        <w:t>run</w:t>
      </w:r>
      <w:r>
        <w:rPr>
          <w:sz w:val="23"/>
          <w:szCs w:val="23"/>
        </w:rPr>
        <w:t xml:space="preserve">. [1, N] </w:t>
      </w:r>
    </w:p>
    <w:p w14:paraId="17F5051D" w14:textId="77777777" w:rsidR="00E04F5C" w:rsidRDefault="00E04F5C" w:rsidP="00E04F5C">
      <w:pPr>
        <w:pStyle w:val="IInivonaslova-Potpoglavlje"/>
      </w:pPr>
      <w:bookmarkStart w:id="41" w:name="_Toc36550765"/>
      <w:r>
        <w:t>Delovi koje treba paralelizovati</w:t>
      </w:r>
      <w:bookmarkEnd w:id="41"/>
    </w:p>
    <w:p w14:paraId="2DD1DB5D" w14:textId="77777777" w:rsidR="00E04F5C" w:rsidRDefault="00E04F5C" w:rsidP="00E04F5C">
      <w:pPr>
        <w:pStyle w:val="IIInivonaslova-Odeljak"/>
      </w:pPr>
      <w:bookmarkStart w:id="42" w:name="_Toc36550766"/>
      <w:r>
        <w:t>Diskusija</w:t>
      </w:r>
      <w:bookmarkEnd w:id="42"/>
      <w:r>
        <w:t xml:space="preserve"> </w:t>
      </w:r>
    </w:p>
    <w:p w14:paraId="66D9509B" w14:textId="7307F588" w:rsidR="00E04F5C" w:rsidRPr="00842B19" w:rsidRDefault="00842B19" w:rsidP="00E04F5C">
      <w:pPr>
        <w:pStyle w:val="Osnovnitekst"/>
      </w:pPr>
      <w:r>
        <w:t xml:space="preserve">Paralelizovana je funkcija </w:t>
      </w:r>
      <w:r w:rsidRPr="00842B19">
        <w:rPr>
          <w:b/>
          <w:bCs/>
        </w:rPr>
        <w:t>gridding_Gold</w:t>
      </w:r>
      <w:r>
        <w:rPr>
          <w:b/>
          <w:bCs/>
        </w:rPr>
        <w:t xml:space="preserve"> </w:t>
      </w:r>
      <w:r>
        <w:t>koj</w:t>
      </w:r>
      <w:r w:rsidR="008A2645">
        <w:t>u ima i najviše smisla</w:t>
      </w:r>
      <w:r w:rsidR="00710A55">
        <w:t xml:space="preserve"> </w:t>
      </w:r>
      <w:r w:rsidR="008A2645">
        <w:t>paralelizovati</w:t>
      </w:r>
      <w:r w:rsidR="00710A55">
        <w:t xml:space="preserve"> pošto su u njoj izvršava sav potreban račun.</w:t>
      </w:r>
    </w:p>
    <w:p w14:paraId="39F631A3" w14:textId="77777777" w:rsidR="00E04F5C" w:rsidRDefault="00E04F5C" w:rsidP="00E04F5C">
      <w:pPr>
        <w:pStyle w:val="IIInivonaslova-Odeljak"/>
      </w:pPr>
      <w:bookmarkStart w:id="43" w:name="_Toc36550767"/>
      <w:r>
        <w:t>Način paralelizacije</w:t>
      </w:r>
      <w:bookmarkEnd w:id="43"/>
    </w:p>
    <w:p w14:paraId="34DB0033" w14:textId="5604BC10" w:rsidR="00E04F5C" w:rsidRPr="00E04F5C" w:rsidRDefault="00710A55" w:rsidP="00E04F5C">
      <w:pPr>
        <w:pStyle w:val="Osnovnitekst"/>
      </w:pPr>
      <w:r>
        <w:t xml:space="preserve">Korišćena je direktiva #pragma omp parallel for uz odredbu </w:t>
      </w:r>
      <w:r w:rsidRPr="00AE4A8E">
        <w:rPr>
          <w:b/>
          <w:bCs/>
        </w:rPr>
        <w:t>schedule</w:t>
      </w:r>
      <w:r>
        <w:t>(dynamic, 5000)</w:t>
      </w:r>
      <w:r w:rsidR="00AE4A8E">
        <w:t xml:space="preserve"> koja vrši raspodelu posla u pakete veličine 5000, a niti te pakete uzimaju u FIFO redosledu. Deljeni podaci koje je potrebno zaštiti sinhorinizacijonim primitivama su </w:t>
      </w:r>
      <w:r w:rsidR="00AE4A8E" w:rsidRPr="008A2645">
        <w:rPr>
          <w:b/>
          <w:bCs/>
        </w:rPr>
        <w:t>gridData</w:t>
      </w:r>
      <w:r w:rsidR="00AE4A8E">
        <w:t xml:space="preserve"> i </w:t>
      </w:r>
      <w:r w:rsidR="00AE4A8E" w:rsidRPr="008A2645">
        <w:rPr>
          <w:b/>
          <w:bCs/>
        </w:rPr>
        <w:t>sampleDensity</w:t>
      </w:r>
      <w:r w:rsidR="00AE4A8E">
        <w:t xml:space="preserve"> i tu svrhu korišćena je direktiva #pragma omp atomic</w:t>
      </w:r>
      <w:r w:rsidR="008A2645">
        <w:t xml:space="preserve"> koja daje najbolje performanse u poređenju sa bravama i kritičnim sekcijama.</w:t>
      </w:r>
    </w:p>
    <w:p w14:paraId="293404D8" w14:textId="554005FC" w:rsidR="00E04F5C" w:rsidRDefault="00E04F5C" w:rsidP="00AB30BF">
      <w:pPr>
        <w:pStyle w:val="IInivonaslova-Potpoglavlje"/>
      </w:pPr>
      <w:bookmarkStart w:id="44" w:name="_Toc36550768"/>
      <w:r>
        <w:t>Rezultati</w:t>
      </w:r>
      <w:bookmarkEnd w:id="44"/>
    </w:p>
    <w:p w14:paraId="4BAA8A24" w14:textId="77777777" w:rsidR="00E04F5C" w:rsidRDefault="00E04F5C" w:rsidP="00E04F5C">
      <w:pPr>
        <w:pStyle w:val="IIInivonaslova-Odeljak"/>
      </w:pPr>
      <w:bookmarkStart w:id="45" w:name="_Toc36550769"/>
      <w:r>
        <w:t>Logovi izvršavanja</w:t>
      </w:r>
      <w:bookmarkEnd w:id="45"/>
    </w:p>
    <w:p w14:paraId="6C908BC2" w14:textId="0EAF8F7A" w:rsidR="00E04F5C" w:rsidRDefault="00E04F5C" w:rsidP="00AB30BF">
      <w:pPr>
        <w:pStyle w:val="Osnovnitekst"/>
      </w:pPr>
      <w:r>
        <w:t>Ovde su dati logovi izvršavanja za definisane test primere i različit broj niti.</w:t>
      </w:r>
    </w:p>
    <w:p w14:paraId="001FF0C0" w14:textId="77777777" w:rsidR="008A2645" w:rsidRPr="00AB30BF" w:rsidRDefault="008A2645" w:rsidP="00AB30BF">
      <w:pPr>
        <w:pStyle w:val="Osnovnitekst"/>
      </w:pPr>
    </w:p>
    <w:p w14:paraId="747A195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lastRenderedPageBreak/>
        <w:t>Reading parameters</w:t>
      </w:r>
    </w:p>
    <w:p w14:paraId="0B2A83C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790E689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38CF805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0B7C2E0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35FF806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25ED43B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1A4C611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7F36328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5D3D708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1914002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2F57C39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54F6903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1</w:t>
      </w:r>
    </w:p>
    <w:p w14:paraId="1207F94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1.559372</w:t>
      </w:r>
    </w:p>
    <w:p w14:paraId="56F219F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4.078526</w:t>
      </w:r>
    </w:p>
    <w:p w14:paraId="20D9F88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65206C4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27E67E5E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508A93D2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6F55B78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466F9B6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42A8952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586EECD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328178C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2C0367B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19AF009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69B69FA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1E16F09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711838B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4945250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7CAAD90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4153FC8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2</w:t>
      </w:r>
    </w:p>
    <w:p w14:paraId="4E0C19A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1.559289</w:t>
      </w:r>
    </w:p>
    <w:p w14:paraId="41417F4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2.154071</w:t>
      </w:r>
    </w:p>
    <w:p w14:paraId="08BD801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68E6F6D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7F99BC06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47CF2B6A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71C1577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2144BDB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652F7896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6932018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lastRenderedPageBreak/>
        <w:t xml:space="preserve">        Input Matrix Size = 60x60x60</w:t>
      </w:r>
    </w:p>
    <w:p w14:paraId="3E71C5F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2DC3EBA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5034EAA4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191A8885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29F42238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15D1984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24CAF49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191726AB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28333CB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4</w:t>
      </w:r>
    </w:p>
    <w:p w14:paraId="50AD4D70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1.563377</w:t>
      </w:r>
    </w:p>
    <w:p w14:paraId="23809F6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1.372940</w:t>
      </w:r>
    </w:p>
    <w:p w14:paraId="1870D4F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3BA7D72F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</w:p>
    <w:p w14:paraId="30F707C8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0FF2581B" w14:textId="77777777" w:rsidR="00743649" w:rsidRPr="00743649" w:rsidRDefault="00743649" w:rsidP="00743649">
      <w:pPr>
        <w:pStyle w:val="Programskikod"/>
        <w:rPr>
          <w:sz w:val="18"/>
          <w:szCs w:val="22"/>
        </w:rPr>
      </w:pPr>
    </w:p>
    <w:p w14:paraId="5F2AAC1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parameters</w:t>
      </w:r>
    </w:p>
    <w:p w14:paraId="0319F07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Number of samples = 2655910</w:t>
      </w:r>
    </w:p>
    <w:p w14:paraId="152AB87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Grid Size = 256x256x256</w:t>
      </w:r>
    </w:p>
    <w:p w14:paraId="22F429D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Input Matrix Size = 60x60x60</w:t>
      </w:r>
    </w:p>
    <w:p w14:paraId="0BF50D5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Recon Matrix Size = 60x60x60</w:t>
      </w:r>
    </w:p>
    <w:p w14:paraId="530CC6D3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Kernel Width = 5.000000</w:t>
      </w:r>
    </w:p>
    <w:p w14:paraId="2C3463CC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KMax = 150.00 150.00 150.00</w:t>
      </w:r>
    </w:p>
    <w:p w14:paraId="70E54619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Oversampling = 5.000000</w:t>
      </w:r>
    </w:p>
    <w:p w14:paraId="26BF27BE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GPU Binsize = 32</w:t>
      </w:r>
    </w:p>
    <w:p w14:paraId="0E6464D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 xml:space="preserve">        Use LUT = Yes</w:t>
      </w:r>
    </w:p>
    <w:p w14:paraId="3C7D4427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Reading input data from files</w:t>
      </w:r>
    </w:p>
    <w:p w14:paraId="2CAC60EA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Generating Look-Up Table</w:t>
      </w:r>
    </w:p>
    <w:p w14:paraId="6C0EB531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Number of threds: 8</w:t>
      </w:r>
    </w:p>
    <w:p w14:paraId="0B49FDE2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Sequential execution time: 1.559892</w:t>
      </w:r>
    </w:p>
    <w:p w14:paraId="309D7BE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Parallel execution time: 1.057231</w:t>
      </w:r>
    </w:p>
    <w:p w14:paraId="24A80F1D" w14:textId="77777777" w:rsidR="00743649" w:rsidRPr="00743649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gridData</w:t>
      </w:r>
    </w:p>
    <w:p w14:paraId="3E6503FA" w14:textId="045DE425" w:rsidR="00E04F5C" w:rsidRPr="00DC4CF5" w:rsidRDefault="00743649" w:rsidP="00743649">
      <w:pPr>
        <w:pStyle w:val="Programskikod"/>
        <w:rPr>
          <w:sz w:val="18"/>
          <w:szCs w:val="22"/>
        </w:rPr>
      </w:pPr>
      <w:r w:rsidRPr="00743649">
        <w:rPr>
          <w:sz w:val="18"/>
          <w:szCs w:val="22"/>
        </w:rPr>
        <w:t>TEST PASSED - sampleDensity</w:t>
      </w:r>
      <w:r w:rsidR="00DC4CF5" w:rsidRPr="00DC4CF5">
        <w:rPr>
          <w:sz w:val="18"/>
          <w:szCs w:val="22"/>
        </w:rPr>
        <w:t xml:space="preserve"> </w:t>
      </w:r>
    </w:p>
    <w:p w14:paraId="44566B2E" w14:textId="4ED2682D" w:rsidR="008509F4" w:rsidRDefault="00E04F5C" w:rsidP="00E04F5C">
      <w:pPr>
        <w:pStyle w:val="Oznakaslike"/>
      </w:pPr>
      <w:r>
        <w:t xml:space="preserve">Listing </w:t>
      </w:r>
      <w:r w:rsidR="00AB30BF">
        <w:t>5</w:t>
      </w:r>
      <w:r>
        <w:t xml:space="preserve">. </w:t>
      </w:r>
      <w:r w:rsidR="00AB30BF">
        <w:t>Ispis programa</w:t>
      </w:r>
      <w:r>
        <w:t xml:space="preserve"> </w:t>
      </w:r>
    </w:p>
    <w:p w14:paraId="3921554E" w14:textId="2EBD6095" w:rsidR="00E04F5C" w:rsidRPr="008509F4" w:rsidRDefault="008509F4" w:rsidP="008509F4">
      <w:pPr>
        <w:rPr>
          <w:b/>
          <w:bCs/>
          <w:sz w:val="20"/>
          <w:szCs w:val="20"/>
          <w:lang w:val="sr-Latn-CS"/>
        </w:rPr>
      </w:pPr>
      <w:r>
        <w:br w:type="page"/>
      </w:r>
    </w:p>
    <w:p w14:paraId="425AA9FD" w14:textId="77777777" w:rsidR="00E04F5C" w:rsidRDefault="00E04F5C" w:rsidP="00E04F5C">
      <w:pPr>
        <w:pStyle w:val="IIInivonaslova-Odeljak"/>
      </w:pPr>
      <w:bookmarkStart w:id="46" w:name="_Toc36550770"/>
      <w:r>
        <w:lastRenderedPageBreak/>
        <w:t>Grafici ubrzanja</w:t>
      </w:r>
      <w:bookmarkEnd w:id="46"/>
    </w:p>
    <w:p w14:paraId="2B38266E" w14:textId="77777777" w:rsidR="00E04F5C" w:rsidRDefault="00E04F5C" w:rsidP="00E04F5C">
      <w:pPr>
        <w:pStyle w:val="Osnovnitekst"/>
      </w:pPr>
      <w:r>
        <w:t>U okviru ove sekcije su dati grafici ubrzanja u odnosu na sekvencijalnu implementaciju.</w:t>
      </w:r>
    </w:p>
    <w:p w14:paraId="2427036F" w14:textId="050C6A2F" w:rsidR="00E04F5C" w:rsidRDefault="00DC4CF5" w:rsidP="00E04F5C">
      <w:pPr>
        <w:pStyle w:val="Osnovnitekst"/>
        <w:keepNext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85243D9" wp14:editId="4D174A28">
            <wp:extent cx="5184140" cy="2844800"/>
            <wp:effectExtent l="0" t="0" r="16510" b="127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07BB7904" w14:textId="0F02E3F9" w:rsidR="00E04F5C" w:rsidRDefault="00E04F5C" w:rsidP="00E04F5C">
      <w:pPr>
        <w:pStyle w:val="Caption"/>
        <w:jc w:val="center"/>
        <w:rPr>
          <w:noProof/>
          <w:lang w:val="sr-Latn-CS"/>
        </w:rPr>
      </w:pPr>
      <w:r>
        <w:rPr>
          <w:noProof/>
          <w:lang w:val="sr-Latn-CS"/>
        </w:rPr>
        <w:t>Slika</w:t>
      </w:r>
      <w:r w:rsidRPr="00FD52EC">
        <w:rPr>
          <w:noProof/>
          <w:lang w:val="sr-Latn-CS"/>
        </w:rPr>
        <w:t xml:space="preserve"> </w:t>
      </w:r>
      <w:r w:rsidR="00AB30BF">
        <w:rPr>
          <w:noProof/>
          <w:lang w:val="sr-Latn-CS"/>
        </w:rPr>
        <w:t>5</w:t>
      </w:r>
      <w:r w:rsidRPr="00FD52EC">
        <w:rPr>
          <w:noProof/>
          <w:lang w:val="sr-Latn-CS"/>
        </w:rPr>
        <w:t xml:space="preserve">. </w:t>
      </w:r>
      <w:r>
        <w:rPr>
          <w:noProof/>
          <w:lang w:val="sr-Latn-CS"/>
        </w:rPr>
        <w:t>Grafik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zavisnosti</w:t>
      </w:r>
      <w:r w:rsidRPr="00FD52EC">
        <w:rPr>
          <w:noProof/>
          <w:lang w:val="sr-Latn-CS"/>
        </w:rPr>
        <w:t xml:space="preserve"> </w:t>
      </w:r>
      <w:r>
        <w:rPr>
          <w:noProof/>
          <w:lang w:val="sr-Latn-CS"/>
        </w:rPr>
        <w:t>ubrzanja</w:t>
      </w:r>
    </w:p>
    <w:p w14:paraId="3E1E5111" w14:textId="77777777" w:rsidR="00E04F5C" w:rsidRDefault="00E04F5C" w:rsidP="00E04F5C">
      <w:pPr>
        <w:pStyle w:val="IIInivonaslova-Odeljak"/>
        <w:rPr>
          <w:lang w:val="sr-Latn-RS"/>
        </w:rPr>
      </w:pPr>
      <w:bookmarkStart w:id="47" w:name="_Toc36550771"/>
      <w:r>
        <w:t>Diskusija dobijenih re</w:t>
      </w:r>
      <w:r>
        <w:rPr>
          <w:lang w:val="sr-Latn-RS"/>
        </w:rPr>
        <w:t>zultata</w:t>
      </w:r>
      <w:bookmarkEnd w:id="47"/>
    </w:p>
    <w:p w14:paraId="7CC63227" w14:textId="02A14FD9" w:rsidR="00E04F5C" w:rsidRPr="008E4C5D" w:rsidRDefault="008A2645" w:rsidP="00E04F5C">
      <w:pPr>
        <w:pStyle w:val="Osnovnitekst"/>
        <w:rPr>
          <w:lang w:val="sr-Latn-RS"/>
        </w:rPr>
      </w:pPr>
      <w:r>
        <w:rPr>
          <w:lang w:val="sr-Latn-RS"/>
        </w:rPr>
        <w:t xml:space="preserve">Može se primetiti da </w:t>
      </w:r>
      <w:r w:rsidR="007E236A">
        <w:rPr>
          <w:lang w:val="sr-Latn-RS"/>
        </w:rPr>
        <w:t>su režijski troškovi koje uvodi OpenMP u slučajevima kada se koristi jedna ili dve niti veći od dobiti koje uvodi paralelizam. Razlog tome</w:t>
      </w:r>
      <w:r w:rsidR="007C7C10">
        <w:rPr>
          <w:lang w:val="sr-Latn-RS"/>
        </w:rPr>
        <w:t xml:space="preserve"> je najverovatnije česta sinhronizacija na deljenim promenljivama.</w:t>
      </w:r>
      <w:bookmarkStart w:id="48" w:name="_GoBack"/>
      <w:bookmarkEnd w:id="48"/>
    </w:p>
    <w:sectPr w:rsidR="00E04F5C" w:rsidRPr="008E4C5D" w:rsidSect="00847C33">
      <w:pgSz w:w="11906" w:h="16838" w:code="9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31616" w14:textId="77777777" w:rsidR="001016D8" w:rsidRDefault="001016D8">
      <w:r>
        <w:separator/>
      </w:r>
    </w:p>
  </w:endnote>
  <w:endnote w:type="continuationSeparator" w:id="0">
    <w:p w14:paraId="22DF2235" w14:textId="77777777" w:rsidR="001016D8" w:rsidRDefault="00101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3FE57" w14:textId="77777777" w:rsidR="00F113A9" w:rsidRDefault="00F113A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614399" w14:textId="77777777" w:rsidR="00F113A9" w:rsidRDefault="00F113A9" w:rsidP="00847C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38F565" w14:textId="77777777" w:rsidR="00F113A9" w:rsidRDefault="00F113A9" w:rsidP="00207E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48</w:t>
    </w:r>
    <w:r>
      <w:rPr>
        <w:rStyle w:val="PageNumber"/>
      </w:rPr>
      <w:fldChar w:fldCharType="end"/>
    </w:r>
  </w:p>
  <w:p w14:paraId="502AD811" w14:textId="77777777" w:rsidR="00F113A9" w:rsidRDefault="00F113A9" w:rsidP="00847C3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A5E3C" w14:textId="77777777" w:rsidR="00F113A9" w:rsidRDefault="00F113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F714AC" w14:textId="77777777" w:rsidR="001016D8" w:rsidRDefault="001016D8">
      <w:r>
        <w:separator/>
      </w:r>
    </w:p>
  </w:footnote>
  <w:footnote w:type="continuationSeparator" w:id="0">
    <w:p w14:paraId="68098AD8" w14:textId="77777777" w:rsidR="001016D8" w:rsidRDefault="001016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CDF813" w14:textId="77777777" w:rsidR="00F113A9" w:rsidRDefault="00F113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D607" w14:textId="77777777" w:rsidR="00F113A9" w:rsidRDefault="00F113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43352" w14:textId="77777777" w:rsidR="00F113A9" w:rsidRDefault="00F11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3450731A"/>
    <w:lvl w:ilvl="0">
      <w:start w:val="1"/>
      <w:numFmt w:val="decimal"/>
      <w:pStyle w:val="ListNumber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</w:abstractNum>
  <w:abstractNum w:abstractNumId="1" w15:restartNumberingAfterBreak="0">
    <w:nsid w:val="0420779F"/>
    <w:multiLevelType w:val="multilevel"/>
    <w:tmpl w:val="FA60F092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AB0C33"/>
    <w:multiLevelType w:val="multilevel"/>
    <w:tmpl w:val="A10A9DC8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3B53AA0"/>
    <w:multiLevelType w:val="multilevel"/>
    <w:tmpl w:val="0C14B50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1D160A"/>
    <w:multiLevelType w:val="multilevel"/>
    <w:tmpl w:val="E7E4B1AE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0B1E3D"/>
    <w:multiLevelType w:val="multilevel"/>
    <w:tmpl w:val="F1BA1F0C"/>
    <w:lvl w:ilvl="0">
      <w:start w:val="1"/>
      <w:numFmt w:val="decimal"/>
      <w:pStyle w:val="Inivonaslova-Poglavlje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48"/>
        <w:szCs w:val="48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IInivonaslova-Potpoglavlje"/>
      <w:lvlText w:val="%1.%2."/>
      <w:lvlJc w:val="left"/>
      <w:pPr>
        <w:tabs>
          <w:tab w:val="num" w:pos="567"/>
        </w:tabs>
        <w:ind w:left="567" w:hanging="567"/>
      </w:pPr>
      <w:rPr>
        <w:rFonts w:hint="default"/>
        <w:b/>
        <w:bCs/>
      </w:rPr>
    </w:lvl>
    <w:lvl w:ilvl="2">
      <w:start w:val="1"/>
      <w:numFmt w:val="decimal"/>
      <w:pStyle w:val="IIInivonaslova-Odeljak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IVnivonaslova-Pododeljak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21CB2787"/>
    <w:multiLevelType w:val="multilevel"/>
    <w:tmpl w:val="B552B572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384389C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8" w15:restartNumberingAfterBreak="0">
    <w:nsid w:val="27C57713"/>
    <w:multiLevelType w:val="multilevel"/>
    <w:tmpl w:val="2EE8C9E0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2A151B67"/>
    <w:multiLevelType w:val="multilevel"/>
    <w:tmpl w:val="5180077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80E2199"/>
    <w:multiLevelType w:val="multilevel"/>
    <w:tmpl w:val="321E116E"/>
    <w:lvl w:ilvl="0">
      <w:start w:val="1"/>
      <w:numFmt w:val="bullet"/>
      <w:pStyle w:val="Nabrajanje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1" w15:restartNumberingAfterBreak="0">
    <w:nsid w:val="493F4564"/>
    <w:multiLevelType w:val="multilevel"/>
    <w:tmpl w:val="1E88AC0E"/>
    <w:lvl w:ilvl="0">
      <w:start w:val="1"/>
      <w:numFmt w:val="upperLetter"/>
      <w:pStyle w:val="Prilog-Inivonaslova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56"/>
        <w:szCs w:val="5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Prilog-IInivonaslov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Prilog-IIInivonaslova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pStyle w:val="Prilog-IVnivonaslova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9F21FE5"/>
    <w:multiLevelType w:val="multilevel"/>
    <w:tmpl w:val="E6D6290C"/>
    <w:lvl w:ilvl="0">
      <w:start w:val="1"/>
      <w:numFmt w:val="upperLetter"/>
      <w:lvlText w:val="%1. 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72"/>
        <w:szCs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50424AC1"/>
    <w:multiLevelType w:val="multilevel"/>
    <w:tmpl w:val="D78218F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sz w:val="72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lowerRoman"/>
      <w:lvlText w:val="%4)"/>
      <w:lvlJc w:val="left"/>
      <w:pPr>
        <w:tabs>
          <w:tab w:val="num" w:pos="680"/>
        </w:tabs>
        <w:ind w:left="680" w:hanging="3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4C563D4"/>
    <w:multiLevelType w:val="hybridMultilevel"/>
    <w:tmpl w:val="D77A0FEE"/>
    <w:lvl w:ilvl="0" w:tplc="0F6CEC9C">
      <w:numFmt w:val="bullet"/>
      <w:lvlText w:val="–"/>
      <w:lvlJc w:val="left"/>
      <w:pPr>
        <w:ind w:left="4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5566652B"/>
    <w:multiLevelType w:val="hybridMultilevel"/>
    <w:tmpl w:val="FA60F092"/>
    <w:lvl w:ilvl="0" w:tplc="976A6D14">
      <w:start w:val="1"/>
      <w:numFmt w:val="decimal"/>
      <w:pStyle w:val="Referenca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DF2823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586A0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310E4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5C8CD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1ED70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7666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4EF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A20213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B2E2EE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606954CA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18" w15:restartNumberingAfterBreak="0">
    <w:nsid w:val="62DD7F96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abstractNum w:abstractNumId="19" w15:restartNumberingAfterBreak="0">
    <w:nsid w:val="676D03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6DC3293B"/>
    <w:multiLevelType w:val="singleLevel"/>
    <w:tmpl w:val="8766F964"/>
    <w:lvl w:ilvl="0">
      <w:start w:val="1"/>
      <w:numFmt w:val="decimal"/>
      <w:lvlText w:val="[%1]"/>
      <w:lvlJc w:val="left"/>
      <w:pPr>
        <w:tabs>
          <w:tab w:val="num" w:pos="1080"/>
        </w:tabs>
        <w:ind w:left="1080" w:hanging="720"/>
      </w:pPr>
      <w:rPr>
        <w:rFonts w:hint="default"/>
        <w:sz w:val="24"/>
        <w:szCs w:val="24"/>
        <w:lang w:val="sr-Latn-CS"/>
      </w:rPr>
    </w:lvl>
  </w:abstractNum>
  <w:abstractNum w:abstractNumId="21" w15:restartNumberingAfterBreak="0">
    <w:nsid w:val="6F456B24"/>
    <w:multiLevelType w:val="multilevel"/>
    <w:tmpl w:val="A18AC4D2"/>
    <w:lvl w:ilvl="0">
      <w:start w:val="1"/>
      <w:numFmt w:val="decimal"/>
      <w:pStyle w:val="Numerisanonabrajanje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01"/>
        </w:tabs>
        <w:ind w:left="1701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60"/>
        </w:tabs>
        <w:ind w:left="18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580"/>
        </w:tabs>
        <w:ind w:left="25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940"/>
        </w:tabs>
        <w:ind w:left="2940" w:hanging="360"/>
      </w:pPr>
      <w:rPr>
        <w:rFonts w:hint="default"/>
      </w:rPr>
    </w:lvl>
  </w:abstractNum>
  <w:abstractNum w:abstractNumId="22" w15:restartNumberingAfterBreak="0">
    <w:nsid w:val="754A6E8D"/>
    <w:multiLevelType w:val="multilevel"/>
    <w:tmpl w:val="381E2EF2"/>
    <w:lvl w:ilvl="0">
      <w:start w:val="1"/>
      <w:numFmt w:val="decimal"/>
      <w:lvlText w:val="%1)"/>
      <w:lvlJc w:val="left"/>
      <w:pPr>
        <w:tabs>
          <w:tab w:val="num" w:pos="1021"/>
        </w:tabs>
        <w:ind w:left="1021" w:hanging="341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20"/>
        </w:tabs>
        <w:ind w:left="18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80"/>
        </w:tabs>
        <w:ind w:left="21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40"/>
        </w:tabs>
        <w:ind w:left="25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00"/>
        </w:tabs>
        <w:ind w:left="29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60"/>
        </w:tabs>
        <w:ind w:left="32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20"/>
        </w:tabs>
        <w:ind w:left="3620" w:hanging="360"/>
      </w:pPr>
      <w:rPr>
        <w:rFonts w:hint="default"/>
      </w:rPr>
    </w:lvl>
  </w:abstractNum>
  <w:abstractNum w:abstractNumId="23" w15:restartNumberingAfterBreak="0">
    <w:nsid w:val="7D3C4790"/>
    <w:multiLevelType w:val="multilevel"/>
    <w:tmpl w:val="259AE5BE"/>
    <w:lvl w:ilvl="0">
      <w:start w:val="1"/>
      <w:numFmt w:val="bullet"/>
      <w:lvlText w:val=""/>
      <w:lvlJc w:val="left"/>
      <w:pPr>
        <w:tabs>
          <w:tab w:val="num" w:pos="1021"/>
        </w:tabs>
        <w:ind w:left="1021" w:hanging="34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361"/>
        </w:tabs>
        <w:ind w:left="1361" w:hanging="340"/>
      </w:pPr>
      <w:rPr>
        <w:rFonts w:ascii="Symbol" w:hAnsi="Symbol" w:hint="default"/>
      </w:rPr>
    </w:lvl>
    <w:lvl w:ilvl="2">
      <w:start w:val="1"/>
      <w:numFmt w:val="bullet"/>
      <w:lvlText w:val=""/>
      <w:lvlJc w:val="left"/>
      <w:pPr>
        <w:tabs>
          <w:tab w:val="num" w:pos="1701"/>
        </w:tabs>
        <w:ind w:left="1701" w:hanging="3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37"/>
        </w:tabs>
        <w:ind w:left="1837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197"/>
        </w:tabs>
        <w:ind w:left="2197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917"/>
        </w:tabs>
        <w:ind w:left="2917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37"/>
        </w:tabs>
        <w:ind w:left="3637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9"/>
  </w:num>
  <w:num w:numId="5">
    <w:abstractNumId w:val="12"/>
  </w:num>
  <w:num w:numId="6">
    <w:abstractNumId w:val="2"/>
  </w:num>
  <w:num w:numId="7">
    <w:abstractNumId w:val="16"/>
  </w:num>
  <w:num w:numId="8">
    <w:abstractNumId w:val="20"/>
  </w:num>
  <w:num w:numId="9">
    <w:abstractNumId w:val="15"/>
  </w:num>
  <w:num w:numId="10">
    <w:abstractNumId w:val="4"/>
  </w:num>
  <w:num w:numId="11">
    <w:abstractNumId w:val="3"/>
  </w:num>
  <w:num w:numId="12">
    <w:abstractNumId w:val="1"/>
  </w:num>
  <w:num w:numId="13">
    <w:abstractNumId w:val="6"/>
  </w:num>
  <w:num w:numId="14">
    <w:abstractNumId w:val="7"/>
  </w:num>
  <w:num w:numId="15">
    <w:abstractNumId w:val="23"/>
  </w:num>
  <w:num w:numId="16">
    <w:abstractNumId w:val="17"/>
  </w:num>
  <w:num w:numId="17">
    <w:abstractNumId w:val="22"/>
  </w:num>
  <w:num w:numId="18">
    <w:abstractNumId w:val="18"/>
  </w:num>
  <w:num w:numId="19">
    <w:abstractNumId w:val="10"/>
  </w:num>
  <w:num w:numId="20">
    <w:abstractNumId w:val="21"/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9"/>
  </w:num>
  <w:num w:numId="25">
    <w:abstractNumId w:val="14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gutterAtTop/>
  <w:proofState w:spelling="clean" w:grammar="clean"/>
  <w:attachedTemplate r:id="rId1"/>
  <w:stylePaneFormatFilter w:val="0002" w:allStyles="0" w:customStyles="1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63A"/>
    <w:rsid w:val="00001DEB"/>
    <w:rsid w:val="00004A1B"/>
    <w:rsid w:val="00022379"/>
    <w:rsid w:val="000232E2"/>
    <w:rsid w:val="00063807"/>
    <w:rsid w:val="00066AB0"/>
    <w:rsid w:val="00066C16"/>
    <w:rsid w:val="00080C50"/>
    <w:rsid w:val="00084D3C"/>
    <w:rsid w:val="000A13ED"/>
    <w:rsid w:val="000A46C2"/>
    <w:rsid w:val="000B0E6E"/>
    <w:rsid w:val="000B1246"/>
    <w:rsid w:val="000C3FD6"/>
    <w:rsid w:val="000D51FA"/>
    <w:rsid w:val="000F0F13"/>
    <w:rsid w:val="001016D8"/>
    <w:rsid w:val="001104C5"/>
    <w:rsid w:val="001160D8"/>
    <w:rsid w:val="00125C81"/>
    <w:rsid w:val="00135926"/>
    <w:rsid w:val="001407C0"/>
    <w:rsid w:val="00163786"/>
    <w:rsid w:val="00182901"/>
    <w:rsid w:val="00190281"/>
    <w:rsid w:val="0019403C"/>
    <w:rsid w:val="00196C7A"/>
    <w:rsid w:val="001A5771"/>
    <w:rsid w:val="001A5810"/>
    <w:rsid w:val="001C6A5D"/>
    <w:rsid w:val="001F70F3"/>
    <w:rsid w:val="00203A16"/>
    <w:rsid w:val="002079CF"/>
    <w:rsid w:val="00207E96"/>
    <w:rsid w:val="0021095F"/>
    <w:rsid w:val="0024148D"/>
    <w:rsid w:val="00242C69"/>
    <w:rsid w:val="00250829"/>
    <w:rsid w:val="00250BF4"/>
    <w:rsid w:val="00263400"/>
    <w:rsid w:val="00267306"/>
    <w:rsid w:val="00283ADA"/>
    <w:rsid w:val="0028548E"/>
    <w:rsid w:val="002A0293"/>
    <w:rsid w:val="002A0FDC"/>
    <w:rsid w:val="002A5F84"/>
    <w:rsid w:val="002D7455"/>
    <w:rsid w:val="002E288B"/>
    <w:rsid w:val="002E78D1"/>
    <w:rsid w:val="002F29E2"/>
    <w:rsid w:val="002F5FFB"/>
    <w:rsid w:val="002F704B"/>
    <w:rsid w:val="002F7C33"/>
    <w:rsid w:val="00330E89"/>
    <w:rsid w:val="0036300C"/>
    <w:rsid w:val="0037293D"/>
    <w:rsid w:val="00374335"/>
    <w:rsid w:val="0038314C"/>
    <w:rsid w:val="00384BF4"/>
    <w:rsid w:val="003854F8"/>
    <w:rsid w:val="0039080C"/>
    <w:rsid w:val="00394773"/>
    <w:rsid w:val="0039564B"/>
    <w:rsid w:val="00397C91"/>
    <w:rsid w:val="003A0B33"/>
    <w:rsid w:val="003A43B6"/>
    <w:rsid w:val="003E07BC"/>
    <w:rsid w:val="003E5D20"/>
    <w:rsid w:val="003F339A"/>
    <w:rsid w:val="00421CDC"/>
    <w:rsid w:val="00426C9C"/>
    <w:rsid w:val="00426E8D"/>
    <w:rsid w:val="00440381"/>
    <w:rsid w:val="00466380"/>
    <w:rsid w:val="00467D12"/>
    <w:rsid w:val="004D467F"/>
    <w:rsid w:val="004E01D5"/>
    <w:rsid w:val="004F3EF3"/>
    <w:rsid w:val="00505586"/>
    <w:rsid w:val="0051626B"/>
    <w:rsid w:val="00517EF6"/>
    <w:rsid w:val="005203C5"/>
    <w:rsid w:val="00530373"/>
    <w:rsid w:val="00544F10"/>
    <w:rsid w:val="005458AC"/>
    <w:rsid w:val="005540C9"/>
    <w:rsid w:val="005642B4"/>
    <w:rsid w:val="00565081"/>
    <w:rsid w:val="00573BBE"/>
    <w:rsid w:val="00586F2A"/>
    <w:rsid w:val="005879CD"/>
    <w:rsid w:val="0059600A"/>
    <w:rsid w:val="005A5D88"/>
    <w:rsid w:val="005B7DC8"/>
    <w:rsid w:val="005C08E1"/>
    <w:rsid w:val="005C5664"/>
    <w:rsid w:val="005D2C3A"/>
    <w:rsid w:val="005E0E71"/>
    <w:rsid w:val="005F62B2"/>
    <w:rsid w:val="005F663A"/>
    <w:rsid w:val="006330B5"/>
    <w:rsid w:val="006366ED"/>
    <w:rsid w:val="006412E1"/>
    <w:rsid w:val="00646ED1"/>
    <w:rsid w:val="006535A2"/>
    <w:rsid w:val="00657309"/>
    <w:rsid w:val="00666F21"/>
    <w:rsid w:val="00682051"/>
    <w:rsid w:val="006850E6"/>
    <w:rsid w:val="006D0DE4"/>
    <w:rsid w:val="006D2273"/>
    <w:rsid w:val="006F1DD0"/>
    <w:rsid w:val="006F5267"/>
    <w:rsid w:val="007073B8"/>
    <w:rsid w:val="00710A55"/>
    <w:rsid w:val="00717EE7"/>
    <w:rsid w:val="00722A7B"/>
    <w:rsid w:val="00723CEE"/>
    <w:rsid w:val="00743649"/>
    <w:rsid w:val="00754446"/>
    <w:rsid w:val="00760839"/>
    <w:rsid w:val="0076230A"/>
    <w:rsid w:val="00767FFB"/>
    <w:rsid w:val="00770470"/>
    <w:rsid w:val="007C5175"/>
    <w:rsid w:val="007C5F95"/>
    <w:rsid w:val="007C7C10"/>
    <w:rsid w:val="007D1A54"/>
    <w:rsid w:val="007E236A"/>
    <w:rsid w:val="007F2F77"/>
    <w:rsid w:val="00813A00"/>
    <w:rsid w:val="00822B8F"/>
    <w:rsid w:val="00840B5D"/>
    <w:rsid w:val="008423BC"/>
    <w:rsid w:val="00842B19"/>
    <w:rsid w:val="00844393"/>
    <w:rsid w:val="008471DF"/>
    <w:rsid w:val="00847C33"/>
    <w:rsid w:val="008509F4"/>
    <w:rsid w:val="00860902"/>
    <w:rsid w:val="00870DBA"/>
    <w:rsid w:val="00876682"/>
    <w:rsid w:val="008778C1"/>
    <w:rsid w:val="0088572B"/>
    <w:rsid w:val="0089197E"/>
    <w:rsid w:val="008A2645"/>
    <w:rsid w:val="008A6972"/>
    <w:rsid w:val="008C172B"/>
    <w:rsid w:val="008C4C6F"/>
    <w:rsid w:val="008C6536"/>
    <w:rsid w:val="008D3847"/>
    <w:rsid w:val="008E4C5D"/>
    <w:rsid w:val="008E7025"/>
    <w:rsid w:val="008F0FFE"/>
    <w:rsid w:val="00930003"/>
    <w:rsid w:val="009310A2"/>
    <w:rsid w:val="00966BE5"/>
    <w:rsid w:val="0097755B"/>
    <w:rsid w:val="00977D0E"/>
    <w:rsid w:val="009A04F2"/>
    <w:rsid w:val="009A2F6C"/>
    <w:rsid w:val="009A7EC6"/>
    <w:rsid w:val="009B6460"/>
    <w:rsid w:val="009E0194"/>
    <w:rsid w:val="009E7A33"/>
    <w:rsid w:val="009E7BB9"/>
    <w:rsid w:val="009F4EF2"/>
    <w:rsid w:val="00A1314E"/>
    <w:rsid w:val="00A133CB"/>
    <w:rsid w:val="00A14EB5"/>
    <w:rsid w:val="00A242A9"/>
    <w:rsid w:val="00A3069A"/>
    <w:rsid w:val="00A47E10"/>
    <w:rsid w:val="00A57257"/>
    <w:rsid w:val="00A6568D"/>
    <w:rsid w:val="00A65719"/>
    <w:rsid w:val="00A66A84"/>
    <w:rsid w:val="00A76B46"/>
    <w:rsid w:val="00AA00CF"/>
    <w:rsid w:val="00AA2FE3"/>
    <w:rsid w:val="00AB1CAC"/>
    <w:rsid w:val="00AB30BF"/>
    <w:rsid w:val="00AC0E09"/>
    <w:rsid w:val="00AD7394"/>
    <w:rsid w:val="00AE0461"/>
    <w:rsid w:val="00AE4A8E"/>
    <w:rsid w:val="00B03C87"/>
    <w:rsid w:val="00B12B0E"/>
    <w:rsid w:val="00B268A8"/>
    <w:rsid w:val="00B60052"/>
    <w:rsid w:val="00B653B5"/>
    <w:rsid w:val="00B701B8"/>
    <w:rsid w:val="00B80208"/>
    <w:rsid w:val="00B82F49"/>
    <w:rsid w:val="00B8516B"/>
    <w:rsid w:val="00B92BA4"/>
    <w:rsid w:val="00BA0F9D"/>
    <w:rsid w:val="00BB210B"/>
    <w:rsid w:val="00BB3525"/>
    <w:rsid w:val="00BD3610"/>
    <w:rsid w:val="00BE139F"/>
    <w:rsid w:val="00C04786"/>
    <w:rsid w:val="00C1267A"/>
    <w:rsid w:val="00C211ED"/>
    <w:rsid w:val="00C21541"/>
    <w:rsid w:val="00C5315B"/>
    <w:rsid w:val="00C55943"/>
    <w:rsid w:val="00C717C3"/>
    <w:rsid w:val="00C774A8"/>
    <w:rsid w:val="00C86CDB"/>
    <w:rsid w:val="00C92A36"/>
    <w:rsid w:val="00C95BA0"/>
    <w:rsid w:val="00CA0D08"/>
    <w:rsid w:val="00CA298C"/>
    <w:rsid w:val="00CB6E46"/>
    <w:rsid w:val="00CC033C"/>
    <w:rsid w:val="00CE1030"/>
    <w:rsid w:val="00CE4319"/>
    <w:rsid w:val="00CF4371"/>
    <w:rsid w:val="00CF497D"/>
    <w:rsid w:val="00CF6E68"/>
    <w:rsid w:val="00D070F1"/>
    <w:rsid w:val="00D144A8"/>
    <w:rsid w:val="00D20D2B"/>
    <w:rsid w:val="00D31207"/>
    <w:rsid w:val="00D31F69"/>
    <w:rsid w:val="00D36853"/>
    <w:rsid w:val="00D4093A"/>
    <w:rsid w:val="00D420F8"/>
    <w:rsid w:val="00D45441"/>
    <w:rsid w:val="00D65152"/>
    <w:rsid w:val="00D76E8F"/>
    <w:rsid w:val="00D81ED4"/>
    <w:rsid w:val="00D850AA"/>
    <w:rsid w:val="00D85894"/>
    <w:rsid w:val="00D96844"/>
    <w:rsid w:val="00DA1F8C"/>
    <w:rsid w:val="00DB0C2E"/>
    <w:rsid w:val="00DB0F7D"/>
    <w:rsid w:val="00DB6F68"/>
    <w:rsid w:val="00DC4CF5"/>
    <w:rsid w:val="00DD2C05"/>
    <w:rsid w:val="00DE1C79"/>
    <w:rsid w:val="00DE7F6D"/>
    <w:rsid w:val="00E041C7"/>
    <w:rsid w:val="00E04F5C"/>
    <w:rsid w:val="00E11BBB"/>
    <w:rsid w:val="00E33DBD"/>
    <w:rsid w:val="00E510ED"/>
    <w:rsid w:val="00E5539C"/>
    <w:rsid w:val="00E65CBC"/>
    <w:rsid w:val="00E7161C"/>
    <w:rsid w:val="00E74E70"/>
    <w:rsid w:val="00E7712B"/>
    <w:rsid w:val="00E77918"/>
    <w:rsid w:val="00E94C13"/>
    <w:rsid w:val="00EB7B5E"/>
    <w:rsid w:val="00EC2097"/>
    <w:rsid w:val="00ED15CA"/>
    <w:rsid w:val="00EF7970"/>
    <w:rsid w:val="00F01B65"/>
    <w:rsid w:val="00F06BB2"/>
    <w:rsid w:val="00F073D5"/>
    <w:rsid w:val="00F113A9"/>
    <w:rsid w:val="00F2199C"/>
    <w:rsid w:val="00F615D6"/>
    <w:rsid w:val="00F63539"/>
    <w:rsid w:val="00F7184A"/>
    <w:rsid w:val="00F97B91"/>
    <w:rsid w:val="00FA373F"/>
    <w:rsid w:val="00FC3313"/>
    <w:rsid w:val="00FD450D"/>
    <w:rsid w:val="00FD52EC"/>
    <w:rsid w:val="00FE2134"/>
    <w:rsid w:val="00FE59EE"/>
    <w:rsid w:val="00F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318261"/>
  <w15:docId w15:val="{CC7DDF75-F9AA-40A2-9F13-44231843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BB9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D144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144A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7FF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767FF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7161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7161C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7161C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7161C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7161C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snovnitekst">
    <w:name w:val="Osnovni tekst"/>
    <w:basedOn w:val="Normal"/>
    <w:link w:val="OsnovnitekstChar"/>
    <w:rsid w:val="008471DF"/>
    <w:pPr>
      <w:spacing w:after="120" w:line="360" w:lineRule="auto"/>
      <w:ind w:firstLine="675"/>
      <w:jc w:val="both"/>
    </w:pPr>
    <w:rPr>
      <w:lang w:val="sr-Latn-CS"/>
    </w:rPr>
  </w:style>
  <w:style w:type="paragraph" w:customStyle="1" w:styleId="Inivonaslova-Poglavlje">
    <w:name w:val="I nivo naslova - Poglavlje"/>
    <w:basedOn w:val="Heading1"/>
    <w:next w:val="Osnovnitekst"/>
    <w:rsid w:val="00E7161C"/>
    <w:pPr>
      <w:pageBreakBefore/>
      <w:numPr>
        <w:numId w:val="1"/>
      </w:numPr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IInivonaslova-Potpoglavlje">
    <w:name w:val="II nivo naslova - Potpoglavlje"/>
    <w:basedOn w:val="Heading2"/>
    <w:next w:val="Osnovnitekst"/>
    <w:rsid w:val="00E7161C"/>
    <w:pPr>
      <w:numPr>
        <w:ilvl w:val="1"/>
        <w:numId w:val="1"/>
      </w:numPr>
      <w:spacing w:after="160"/>
      <w:jc w:val="both"/>
    </w:pPr>
    <w:rPr>
      <w:rFonts w:ascii="Times New Roman" w:hAnsi="Times New Roman"/>
      <w:i w:val="0"/>
      <w:lang w:val="sr-Latn-CS"/>
    </w:rPr>
  </w:style>
  <w:style w:type="paragraph" w:customStyle="1" w:styleId="IIInivonaslova-Odeljak">
    <w:name w:val="III nivo naslova - Odeljak"/>
    <w:basedOn w:val="Heading3"/>
    <w:next w:val="Osnovnitekst"/>
    <w:link w:val="IIInivonaslova-OdeljakChar"/>
    <w:rsid w:val="00E7161C"/>
    <w:pPr>
      <w:numPr>
        <w:ilvl w:val="2"/>
        <w:numId w:val="1"/>
      </w:numPr>
      <w:spacing w:after="120"/>
      <w:jc w:val="both"/>
    </w:pPr>
    <w:rPr>
      <w:rFonts w:ascii="Times New Roman" w:hAnsi="Times New Roman"/>
      <w:i/>
      <w:sz w:val="24"/>
      <w:lang w:val="sr-Latn-CS"/>
    </w:rPr>
  </w:style>
  <w:style w:type="paragraph" w:customStyle="1" w:styleId="IVnivonaslova-Pododeljak">
    <w:name w:val="IV nivo naslova - Pododeljak"/>
    <w:basedOn w:val="Heading4"/>
    <w:next w:val="Osnovnitekst"/>
    <w:rsid w:val="00E7161C"/>
    <w:pPr>
      <w:numPr>
        <w:ilvl w:val="3"/>
        <w:numId w:val="1"/>
      </w:numPr>
      <w:spacing w:before="60"/>
      <w:jc w:val="both"/>
    </w:pPr>
    <w:rPr>
      <w:b w:val="0"/>
      <w:i/>
      <w:sz w:val="24"/>
      <w:lang w:val="sr-Latn-CS"/>
    </w:rPr>
  </w:style>
  <w:style w:type="paragraph" w:customStyle="1" w:styleId="SlikeTabele">
    <w:name w:val="Slike/Tabele"/>
    <w:basedOn w:val="Osnovnitekst"/>
    <w:next w:val="Osnovnitekst"/>
    <w:rsid w:val="00A3069A"/>
    <w:pPr>
      <w:spacing w:before="160" w:after="160"/>
      <w:ind w:firstLine="0"/>
      <w:jc w:val="center"/>
    </w:pPr>
  </w:style>
  <w:style w:type="paragraph" w:customStyle="1" w:styleId="Zaglavljenaslovnestrane">
    <w:name w:val="Zaglavlje naslovne strane"/>
    <w:basedOn w:val="Osnovnitekst"/>
    <w:next w:val="Osnovnitekst"/>
    <w:rsid w:val="00AE0461"/>
    <w:pPr>
      <w:ind w:firstLine="0"/>
      <w:jc w:val="center"/>
    </w:pPr>
    <w:rPr>
      <w:rFonts w:ascii="Arial" w:hAnsi="Arial"/>
      <w:smallCaps/>
      <w:sz w:val="32"/>
    </w:rPr>
  </w:style>
  <w:style w:type="paragraph" w:customStyle="1" w:styleId="Prilog-Inivonaslova">
    <w:name w:val="Prilog - I nivo naslova"/>
    <w:basedOn w:val="Heading1"/>
    <w:next w:val="Osnovnitekst"/>
    <w:rsid w:val="00E041C7"/>
    <w:pPr>
      <w:pageBreakBefore/>
      <w:numPr>
        <w:numId w:val="2"/>
      </w:numPr>
      <w:tabs>
        <w:tab w:val="left" w:pos="170"/>
      </w:tabs>
      <w:spacing w:before="960" w:after="480"/>
      <w:jc w:val="both"/>
    </w:pPr>
    <w:rPr>
      <w:rFonts w:ascii="Times New Roman" w:hAnsi="Times New Roman"/>
      <w:smallCaps/>
      <w:sz w:val="40"/>
      <w:szCs w:val="40"/>
      <w:lang w:val="sr-Latn-C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1">
    <w:name w:val="toc 1"/>
    <w:basedOn w:val="Normal"/>
    <w:next w:val="Normal"/>
    <w:autoRedefine/>
    <w:uiPriority w:val="39"/>
    <w:rsid w:val="007C5F95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rsid w:val="007C5F95"/>
    <w:rPr>
      <w:color w:val="0000FF"/>
      <w:u w:val="single"/>
    </w:rPr>
  </w:style>
  <w:style w:type="paragraph" w:customStyle="1" w:styleId="Naslovteze">
    <w:name w:val="Naslov teze"/>
    <w:basedOn w:val="Osnovnitekst"/>
    <w:next w:val="Podnaslovteze"/>
    <w:rsid w:val="00AE0461"/>
    <w:pPr>
      <w:spacing w:after="60"/>
      <w:ind w:firstLine="0"/>
      <w:jc w:val="center"/>
    </w:pPr>
    <w:rPr>
      <w:rFonts w:ascii="Arial" w:hAnsi="Arial"/>
      <w:b/>
      <w:smallCaps/>
      <w:sz w:val="44"/>
      <w:szCs w:val="36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Podnaslovteze">
    <w:name w:val="Podnaslov teze"/>
    <w:basedOn w:val="Osnovnitekst"/>
    <w:next w:val="Osnovnitekst"/>
    <w:rsid w:val="00AE0461"/>
    <w:pPr>
      <w:ind w:firstLine="0"/>
      <w:jc w:val="center"/>
    </w:pPr>
    <w:rPr>
      <w:rFonts w:ascii="Arial" w:hAnsi="Arial"/>
      <w:sz w:val="32"/>
    </w:rPr>
  </w:style>
  <w:style w:type="paragraph" w:customStyle="1" w:styleId="Oznakaslike">
    <w:name w:val="Oznaka slike"/>
    <w:basedOn w:val="Caption"/>
    <w:next w:val="Osnovnitekst"/>
    <w:rsid w:val="00A3069A"/>
    <w:pPr>
      <w:spacing w:before="120" w:after="160"/>
      <w:jc w:val="center"/>
    </w:pPr>
    <w:rPr>
      <w:lang w:val="sr-Latn-CS"/>
    </w:rPr>
  </w:style>
  <w:style w:type="paragraph" w:customStyle="1" w:styleId="Oznakatabele">
    <w:name w:val="Oznaka tabele"/>
    <w:basedOn w:val="Caption"/>
    <w:next w:val="Osnovnitekst"/>
    <w:rsid w:val="00A3069A"/>
    <w:pPr>
      <w:spacing w:before="160" w:after="120"/>
      <w:jc w:val="center"/>
    </w:pPr>
    <w:rPr>
      <w:lang w:val="sr-Latn-CS"/>
    </w:rPr>
  </w:style>
  <w:style w:type="paragraph" w:styleId="Caption">
    <w:name w:val="caption"/>
    <w:basedOn w:val="Normal"/>
    <w:next w:val="Normal"/>
    <w:qFormat/>
    <w:rsid w:val="00BA0F9D"/>
    <w:rPr>
      <w:b/>
      <w:bCs/>
      <w:sz w:val="20"/>
      <w:szCs w:val="20"/>
    </w:rPr>
  </w:style>
  <w:style w:type="paragraph" w:customStyle="1" w:styleId="Promenljivaizkoda">
    <w:name w:val="Promenljiva iz koda"/>
    <w:basedOn w:val="Osnovnitekst"/>
    <w:link w:val="PromenljivaizkodaChar"/>
    <w:rsid w:val="00A57257"/>
    <w:pPr>
      <w:ind w:firstLine="0"/>
    </w:pPr>
    <w:rPr>
      <w:i/>
      <w:spacing w:val="20"/>
    </w:rPr>
  </w:style>
  <w:style w:type="paragraph" w:customStyle="1" w:styleId="Programskikod">
    <w:name w:val="Programski kod"/>
    <w:basedOn w:val="Osnovnitekst"/>
    <w:rsid w:val="005B7DC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auto"/>
      <w:ind w:firstLine="0"/>
    </w:pPr>
    <w:rPr>
      <w:rFonts w:ascii="Courier New" w:hAnsi="Courier New"/>
      <w:b/>
      <w:sz w:val="20"/>
    </w:rPr>
  </w:style>
  <w:style w:type="character" w:customStyle="1" w:styleId="MTEquationSection">
    <w:name w:val="MTEquationSection"/>
    <w:basedOn w:val="DefaultParagraphFont"/>
    <w:semiHidden/>
    <w:rsid w:val="00A57257"/>
    <w:rPr>
      <w:vanish w:val="0"/>
      <w:color w:val="FF0000"/>
      <w:lang w:val="sl-SI"/>
    </w:rPr>
  </w:style>
  <w:style w:type="paragraph" w:styleId="TOC2">
    <w:name w:val="toc 2"/>
    <w:basedOn w:val="Normal"/>
    <w:next w:val="Normal"/>
    <w:autoRedefine/>
    <w:uiPriority w:val="39"/>
    <w:rsid w:val="00F06BB2"/>
    <w:pPr>
      <w:ind w:left="240"/>
    </w:pPr>
    <w:rPr>
      <w:smallCaps/>
      <w:sz w:val="20"/>
      <w:szCs w:val="20"/>
    </w:rPr>
  </w:style>
  <w:style w:type="character" w:customStyle="1" w:styleId="OsnovnitekstChar">
    <w:name w:val="Osnovni tekst Char"/>
    <w:basedOn w:val="DefaultParagraphFont"/>
    <w:link w:val="Osnovnitekst"/>
    <w:locked/>
    <w:rsid w:val="008471DF"/>
    <w:rPr>
      <w:sz w:val="24"/>
      <w:szCs w:val="24"/>
      <w:lang w:val="sr-Latn-CS"/>
    </w:rPr>
  </w:style>
  <w:style w:type="paragraph" w:customStyle="1" w:styleId="SadrajLiteratura">
    <w:name w:val="Sadržaj/Literatura"/>
    <w:basedOn w:val="Inivonaslova-Poglavlje"/>
    <w:next w:val="Osnovnitekst"/>
    <w:rsid w:val="0097755B"/>
    <w:pPr>
      <w:numPr>
        <w:numId w:val="0"/>
      </w:numPr>
    </w:pPr>
  </w:style>
  <w:style w:type="character" w:customStyle="1" w:styleId="PromenljivaizkodaChar">
    <w:name w:val="Promenljiva iz koda Char"/>
    <w:basedOn w:val="OsnovnitekstChar"/>
    <w:link w:val="Promenljivaizkoda"/>
    <w:locked/>
    <w:rsid w:val="00F06BB2"/>
    <w:rPr>
      <w:i/>
      <w:spacing w:val="20"/>
      <w:sz w:val="24"/>
      <w:szCs w:val="24"/>
      <w:lang w:val="sr-Latn-CS"/>
    </w:rPr>
  </w:style>
  <w:style w:type="paragraph" w:customStyle="1" w:styleId="Prilog-IInivonaslova">
    <w:name w:val="Prilog - II nivo naslova"/>
    <w:basedOn w:val="Prilog-Inivonaslova"/>
    <w:next w:val="Osnovnitekst"/>
    <w:rsid w:val="00E041C7"/>
    <w:pPr>
      <w:pageBreakBefore w:val="0"/>
      <w:numPr>
        <w:ilvl w:val="1"/>
      </w:numPr>
      <w:spacing w:before="240" w:after="160"/>
      <w:outlineLvl w:val="1"/>
    </w:pPr>
    <w:rPr>
      <w:smallCaps w:val="0"/>
      <w:sz w:val="28"/>
      <w:szCs w:val="28"/>
      <w14:shadow w14:blurRad="0" w14:dist="0" w14:dir="0" w14:sx="0" w14:sy="0" w14:kx="0" w14:ky="0" w14:algn="none">
        <w14:srgbClr w14:val="000000"/>
      </w14:shadow>
    </w:rPr>
  </w:style>
  <w:style w:type="paragraph" w:customStyle="1" w:styleId="Prilog-IIInivonaslova">
    <w:name w:val="Prilog - III nivo naslova"/>
    <w:basedOn w:val="Prilog-IInivonaslova"/>
    <w:next w:val="Osnovnitekst"/>
    <w:rsid w:val="00E041C7"/>
    <w:pPr>
      <w:numPr>
        <w:ilvl w:val="2"/>
      </w:numPr>
      <w:spacing w:after="120"/>
      <w:outlineLvl w:val="2"/>
    </w:pPr>
    <w:rPr>
      <w:i/>
      <w:sz w:val="24"/>
      <w:szCs w:val="24"/>
    </w:rPr>
  </w:style>
  <w:style w:type="paragraph" w:customStyle="1" w:styleId="Prilog-IVnivonaslova">
    <w:name w:val="Prilog - IV nivo naslova"/>
    <w:basedOn w:val="Prilog-IIInivonaslova"/>
    <w:next w:val="Osnovnitekst"/>
    <w:rsid w:val="00E041C7"/>
    <w:pPr>
      <w:numPr>
        <w:ilvl w:val="3"/>
      </w:numPr>
      <w:spacing w:before="60" w:after="60"/>
      <w:outlineLvl w:val="3"/>
    </w:pPr>
    <w:rPr>
      <w:b w:val="0"/>
    </w:rPr>
  </w:style>
  <w:style w:type="paragraph" w:customStyle="1" w:styleId="Text">
    <w:name w:val="Text"/>
    <w:basedOn w:val="Normal"/>
    <w:semiHidden/>
    <w:rsid w:val="00FE2134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  <w:lang w:val="en-US"/>
    </w:rPr>
  </w:style>
  <w:style w:type="table" w:styleId="TableGrid">
    <w:name w:val="Table Grid"/>
    <w:basedOn w:val="TableNormal"/>
    <w:rsid w:val="00A306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semiHidden/>
    <w:rsid w:val="0021095F"/>
    <w:pPr>
      <w:ind w:left="720"/>
    </w:pPr>
    <w:rPr>
      <w:sz w:val="18"/>
      <w:szCs w:val="18"/>
    </w:rPr>
  </w:style>
  <w:style w:type="paragraph" w:styleId="TOC3">
    <w:name w:val="toc 3"/>
    <w:basedOn w:val="Normal"/>
    <w:next w:val="Normal"/>
    <w:autoRedefine/>
    <w:uiPriority w:val="39"/>
    <w:rsid w:val="00BD3610"/>
    <w:pPr>
      <w:ind w:left="480"/>
    </w:pPr>
    <w:rPr>
      <w:i/>
      <w:iCs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21095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1095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1095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1095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1095F"/>
    <w:pPr>
      <w:ind w:left="1920"/>
    </w:pPr>
    <w:rPr>
      <w:sz w:val="18"/>
      <w:szCs w:val="18"/>
    </w:rPr>
  </w:style>
  <w:style w:type="paragraph" w:styleId="Footer">
    <w:name w:val="footer"/>
    <w:basedOn w:val="Normal"/>
    <w:rsid w:val="008C4C6F"/>
    <w:pPr>
      <w:tabs>
        <w:tab w:val="center" w:pos="4320"/>
        <w:tab w:val="right" w:pos="8640"/>
      </w:tabs>
    </w:pPr>
  </w:style>
  <w:style w:type="character" w:customStyle="1" w:styleId="Heading3Char">
    <w:name w:val="Heading 3 Char"/>
    <w:basedOn w:val="DefaultParagraphFont"/>
    <w:link w:val="Heading3"/>
    <w:rsid w:val="008A6972"/>
    <w:rPr>
      <w:rFonts w:ascii="Arial" w:hAnsi="Arial" w:cs="Arial"/>
      <w:b/>
      <w:bCs/>
      <w:sz w:val="26"/>
      <w:szCs w:val="26"/>
      <w:lang w:val="en-GB" w:eastAsia="en-US" w:bidi="ar-SA"/>
    </w:rPr>
  </w:style>
  <w:style w:type="character" w:customStyle="1" w:styleId="IIInivonaslova-OdeljakChar">
    <w:name w:val="III nivo naslova - Odeljak Char"/>
    <w:basedOn w:val="Heading3Char"/>
    <w:link w:val="IIInivonaslova-Odeljak"/>
    <w:rsid w:val="00E7161C"/>
    <w:rPr>
      <w:rFonts w:ascii="Arial" w:hAnsi="Arial" w:cs="Arial"/>
      <w:b/>
      <w:bCs/>
      <w:i/>
      <w:sz w:val="24"/>
      <w:szCs w:val="26"/>
      <w:lang w:val="sr-Latn-CS" w:eastAsia="en-US" w:bidi="ar-SA"/>
    </w:rPr>
  </w:style>
  <w:style w:type="paragraph" w:customStyle="1" w:styleId="Jednacine">
    <w:name w:val="Jednacine"/>
    <w:basedOn w:val="Normal"/>
    <w:rsid w:val="0051626B"/>
    <w:pPr>
      <w:tabs>
        <w:tab w:val="center" w:pos="4820"/>
        <w:tab w:val="right" w:pos="9640"/>
      </w:tabs>
      <w:spacing w:before="60" w:after="60"/>
      <w:jc w:val="center"/>
    </w:pPr>
    <w:rPr>
      <w:lang w:val="sr-Latn-CS"/>
    </w:rPr>
  </w:style>
  <w:style w:type="character" w:styleId="PageNumber">
    <w:name w:val="page number"/>
    <w:basedOn w:val="DefaultParagraphFont"/>
    <w:rsid w:val="00847C33"/>
  </w:style>
  <w:style w:type="paragraph" w:styleId="Header">
    <w:name w:val="header"/>
    <w:basedOn w:val="Normal"/>
    <w:rsid w:val="00E74E70"/>
    <w:pPr>
      <w:tabs>
        <w:tab w:val="center" w:pos="4320"/>
        <w:tab w:val="right" w:pos="8640"/>
      </w:tabs>
      <w:jc w:val="right"/>
    </w:pPr>
    <w:rPr>
      <w:i/>
      <w:sz w:val="20"/>
      <w:lang w:val="sr-Latn-CS"/>
    </w:rPr>
  </w:style>
  <w:style w:type="paragraph" w:customStyle="1" w:styleId="Referenca">
    <w:name w:val="Referenca"/>
    <w:basedOn w:val="Osnovnitekst"/>
    <w:rsid w:val="000232E2"/>
    <w:pPr>
      <w:numPr>
        <w:numId w:val="9"/>
      </w:numPr>
    </w:pPr>
  </w:style>
  <w:style w:type="paragraph" w:customStyle="1" w:styleId="Numerisanonabrajanje">
    <w:name w:val="Numerisano nabrajanje"/>
    <w:basedOn w:val="Osnovnitekst"/>
    <w:next w:val="Osnovnitekst"/>
    <w:rsid w:val="006D0DE4"/>
    <w:pPr>
      <w:numPr>
        <w:numId w:val="20"/>
      </w:numPr>
      <w:spacing w:before="20" w:after="60"/>
      <w:ind w:left="1023" w:hanging="346"/>
    </w:pPr>
  </w:style>
  <w:style w:type="paragraph" w:customStyle="1" w:styleId="Nabrajanje">
    <w:name w:val="Nabrajanje"/>
    <w:basedOn w:val="Osnovnitekst"/>
    <w:next w:val="Osnovnitekst"/>
    <w:rsid w:val="006D0DE4"/>
    <w:pPr>
      <w:numPr>
        <w:numId w:val="19"/>
      </w:numPr>
      <w:spacing w:before="20" w:after="60"/>
      <w:ind w:left="1023" w:hanging="346"/>
    </w:pPr>
  </w:style>
  <w:style w:type="paragraph" w:customStyle="1" w:styleId="Vremepredajeteze">
    <w:name w:val="Vreme predaje teze"/>
    <w:basedOn w:val="Podnaslovteze"/>
    <w:qFormat/>
    <w:rsid w:val="00AE0461"/>
    <w:rPr>
      <w:sz w:val="28"/>
    </w:rPr>
  </w:style>
  <w:style w:type="paragraph" w:customStyle="1" w:styleId="Naslovnakandidatimentor">
    <w:name w:val="Naslovna kandidat i mentor"/>
    <w:basedOn w:val="Osnovnitekst"/>
    <w:qFormat/>
    <w:rsid w:val="00AE0461"/>
    <w:pPr>
      <w:ind w:firstLine="0"/>
      <w:jc w:val="left"/>
    </w:pPr>
    <w:rPr>
      <w:rFonts w:ascii="Arial" w:hAnsi="Arial"/>
      <w:sz w:val="28"/>
    </w:rPr>
  </w:style>
  <w:style w:type="paragraph" w:styleId="TableofFigures">
    <w:name w:val="table of figures"/>
    <w:basedOn w:val="Normal"/>
    <w:next w:val="Normal"/>
    <w:uiPriority w:val="99"/>
    <w:unhideWhenUsed/>
    <w:rsid w:val="002F29E2"/>
  </w:style>
  <w:style w:type="paragraph" w:styleId="ListNumber">
    <w:name w:val="List Number"/>
    <w:basedOn w:val="Normal"/>
    <w:rsid w:val="008C6536"/>
    <w:pPr>
      <w:numPr>
        <w:numId w:val="26"/>
      </w:numPr>
      <w:spacing w:after="120"/>
      <w:contextualSpacing/>
      <w:jc w:val="both"/>
    </w:pPr>
    <w:rPr>
      <w:lang w:val="sr-Cyrl-CS" w:eastAsia="sr-Cyrl-CS"/>
    </w:rPr>
  </w:style>
  <w:style w:type="paragraph" w:customStyle="1" w:styleId="Default">
    <w:name w:val="Default"/>
    <w:rsid w:val="00E04F5C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5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header" Target="header2.xml"/><Relationship Id="rId19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kov%20folder\__nastava\mups\sajt\dz\2018-2019\templejt_za_master_teze_02_09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20B-4CA7-8724-5B9DE5C9CF6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1.7059000000000001E-2</c:v>
                </c:pt>
                <c:pt idx="1">
                  <c:v>2.1443E-2</c:v>
                </c:pt>
                <c:pt idx="2">
                  <c:v>2.2221999999999999E-2</c:v>
                </c:pt>
                <c:pt idx="3">
                  <c:v>6.7723000000000005E-2</c:v>
                </c:pt>
                <c:pt idx="4">
                  <c:v>8.4321999999999994E-2</c:v>
                </c:pt>
                <c:pt idx="5">
                  <c:v>8.8109000000000007E-2</c:v>
                </c:pt>
                <c:pt idx="6">
                  <c:v>0.137771</c:v>
                </c:pt>
                <c:pt idx="7">
                  <c:v>0.170904</c:v>
                </c:pt>
                <c:pt idx="8">
                  <c:v>0.17705399999999999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20B-4CA7-8724-5B9DE5C9CF6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8.7829999999999991E-3</c:v>
                </c:pt>
                <c:pt idx="1">
                  <c:v>1.0932000000000001E-2</c:v>
                </c:pt>
                <c:pt idx="2">
                  <c:v>1.1266E-2</c:v>
                </c:pt>
                <c:pt idx="3">
                  <c:v>3.4487999999999998E-2</c:v>
                </c:pt>
                <c:pt idx="4">
                  <c:v>4.3131999999999997E-2</c:v>
                </c:pt>
                <c:pt idx="5">
                  <c:v>4.4643000000000002E-2</c:v>
                </c:pt>
                <c:pt idx="6">
                  <c:v>6.8806000000000006E-2</c:v>
                </c:pt>
                <c:pt idx="7">
                  <c:v>8.6180000000000007E-2</c:v>
                </c:pt>
                <c:pt idx="8">
                  <c:v>8.8763999999999996E-2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20B-4CA7-8724-5B9DE5C9CF64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8.7969999999999993E-3</c:v>
                </c:pt>
                <c:pt idx="1">
                  <c:v>1.0220999999999999E-2</c:v>
                </c:pt>
                <c:pt idx="2">
                  <c:v>1.0796E-2</c:v>
                </c:pt>
                <c:pt idx="3">
                  <c:v>3.1836999999999997E-2</c:v>
                </c:pt>
                <c:pt idx="4">
                  <c:v>4.0660000000000002E-2</c:v>
                </c:pt>
                <c:pt idx="5">
                  <c:v>4.2070000000000003E-2</c:v>
                </c:pt>
                <c:pt idx="6">
                  <c:v>6.3490000000000005E-2</c:v>
                </c:pt>
                <c:pt idx="7">
                  <c:v>8.0922999999999995E-2</c:v>
                </c:pt>
                <c:pt idx="8">
                  <c:v>8.3505999999999997E-2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20B-4CA7-8724-5B9DE5C9CF64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6.6280000000000002E-3</c:v>
                </c:pt>
                <c:pt idx="1">
                  <c:v>8.3949999999999997E-3</c:v>
                </c:pt>
                <c:pt idx="2">
                  <c:v>8.7760000000000008E-3</c:v>
                </c:pt>
                <c:pt idx="3">
                  <c:v>2.4677000000000001E-2</c:v>
                </c:pt>
                <c:pt idx="4">
                  <c:v>3.1320000000000001E-2</c:v>
                </c:pt>
                <c:pt idx="5">
                  <c:v>3.2081999999999999E-2</c:v>
                </c:pt>
                <c:pt idx="6">
                  <c:v>4.8342000000000003E-2</c:v>
                </c:pt>
                <c:pt idx="7">
                  <c:v>6.1727999999999998E-2</c:v>
                </c:pt>
                <c:pt idx="8">
                  <c:v>6.4156000000000005E-2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20B-4CA7-8724-5B9DE5C9CF6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E0D-44B1-ABFF-E7D8C20E3E3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1.7305999999999998E-2</c:v>
                </c:pt>
                <c:pt idx="1">
                  <c:v>2.1447999999999998E-2</c:v>
                </c:pt>
                <c:pt idx="2">
                  <c:v>2.2405000000000001E-2</c:v>
                </c:pt>
                <c:pt idx="3">
                  <c:v>6.7905999999999994E-2</c:v>
                </c:pt>
                <c:pt idx="4">
                  <c:v>8.4322999999999995E-2</c:v>
                </c:pt>
                <c:pt idx="5">
                  <c:v>8.7443999999999994E-2</c:v>
                </c:pt>
                <c:pt idx="6">
                  <c:v>0.137541</c:v>
                </c:pt>
                <c:pt idx="7">
                  <c:v>0.17063900000000001</c:v>
                </c:pt>
                <c:pt idx="8">
                  <c:v>0.17725399999999999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E0D-44B1-ABFF-E7D8C20E3E3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8.9840000000000007E-3</c:v>
                </c:pt>
                <c:pt idx="1">
                  <c:v>1.1073E-2</c:v>
                </c:pt>
                <c:pt idx="2">
                  <c:v>1.1453E-2</c:v>
                </c:pt>
                <c:pt idx="3">
                  <c:v>3.5034999999999997E-2</c:v>
                </c:pt>
                <c:pt idx="4">
                  <c:v>4.3629000000000001E-2</c:v>
                </c:pt>
                <c:pt idx="5">
                  <c:v>4.4927000000000002E-2</c:v>
                </c:pt>
                <c:pt idx="6">
                  <c:v>6.9960999999999995E-2</c:v>
                </c:pt>
                <c:pt idx="7">
                  <c:v>8.6947999999999998E-2</c:v>
                </c:pt>
                <c:pt idx="8">
                  <c:v>9.0107999999999994E-2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E0D-44B1-ABFF-E7D8C20E3E3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5.2890000000000003E-3</c:v>
                </c:pt>
                <c:pt idx="1">
                  <c:v>6.0289999999999996E-3</c:v>
                </c:pt>
                <c:pt idx="2">
                  <c:v>6.5059999999999996E-3</c:v>
                </c:pt>
                <c:pt idx="3">
                  <c:v>1.8249000000000001E-2</c:v>
                </c:pt>
                <c:pt idx="4">
                  <c:v>2.2454999999999999E-2</c:v>
                </c:pt>
                <c:pt idx="5">
                  <c:v>2.3265999999999998E-2</c:v>
                </c:pt>
                <c:pt idx="6">
                  <c:v>3.8004000000000003E-2</c:v>
                </c:pt>
                <c:pt idx="7">
                  <c:v>4.4962000000000002E-2</c:v>
                </c:pt>
                <c:pt idx="8">
                  <c:v>4.6509000000000002E-2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E0D-44B1-ABFF-E7D8C20E3E3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3.1220000000000002E-3</c:v>
                </c:pt>
                <c:pt idx="1">
                  <c:v>3.539E-3</c:v>
                </c:pt>
                <c:pt idx="2">
                  <c:v>3.6749999999999999E-3</c:v>
                </c:pt>
                <c:pt idx="3">
                  <c:v>1.0932000000000001E-2</c:v>
                </c:pt>
                <c:pt idx="4">
                  <c:v>1.3167999999999999E-2</c:v>
                </c:pt>
                <c:pt idx="5">
                  <c:v>1.3454000000000001E-2</c:v>
                </c:pt>
                <c:pt idx="6">
                  <c:v>2.1520999999999998E-2</c:v>
                </c:pt>
                <c:pt idx="7">
                  <c:v>2.6013000000000001E-2</c:v>
                </c:pt>
                <c:pt idx="8">
                  <c:v>2.6356000000000001E-2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E0D-44B1-ABFF-E7D8C20E3E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Sheet1!$B$2:$B$10</c:f>
              <c:numCache>
                <c:formatCode>General</c:formatCode>
                <c:ptCount val="9"/>
                <c:pt idx="0">
                  <c:v>1.7250999999999999E-2</c:v>
                </c:pt>
                <c:pt idx="1">
                  <c:v>2.1523E-2</c:v>
                </c:pt>
                <c:pt idx="2">
                  <c:v>2.2286E-2</c:v>
                </c:pt>
                <c:pt idx="3">
                  <c:v>6.8672999999999998E-2</c:v>
                </c:pt>
                <c:pt idx="4">
                  <c:v>8.5168999999999995E-2</c:v>
                </c:pt>
                <c:pt idx="5">
                  <c:v>8.8169999999999998E-2</c:v>
                </c:pt>
                <c:pt idx="6">
                  <c:v>0.13757800000000001</c:v>
                </c:pt>
                <c:pt idx="7">
                  <c:v>0.17219400000000001</c:v>
                </c:pt>
                <c:pt idx="8">
                  <c:v>0.176485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5D-4A1C-88F3-4F2AF2121D7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1.728E-2</c:v>
                </c:pt>
                <c:pt idx="1">
                  <c:v>2.1572000000000001E-2</c:v>
                </c:pt>
                <c:pt idx="2">
                  <c:v>2.2276000000000001E-2</c:v>
                </c:pt>
                <c:pt idx="3">
                  <c:v>6.8003999999999995E-2</c:v>
                </c:pt>
                <c:pt idx="4">
                  <c:v>8.4531999999999996E-2</c:v>
                </c:pt>
                <c:pt idx="5">
                  <c:v>8.7281999999999998E-2</c:v>
                </c:pt>
                <c:pt idx="6">
                  <c:v>0.13761999999999999</c:v>
                </c:pt>
                <c:pt idx="7">
                  <c:v>0.17049700000000001</c:v>
                </c:pt>
                <c:pt idx="8">
                  <c:v>0.17779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5D-4A1C-88F3-4F2AF2121D7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Sheet1!$D$2:$D$10</c:f>
              <c:numCache>
                <c:formatCode>General</c:formatCode>
                <c:ptCount val="9"/>
                <c:pt idx="0">
                  <c:v>8.9320000000000007E-3</c:v>
                </c:pt>
                <c:pt idx="1">
                  <c:v>1.1086E-2</c:v>
                </c:pt>
                <c:pt idx="2">
                  <c:v>1.1423000000000001E-2</c:v>
                </c:pt>
                <c:pt idx="3">
                  <c:v>3.4785000000000003E-2</c:v>
                </c:pt>
                <c:pt idx="4">
                  <c:v>4.3493999999999998E-2</c:v>
                </c:pt>
                <c:pt idx="5">
                  <c:v>4.471E-2</c:v>
                </c:pt>
                <c:pt idx="6">
                  <c:v>6.9700999999999999E-2</c:v>
                </c:pt>
                <c:pt idx="7">
                  <c:v>8.6807999999999996E-2</c:v>
                </c:pt>
                <c:pt idx="8">
                  <c:v>8.9189000000000004E-2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05D-4A1C-88F3-4F2AF2121D7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Sheet1!$E$2:$E$10</c:f>
              <c:numCache>
                <c:formatCode>General</c:formatCode>
                <c:ptCount val="9"/>
                <c:pt idx="0">
                  <c:v>5.0390000000000001E-3</c:v>
                </c:pt>
                <c:pt idx="1">
                  <c:v>6.1739999999999998E-3</c:v>
                </c:pt>
                <c:pt idx="2">
                  <c:v>6.2859999999999999E-3</c:v>
                </c:pt>
                <c:pt idx="3">
                  <c:v>1.8110999999999999E-2</c:v>
                </c:pt>
                <c:pt idx="4">
                  <c:v>2.2790999999999999E-2</c:v>
                </c:pt>
                <c:pt idx="5">
                  <c:v>2.3441E-2</c:v>
                </c:pt>
                <c:pt idx="6">
                  <c:v>3.5900000000000001E-2</c:v>
                </c:pt>
                <c:pt idx="7">
                  <c:v>4.6940999999999997E-2</c:v>
                </c:pt>
                <c:pt idx="8">
                  <c:v>4.8662999999999998E-2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05D-4A1C-88F3-4F2AF2121D7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Sheet1!$A$2:$A$10</c:f>
              <c:strCache>
                <c:ptCount val="9"/>
                <c:pt idx="0">
                  <c:v>500x500 200</c:v>
                </c:pt>
                <c:pt idx="1">
                  <c:v>500x500 500</c:v>
                </c:pt>
                <c:pt idx="2">
                  <c:v>500x500 1000</c:v>
                </c:pt>
                <c:pt idx="3">
                  <c:v>1000x1000 200</c:v>
                </c:pt>
                <c:pt idx="4">
                  <c:v>1000x1000 500</c:v>
                </c:pt>
                <c:pt idx="5">
                  <c:v>1000x1000 1000</c:v>
                </c:pt>
                <c:pt idx="6">
                  <c:v>2000x1000 200</c:v>
                </c:pt>
                <c:pt idx="7">
                  <c:v>2000x1000 500</c:v>
                </c:pt>
                <c:pt idx="8">
                  <c:v>2000x1000 1000</c:v>
                </c:pt>
              </c:strCache>
            </c:strRef>
          </c:cat>
          <c:val>
            <c:numRef>
              <c:f>Sheet1!$F$2:$F$10</c:f>
              <c:numCache>
                <c:formatCode>General</c:formatCode>
                <c:ptCount val="9"/>
                <c:pt idx="0">
                  <c:v>4.2469999999999999E-3</c:v>
                </c:pt>
                <c:pt idx="1">
                  <c:v>4.3959999999999997E-3</c:v>
                </c:pt>
                <c:pt idx="2">
                  <c:v>4.5960000000000003E-3</c:v>
                </c:pt>
                <c:pt idx="3">
                  <c:v>1.1483999999999999E-2</c:v>
                </c:pt>
                <c:pt idx="4">
                  <c:v>1.3653999999999999E-2</c:v>
                </c:pt>
                <c:pt idx="5">
                  <c:v>1.4043999999999999E-2</c:v>
                </c:pt>
                <c:pt idx="6">
                  <c:v>2.1451000000000001E-2</c:v>
                </c:pt>
                <c:pt idx="7">
                  <c:v>2.6147E-2</c:v>
                </c:pt>
                <c:pt idx="8">
                  <c:v>2.6636E-2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05D-4A1C-88F3-4F2AF2121D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3.1608170000000002</c:v>
                </c:pt>
                <c:pt idx="1">
                  <c:v>21.448035999999998</c:v>
                </c:pt>
                <c:pt idx="2">
                  <c:v>4.4367130000000001</c:v>
                </c:pt>
                <c:pt idx="3">
                  <c:v>2.6878340000000001</c:v>
                </c:pt>
                <c:pt idx="4">
                  <c:v>10.718712</c:v>
                </c:pt>
                <c:pt idx="5">
                  <c:v>21.040416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B76-49A7-9A7C-661CC46350C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0.44989299999999999</c:v>
                </c:pt>
                <c:pt idx="1">
                  <c:v>2.9402360000000001</c:v>
                </c:pt>
                <c:pt idx="2">
                  <c:v>0.61585999999999996</c:v>
                </c:pt>
                <c:pt idx="3">
                  <c:v>0.34796700000000003</c:v>
                </c:pt>
                <c:pt idx="4">
                  <c:v>1.5089939999999999</c:v>
                </c:pt>
                <c:pt idx="5">
                  <c:v>2.8301959999999999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B76-49A7-9A7C-661CC46350C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0.232764</c:v>
                </c:pt>
                <c:pt idx="1">
                  <c:v>2.0723099999999999</c:v>
                </c:pt>
                <c:pt idx="2">
                  <c:v>0.36059400000000003</c:v>
                </c:pt>
                <c:pt idx="3">
                  <c:v>0.19739599999999999</c:v>
                </c:pt>
                <c:pt idx="4">
                  <c:v>0.85801799999999995</c:v>
                </c:pt>
                <c:pt idx="5">
                  <c:v>1.6740889999999999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B76-49A7-9A7C-661CC46350C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0.13702500000000001</c:v>
                </c:pt>
                <c:pt idx="1">
                  <c:v>1.076808</c:v>
                </c:pt>
                <c:pt idx="2">
                  <c:v>0.20099500000000001</c:v>
                </c:pt>
                <c:pt idx="3">
                  <c:v>0.121599</c:v>
                </c:pt>
                <c:pt idx="4">
                  <c:v>0.52234100000000006</c:v>
                </c:pt>
                <c:pt idx="5">
                  <c:v>1.0802959999999999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B76-49A7-9A7C-661CC46350C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6"/>
                <c:pt idx="0">
                  <c:v>balloons_noisy</c:v>
                </c:pt>
                <c:pt idx="1">
                  <c:v>bone_scint</c:v>
                </c:pt>
                <c:pt idx="2">
                  <c:v>fuzzy</c:v>
                </c:pt>
                <c:pt idx="3">
                  <c:v>lena512</c:v>
                </c:pt>
                <c:pt idx="4">
                  <c:v>man</c:v>
                </c:pt>
                <c:pt idx="5">
                  <c:v>rainier_blur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0.14147199999999999</c:v>
                </c:pt>
                <c:pt idx="1">
                  <c:v>1.115918</c:v>
                </c:pt>
                <c:pt idx="2">
                  <c:v>0.19853799999999999</c:v>
                </c:pt>
                <c:pt idx="3">
                  <c:v>0.121737</c:v>
                </c:pt>
                <c:pt idx="4">
                  <c:v>0.54123100000000002</c:v>
                </c:pt>
                <c:pt idx="5">
                  <c:v>1.0172620000000001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B76-49A7-9A7C-661CC46350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Sekvencijalno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1"/>
                <c:pt idx="0">
                  <c:v>1.552586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E6-4A47-BC74-C5E6CC9FB00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Paralelno(1)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1"/>
                <c:pt idx="0">
                  <c:v>4.0737449999999997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E6-4A47-BC74-C5E6CC9FB00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Paralelno(2)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1"/>
                <c:pt idx="0">
                  <c:v>2.169813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E6-4A47-BC74-C5E6CC9FB00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Paralelno(4)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1"/>
                <c:pt idx="0">
                  <c:v>1.1349670000000001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9E6-4A47-BC74-C5E6CC9FB00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Paralelno(8)</c:v>
                </c:pt>
              </c:strCache>
            </c:strRef>
          </c:tx>
          <c:invertIfNegative val="0"/>
          <c:cat>
            <c:strRef>
              <c:f>Sheet1!$A$2:$A$7</c:f>
              <c:strCache>
                <c:ptCount val="1"/>
                <c:pt idx="0">
                  <c:v>small_uks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1"/>
                <c:pt idx="0">
                  <c:v>0.95674899999999996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9E6-4A47-BC74-C5E6CC9FB0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0640384"/>
        <c:axId val="200680576"/>
      </c:barChart>
      <c:catAx>
        <c:axId val="20064038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Ulazne vrednosti</a:t>
                </a:r>
              </a:p>
            </c:rich>
          </c:tx>
          <c:overlay val="0"/>
        </c:title>
        <c:numFmt formatCode="General" sourceLinked="0"/>
        <c:majorTickMark val="out"/>
        <c:minorTickMark val="none"/>
        <c:tickLblPos val="nextTo"/>
        <c:crossAx val="200680576"/>
        <c:crosses val="autoZero"/>
        <c:auto val="1"/>
        <c:lblAlgn val="ctr"/>
        <c:lblOffset val="100"/>
        <c:noMultiLvlLbl val="0"/>
      </c:catAx>
      <c:valAx>
        <c:axId val="200680576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Vreme izvr</a:t>
                </a:r>
                <a:r>
                  <a:rPr lang="sr-Latn-RS"/>
                  <a:t>šavanja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200640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17B86-CF12-45A0-A179-0FA83FB1A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templejt_za_master_teze_02_09</Template>
  <TotalTime>227</TotalTime>
  <Pages>32</Pages>
  <Words>5000</Words>
  <Characters>28501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ELEKTROTEHNIČKI FAKULTET UNIVERZITETA U BEOGRADU</vt:lpstr>
    </vt:vector>
  </TitlesOfParts>
  <Company>ETF</Company>
  <LinksUpToDate>false</LinksUpToDate>
  <CharactersWithSpaces>33435</CharactersWithSpaces>
  <SharedDoc>false</SharedDoc>
  <HLinks>
    <vt:vector size="276" baseType="variant">
      <vt:variant>
        <vt:i4>8126561</vt:i4>
      </vt:variant>
      <vt:variant>
        <vt:i4>276</vt:i4>
      </vt:variant>
      <vt:variant>
        <vt:i4>0</vt:i4>
      </vt:variant>
      <vt:variant>
        <vt:i4>5</vt:i4>
      </vt:variant>
      <vt:variant>
        <vt:lpwstr>http://www.addbalance.com/usersguide/styles.htm</vt:lpwstr>
      </vt:variant>
      <vt:variant>
        <vt:lpwstr/>
      </vt:variant>
      <vt:variant>
        <vt:i4>1441844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_Toc289688773</vt:lpwstr>
      </vt:variant>
      <vt:variant>
        <vt:i4>1441844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_Toc289688772</vt:lpwstr>
      </vt:variant>
      <vt:variant>
        <vt:i4>1441844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_Toc289688771</vt:lpwstr>
      </vt:variant>
      <vt:variant>
        <vt:i4>1441844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_Toc289688770</vt:lpwstr>
      </vt:variant>
      <vt:variant>
        <vt:i4>1507380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_Toc289688769</vt:lpwstr>
      </vt:variant>
      <vt:variant>
        <vt:i4>1507380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_Toc289688768</vt:lpwstr>
      </vt:variant>
      <vt:variant>
        <vt:i4>1507380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_Toc289688767</vt:lpwstr>
      </vt:variant>
      <vt:variant>
        <vt:i4>1507380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_Toc289688766</vt:lpwstr>
      </vt:variant>
      <vt:variant>
        <vt:i4>1507380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_Toc289688765</vt:lpwstr>
      </vt:variant>
      <vt:variant>
        <vt:i4>1507380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_Toc289688764</vt:lpwstr>
      </vt:variant>
      <vt:variant>
        <vt:i4>1507380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_Toc289688763</vt:lpwstr>
      </vt:variant>
      <vt:variant>
        <vt:i4>1507380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_Toc289688762</vt:lpwstr>
      </vt:variant>
      <vt:variant>
        <vt:i4>1507380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_Toc289688761</vt:lpwstr>
      </vt:variant>
      <vt:variant>
        <vt:i4>1507380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_Toc289688760</vt:lpwstr>
      </vt:variant>
      <vt:variant>
        <vt:i4>1310772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_Toc289688759</vt:lpwstr>
      </vt:variant>
      <vt:variant>
        <vt:i4>1310772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_Toc289688758</vt:lpwstr>
      </vt:variant>
      <vt:variant>
        <vt:i4>1310772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_Toc289688757</vt:lpwstr>
      </vt:variant>
      <vt:variant>
        <vt:i4>1310772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_Toc289688756</vt:lpwstr>
      </vt:variant>
      <vt:variant>
        <vt:i4>1310772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_Toc289688755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_Toc289688754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_Toc289688753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_Toc289688752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_Toc289688751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_Toc289688750</vt:lpwstr>
      </vt:variant>
      <vt:variant>
        <vt:i4>1376308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_Toc289688749</vt:lpwstr>
      </vt:variant>
      <vt:variant>
        <vt:i4>1376308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_Toc289688748</vt:lpwstr>
      </vt:variant>
      <vt:variant>
        <vt:i4>1376308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_Toc289688747</vt:lpwstr>
      </vt:variant>
      <vt:variant>
        <vt:i4>1376308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_Toc289688746</vt:lpwstr>
      </vt:variant>
      <vt:variant>
        <vt:i4>1376308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_Toc289688745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_Toc289688744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_Toc289688743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_Toc289688742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_Toc289688741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_Toc289688740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_Toc289688739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_Toc289688738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_Toc289688737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_Toc289688736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_Toc289688735</vt:lpwstr>
      </vt:variant>
      <vt:variant>
        <vt:i4>1179700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_Toc289688734</vt:lpwstr>
      </vt:variant>
      <vt:variant>
        <vt:i4>1179700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_Toc289688733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_Toc289688732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_Toc289688731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_Toc289688730</vt:lpwstr>
      </vt:variant>
      <vt:variant>
        <vt:i4>1245236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_Toc289688729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ELEKTROTEHNIČKI FAKULTET UNIVERZITETA U BEOGRADU</dc:title>
  <dc:creator>Marko Mišić</dc:creator>
  <cp:lastModifiedBy>Лазар Цветковић</cp:lastModifiedBy>
  <cp:revision>17</cp:revision>
  <cp:lastPrinted>2010-03-22T09:00:00Z</cp:lastPrinted>
  <dcterms:created xsi:type="dcterms:W3CDTF">2018-11-05T12:25:00Z</dcterms:created>
  <dcterms:modified xsi:type="dcterms:W3CDTF">2020-03-31T10:39:00Z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Preferences">
    <vt:lpwstr>[Styles]_x000d_
Text=Times New Roman_x000d_
Function=Times New Roman_x000d_
Variable=Times New Roman,I_x000d_
LCGreek=Symbol,I_x000d_
UCGreek=Symbol_x000d_
Symbol=Symbol_x000d_
Vector=Times New Roman,B_x000d_
Number=Times New Roman_x000d_
User1=Courier New_x000d_
User2=Times New Roman_x000d_
MTExtra=MT Extra_x000d_
_x000d_
[Sizes]_x000d_</vt:lpwstr>
  </property>
  <property fmtid="{D5CDD505-2E9C-101B-9397-08002B2CF9AE}" pid="5" name="MTPreferences 1">
    <vt:lpwstr>
Full=12 pt_x000d_
Script=58 %_x000d_
ScriptScript=42 %_x000d_
Symbol=150 %_x000d_
SubSymbol=100 %_x000d_
User1=75 %_x000d_
User2=150 %_x000d_
SmallLargeIncr=1 pt_x000d_
_x000d_
[Spacing]_x000d_
LineSpacing=150 %_x000d_
MatrixRowSpacing=150 %_x000d_
MatrixColSpacing=100 %_x000d_
SuperscriptHeight=45 %_x000d_
SubscriptDepth=25 %_x000d_
SubSupGa</vt:lpwstr>
  </property>
  <property fmtid="{D5CDD505-2E9C-101B-9397-08002B2CF9AE}" pid="6" name="MTPreferences 2">
    <vt:lpwstr>p=8 %_x000d_
LimHeight=25 %_x000d_
LimDepth=100 %_x000d_
LimLineSpacing=100 %_x000d_
NumerHeight=35 %_x000d_
DenomDepth=100 %_x000d_
FractBarOver=8 %_x000d_
FractBarThick=5 %_x000d_
SubFractBarThick=2.5 %_x000d_
FractGap=8 %_x000d_
FenceOver=8 %_x000d_
OperSpacing=100 %_x000d_
NonOperSpacing=100 %_x000d_
CharWidth=0 %_x000d_
MinGap=8 %_x000d_
</vt:lpwstr>
  </property>
  <property fmtid="{D5CDD505-2E9C-101B-9397-08002B2CF9AE}" pid="7" name="MTPreferences 3">
    <vt:lpwstr>VertRadGap=17 %_x000d_
HorizRadGap=8 %_x000d_
RadWidth=100 %_x000d_
EmbellGap=12.5 %_x000d_
PrimeHeight=45 %_x000d_
BoxStrokeThick=5 %_x000d_
StikeThruThick=5 %_x000d_
MatrixLineThick=5 %_x000d_
RadStrokeThick=5 %_x000d_
HorizFenceGap=10 %_x000d_
_x000d_
</vt:lpwstr>
  </property>
  <property fmtid="{D5CDD505-2E9C-101B-9397-08002B2CF9AE}" pid="8" name="MTPreferenceSource">
    <vt:lpwstr>Times+Symbol 12.eqp</vt:lpwstr>
  </property>
  <property fmtid="{D5CDD505-2E9C-101B-9397-08002B2CF9AE}" pid="9" name="MTEquationNumber2">
    <vt:lpwstr>(#C1.#S1.#E1)</vt:lpwstr>
  </property>
</Properties>
</file>