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CB248" w14:textId="77777777" w:rsidR="00586F2A" w:rsidRDefault="004E01D5" w:rsidP="00586F2A">
      <w:pPr>
        <w:pStyle w:val="Zaglavljenaslovnestrane"/>
        <w:rPr>
          <w:noProof/>
        </w:rPr>
      </w:pPr>
      <w:r>
        <w:rPr>
          <w:noProof/>
        </w:rPr>
        <w:t>Univerzitet</w:t>
      </w:r>
      <w:r w:rsidR="00F06BB2" w:rsidRPr="004E01D5">
        <w:rPr>
          <w:noProof/>
        </w:rPr>
        <w:t xml:space="preserve"> </w:t>
      </w:r>
      <w:r>
        <w:rPr>
          <w:noProof/>
        </w:rPr>
        <w:t>u</w:t>
      </w:r>
      <w:r w:rsidR="00F06BB2" w:rsidRPr="004E01D5">
        <w:rPr>
          <w:noProof/>
        </w:rPr>
        <w:t xml:space="preserve"> </w:t>
      </w:r>
      <w:r>
        <w:rPr>
          <w:noProof/>
        </w:rPr>
        <w:t>Beogradu - Elektrotehnički</w:t>
      </w:r>
      <w:r w:rsidR="00586F2A" w:rsidRPr="004E01D5">
        <w:rPr>
          <w:noProof/>
        </w:rPr>
        <w:t xml:space="preserve"> </w:t>
      </w:r>
      <w:r>
        <w:rPr>
          <w:noProof/>
        </w:rPr>
        <w:t>fakultet</w:t>
      </w:r>
    </w:p>
    <w:p w14:paraId="2CD06347" w14:textId="77777777" w:rsidR="004E01D5" w:rsidRPr="004E01D5" w:rsidRDefault="004E01D5" w:rsidP="004E01D5">
      <w:pPr>
        <w:pStyle w:val="Zaglavljenaslovnestrane"/>
        <w:rPr>
          <w:noProof/>
        </w:rPr>
      </w:pPr>
      <w:r>
        <w:rPr>
          <w:noProof/>
        </w:rPr>
        <w:t>Multiprocesorki sistemi (13S114MUPS, 13E114MUPS)</w:t>
      </w:r>
    </w:p>
    <w:p w14:paraId="517D5C94" w14:textId="77777777" w:rsidR="00F06BB2" w:rsidRPr="004E01D5" w:rsidRDefault="00F06BB2" w:rsidP="00F06BB2">
      <w:pPr>
        <w:pStyle w:val="Osnovnitekst"/>
        <w:rPr>
          <w:noProof/>
        </w:rPr>
      </w:pPr>
    </w:p>
    <w:p w14:paraId="51558609" w14:textId="77777777" w:rsidR="00F06BB2" w:rsidRPr="004E01D5" w:rsidRDefault="00F06BB2" w:rsidP="00F06BB2">
      <w:pPr>
        <w:pStyle w:val="Osnovnitekst"/>
        <w:rPr>
          <w:noProof/>
        </w:rPr>
      </w:pPr>
    </w:p>
    <w:p w14:paraId="5903F32A" w14:textId="77777777" w:rsidR="00F06BB2" w:rsidRPr="004E01D5" w:rsidRDefault="008471DF" w:rsidP="00F06BB2">
      <w:pPr>
        <w:pStyle w:val="SlikeTabele"/>
        <w:rPr>
          <w:noProof/>
        </w:rPr>
      </w:pPr>
      <w:r w:rsidRPr="004E01D5">
        <w:rPr>
          <w:noProof/>
        </w:rPr>
        <w:drawing>
          <wp:inline distT="0" distB="0" distL="0" distR="0" wp14:anchorId="2300D943" wp14:editId="729BA7F1">
            <wp:extent cx="1327785" cy="1749425"/>
            <wp:effectExtent l="19050" t="0" r="5715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9481AE" w14:textId="77777777" w:rsidR="00F06BB2" w:rsidRPr="004E01D5" w:rsidRDefault="00F06BB2" w:rsidP="00F06BB2">
      <w:pPr>
        <w:pStyle w:val="Osnovnitekst"/>
        <w:rPr>
          <w:noProof/>
        </w:rPr>
      </w:pPr>
    </w:p>
    <w:p w14:paraId="673FA782" w14:textId="77777777" w:rsidR="00F06BB2" w:rsidRPr="004E01D5" w:rsidRDefault="00F06BB2" w:rsidP="00F06BB2">
      <w:pPr>
        <w:pStyle w:val="Osnovnitekst"/>
        <w:rPr>
          <w:noProof/>
        </w:rPr>
      </w:pPr>
    </w:p>
    <w:p w14:paraId="100A0204" w14:textId="3BC8D3CA" w:rsidR="00F06BB2" w:rsidRPr="004E01D5" w:rsidRDefault="004E01D5" w:rsidP="00F06BB2">
      <w:pPr>
        <w:pStyle w:val="Naslovteze"/>
        <w:rPr>
          <w:noProof/>
        </w:rPr>
      </w:pPr>
      <w:r>
        <w:rPr>
          <w:noProof/>
        </w:rPr>
        <w:t xml:space="preserve">Domaći zadatak </w:t>
      </w:r>
      <w:r w:rsidR="00936253">
        <w:rPr>
          <w:noProof/>
        </w:rPr>
        <w:t>4</w:t>
      </w:r>
      <w:r>
        <w:rPr>
          <w:noProof/>
        </w:rPr>
        <w:t xml:space="preserve"> – </w:t>
      </w:r>
      <w:r w:rsidR="00936253">
        <w:rPr>
          <w:noProof/>
        </w:rPr>
        <w:t>CUDA</w:t>
      </w:r>
    </w:p>
    <w:p w14:paraId="6AFC1A7C" w14:textId="77777777" w:rsidR="00F06BB2" w:rsidRPr="004E01D5" w:rsidRDefault="004E01D5" w:rsidP="00AE0461">
      <w:pPr>
        <w:pStyle w:val="Podnaslovteze"/>
        <w:rPr>
          <w:noProof/>
        </w:rPr>
      </w:pPr>
      <w:r>
        <w:rPr>
          <w:noProof/>
        </w:rPr>
        <w:t>Izveštaj o urađenom domaćem zadatku</w:t>
      </w:r>
    </w:p>
    <w:p w14:paraId="6490E860" w14:textId="77777777" w:rsidR="00F06BB2" w:rsidRPr="004E01D5" w:rsidRDefault="00F06BB2" w:rsidP="00F06BB2">
      <w:pPr>
        <w:pStyle w:val="Osnovnitekst"/>
        <w:rPr>
          <w:noProof/>
        </w:rPr>
      </w:pPr>
    </w:p>
    <w:p w14:paraId="262FA948" w14:textId="77777777" w:rsidR="00AE0461" w:rsidRPr="004E01D5" w:rsidRDefault="00AE0461" w:rsidP="00F06BB2">
      <w:pPr>
        <w:pStyle w:val="Osnovnitekst"/>
        <w:rPr>
          <w:noProof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62"/>
        <w:gridCol w:w="4676"/>
      </w:tblGrid>
      <w:tr w:rsidR="00A3069A" w:rsidRPr="004E01D5" w14:paraId="4B21C0D7" w14:textId="77777777" w:rsidTr="008E4C5D">
        <w:tc>
          <w:tcPr>
            <w:tcW w:w="4962" w:type="dxa"/>
            <w:vAlign w:val="center"/>
          </w:tcPr>
          <w:p w14:paraId="7517AE1F" w14:textId="77777777" w:rsidR="00A3069A" w:rsidRPr="004E01D5" w:rsidRDefault="004E01D5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Predmetni asistent</w:t>
            </w:r>
            <w:r w:rsidR="00196C7A" w:rsidRPr="004E01D5">
              <w:rPr>
                <w:noProof/>
              </w:rPr>
              <w:t>:</w:t>
            </w:r>
          </w:p>
        </w:tc>
        <w:tc>
          <w:tcPr>
            <w:tcW w:w="4676" w:type="dxa"/>
            <w:vAlign w:val="center"/>
          </w:tcPr>
          <w:p w14:paraId="287FD52C" w14:textId="59520E87" w:rsidR="00A3069A" w:rsidRPr="004E01D5" w:rsidRDefault="00646ED1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Studenti</w:t>
            </w:r>
            <w:r w:rsidR="00196C7A" w:rsidRPr="004E01D5">
              <w:rPr>
                <w:noProof/>
              </w:rPr>
              <w:t>:</w:t>
            </w:r>
          </w:p>
        </w:tc>
      </w:tr>
      <w:tr w:rsidR="00A3069A" w:rsidRPr="004E01D5" w14:paraId="4AE9010F" w14:textId="77777777" w:rsidTr="008E4C5D">
        <w:trPr>
          <w:trHeight w:val="491"/>
        </w:trPr>
        <w:tc>
          <w:tcPr>
            <w:tcW w:w="4962" w:type="dxa"/>
            <w:vAlign w:val="center"/>
          </w:tcPr>
          <w:p w14:paraId="68EFD95C" w14:textId="77777777" w:rsidR="00A3069A" w:rsidRPr="004E01D5" w:rsidRDefault="004E01D5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doc</w:t>
            </w:r>
            <w:r w:rsidR="00196C7A" w:rsidRPr="004E01D5">
              <w:rPr>
                <w:noProof/>
              </w:rPr>
              <w:t xml:space="preserve">. </w:t>
            </w:r>
            <w:r>
              <w:rPr>
                <w:noProof/>
              </w:rPr>
              <w:t>dr</w:t>
            </w:r>
            <w:r w:rsidR="00196C7A" w:rsidRPr="004E01D5">
              <w:rPr>
                <w:noProof/>
              </w:rPr>
              <w:t xml:space="preserve"> </w:t>
            </w:r>
            <w:r>
              <w:rPr>
                <w:noProof/>
              </w:rPr>
              <w:t>Marko Mišić</w:t>
            </w:r>
          </w:p>
        </w:tc>
        <w:tc>
          <w:tcPr>
            <w:tcW w:w="4676" w:type="dxa"/>
            <w:vAlign w:val="center"/>
          </w:tcPr>
          <w:p w14:paraId="3375B3C5" w14:textId="765560B9" w:rsidR="00A3069A" w:rsidRDefault="00E04F5C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Lazar Cvetković 2016/0127</w:t>
            </w:r>
          </w:p>
          <w:p w14:paraId="547295C8" w14:textId="7861C82B" w:rsidR="008E4C5D" w:rsidRPr="004E01D5" w:rsidRDefault="00E04F5C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Strahinja Stefanović 2016/0130</w:t>
            </w:r>
          </w:p>
        </w:tc>
      </w:tr>
    </w:tbl>
    <w:p w14:paraId="67DA6966" w14:textId="77777777" w:rsidR="00F06BB2" w:rsidRPr="004E01D5" w:rsidRDefault="00F06BB2" w:rsidP="00F06BB2">
      <w:pPr>
        <w:pStyle w:val="Osnovnitekst"/>
        <w:rPr>
          <w:noProof/>
        </w:rPr>
      </w:pPr>
    </w:p>
    <w:p w14:paraId="410A5CCD" w14:textId="77777777" w:rsidR="00F06BB2" w:rsidRPr="004E01D5" w:rsidRDefault="00F06BB2" w:rsidP="00F06BB2">
      <w:pPr>
        <w:pStyle w:val="Osnovnitekst"/>
        <w:rPr>
          <w:noProof/>
        </w:rPr>
      </w:pPr>
    </w:p>
    <w:p w14:paraId="4596E9C8" w14:textId="77777777" w:rsidR="00A3069A" w:rsidRPr="004E01D5" w:rsidRDefault="00A3069A" w:rsidP="00F06BB2">
      <w:pPr>
        <w:pStyle w:val="Osnovnitekst"/>
        <w:rPr>
          <w:noProof/>
        </w:rPr>
      </w:pPr>
    </w:p>
    <w:p w14:paraId="4993782B" w14:textId="1C023858" w:rsidR="00F06BB2" w:rsidRPr="004E01D5" w:rsidRDefault="004E01D5" w:rsidP="00AE0461">
      <w:pPr>
        <w:pStyle w:val="Vremepredajeteze"/>
      </w:pPr>
      <w:r>
        <w:rPr>
          <w:noProof/>
        </w:rPr>
        <w:t>Beograd</w:t>
      </w:r>
      <w:r w:rsidR="00A3069A" w:rsidRPr="004E01D5">
        <w:rPr>
          <w:noProof/>
        </w:rPr>
        <w:t xml:space="preserve">, </w:t>
      </w:r>
      <w:r w:rsidR="003335CB">
        <w:rPr>
          <w:noProof/>
        </w:rPr>
        <w:t>maj</w:t>
      </w:r>
      <w:r w:rsidR="00E04F5C">
        <w:rPr>
          <w:noProof/>
        </w:rPr>
        <w:t xml:space="preserve"> 2020</w:t>
      </w:r>
      <w:r w:rsidR="00A3069A" w:rsidRPr="004E01D5">
        <w:rPr>
          <w:noProof/>
        </w:rPr>
        <w:t>.</w:t>
      </w:r>
    </w:p>
    <w:p w14:paraId="3975F3A5" w14:textId="77777777" w:rsidR="00F06BB2" w:rsidRDefault="00F06BB2" w:rsidP="00F06BB2">
      <w:pPr>
        <w:rPr>
          <w:lang w:val="sr-Latn-CS"/>
        </w:rPr>
        <w:sectPr w:rsidR="00F06BB2" w:rsidSect="00207E9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</w:p>
    <w:p w14:paraId="7D10DB9A" w14:textId="6F60EB59" w:rsidR="00F06BB2" w:rsidRPr="00770470" w:rsidRDefault="00770470" w:rsidP="00D85894">
      <w:pPr>
        <w:pStyle w:val="SadrajLiteratura"/>
        <w:spacing w:before="240"/>
      </w:pPr>
      <w:bookmarkStart w:id="0" w:name="_Toc38566844"/>
      <w:r>
        <w:rPr>
          <w:noProof/>
        </w:rPr>
        <w:lastRenderedPageBreak/>
        <w:t>Sadržaj</w:t>
      </w:r>
      <w:bookmarkEnd w:id="0"/>
    </w:p>
    <w:p w14:paraId="7FF18375" w14:textId="0D8B793F" w:rsidR="00DC0A10" w:rsidRDefault="00D20D2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21095F">
        <w:instrText xml:space="preserve"> TOC \o "1-3" \h \z \u </w:instrText>
      </w:r>
      <w:r>
        <w:fldChar w:fldCharType="separate"/>
      </w:r>
      <w:hyperlink w:anchor="_Toc38566844" w:history="1">
        <w:r w:rsidR="00DC0A10" w:rsidRPr="00965C78">
          <w:rPr>
            <w:rStyle w:val="Hyperlink"/>
            <w:noProof/>
          </w:rPr>
          <w:t>Sadržaj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_Toc38566844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2</w:t>
        </w:r>
        <w:r w:rsidR="00DC0A10">
          <w:rPr>
            <w:noProof/>
            <w:webHidden/>
          </w:rPr>
          <w:fldChar w:fldCharType="end"/>
        </w:r>
      </w:hyperlink>
    </w:p>
    <w:p w14:paraId="6F4D1A9C" w14:textId="53547A97" w:rsidR="00DC0A10" w:rsidRDefault="009B266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8566845" w:history="1">
        <w:r w:rsidR="00DC0A10" w:rsidRPr="00965C78">
          <w:rPr>
            <w:rStyle w:val="Hyperlink"/>
            <w:noProof/>
          </w:rPr>
          <w:t>1.</w:t>
        </w:r>
        <w:r w:rsidR="00DC0A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  <w:lang w:val="sr-Latn-RS"/>
          </w:rPr>
          <w:t>Problem 1 – Julia Set (podela posla)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_Toc38566845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3</w:t>
        </w:r>
        <w:r w:rsidR="00DC0A10">
          <w:rPr>
            <w:noProof/>
            <w:webHidden/>
          </w:rPr>
          <w:fldChar w:fldCharType="end"/>
        </w:r>
      </w:hyperlink>
    </w:p>
    <w:p w14:paraId="7C02BD4B" w14:textId="666367FC" w:rsidR="00DC0A10" w:rsidRDefault="009B266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8566846" w:history="1">
        <w:r w:rsidR="00DC0A10" w:rsidRPr="00965C78">
          <w:rPr>
            <w:rStyle w:val="Hyperlink"/>
            <w:noProof/>
          </w:rPr>
          <w:t>1.1.</w:t>
        </w:r>
        <w:r w:rsidR="00DC0A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Tekst problema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_Toc38566846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3</w:t>
        </w:r>
        <w:r w:rsidR="00DC0A10">
          <w:rPr>
            <w:noProof/>
            <w:webHidden/>
          </w:rPr>
          <w:fldChar w:fldCharType="end"/>
        </w:r>
      </w:hyperlink>
    </w:p>
    <w:p w14:paraId="1024D25F" w14:textId="68BEF452" w:rsidR="00DC0A10" w:rsidRDefault="009B266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8566847" w:history="1">
        <w:r w:rsidR="00DC0A10" w:rsidRPr="00965C78">
          <w:rPr>
            <w:rStyle w:val="Hyperlink"/>
            <w:noProof/>
          </w:rPr>
          <w:t>1.2.</w:t>
        </w:r>
        <w:r w:rsidR="00DC0A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Delovi koje treba paralelizovati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_Toc38566847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3</w:t>
        </w:r>
        <w:r w:rsidR="00DC0A10">
          <w:rPr>
            <w:noProof/>
            <w:webHidden/>
          </w:rPr>
          <w:fldChar w:fldCharType="end"/>
        </w:r>
      </w:hyperlink>
    </w:p>
    <w:p w14:paraId="6FA73E2E" w14:textId="0DC52C67" w:rsidR="00DC0A10" w:rsidRDefault="009B266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48" w:history="1">
        <w:r w:rsidR="00DC0A10" w:rsidRPr="00965C78">
          <w:rPr>
            <w:rStyle w:val="Hyperlink"/>
            <w:noProof/>
          </w:rPr>
          <w:t>1.2.1.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Diskusija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_Toc38566848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3</w:t>
        </w:r>
        <w:r w:rsidR="00DC0A10">
          <w:rPr>
            <w:noProof/>
            <w:webHidden/>
          </w:rPr>
          <w:fldChar w:fldCharType="end"/>
        </w:r>
      </w:hyperlink>
    </w:p>
    <w:p w14:paraId="7E096956" w14:textId="127AAB27" w:rsidR="00DC0A10" w:rsidRDefault="009B266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49" w:history="1">
        <w:r w:rsidR="00DC0A10" w:rsidRPr="00965C78">
          <w:rPr>
            <w:rStyle w:val="Hyperlink"/>
            <w:noProof/>
          </w:rPr>
          <w:t>1.2.2.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Način paralelizacije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_Toc38566849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3</w:t>
        </w:r>
        <w:r w:rsidR="00DC0A10">
          <w:rPr>
            <w:noProof/>
            <w:webHidden/>
          </w:rPr>
          <w:fldChar w:fldCharType="end"/>
        </w:r>
      </w:hyperlink>
    </w:p>
    <w:p w14:paraId="4A1B078C" w14:textId="5CFC0664" w:rsidR="00DC0A10" w:rsidRDefault="009B266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8566850" w:history="1">
        <w:r w:rsidR="00DC0A10" w:rsidRPr="00965C78">
          <w:rPr>
            <w:rStyle w:val="Hyperlink"/>
            <w:noProof/>
          </w:rPr>
          <w:t>1.3.</w:t>
        </w:r>
        <w:r w:rsidR="00DC0A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Rezultati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_Toc38566850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3</w:t>
        </w:r>
        <w:r w:rsidR="00DC0A10">
          <w:rPr>
            <w:noProof/>
            <w:webHidden/>
          </w:rPr>
          <w:fldChar w:fldCharType="end"/>
        </w:r>
      </w:hyperlink>
    </w:p>
    <w:p w14:paraId="09FD50B7" w14:textId="453E7236" w:rsidR="00DC0A10" w:rsidRDefault="009B266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51" w:history="1">
        <w:r w:rsidR="00DC0A10" w:rsidRPr="00965C78">
          <w:rPr>
            <w:rStyle w:val="Hyperlink"/>
            <w:noProof/>
          </w:rPr>
          <w:t>1.3.1.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Logovi izvršavanja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_Toc38566851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3</w:t>
        </w:r>
        <w:r w:rsidR="00DC0A10">
          <w:rPr>
            <w:noProof/>
            <w:webHidden/>
          </w:rPr>
          <w:fldChar w:fldCharType="end"/>
        </w:r>
      </w:hyperlink>
    </w:p>
    <w:p w14:paraId="560E4190" w14:textId="48F1F30D" w:rsidR="00DC0A10" w:rsidRDefault="009B266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52" w:history="1">
        <w:r w:rsidR="00DC0A10" w:rsidRPr="00965C78">
          <w:rPr>
            <w:rStyle w:val="Hyperlink"/>
            <w:noProof/>
          </w:rPr>
          <w:t>1.3.2.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Grafici ubrzanja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_Toc38566852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9</w:t>
        </w:r>
        <w:r w:rsidR="00DC0A10">
          <w:rPr>
            <w:noProof/>
            <w:webHidden/>
          </w:rPr>
          <w:fldChar w:fldCharType="end"/>
        </w:r>
      </w:hyperlink>
    </w:p>
    <w:p w14:paraId="7BF61D48" w14:textId="318D7688" w:rsidR="00DC0A10" w:rsidRDefault="009B266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53" w:history="1">
        <w:r w:rsidR="00DC0A10" w:rsidRPr="00965C78">
          <w:rPr>
            <w:rStyle w:val="Hyperlink"/>
            <w:noProof/>
            <w:lang w:val="sr-Latn-RS"/>
          </w:rPr>
          <w:t>1.3.3.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Diskusija dobijenih re</w:t>
        </w:r>
        <w:r w:rsidR="00DC0A10" w:rsidRPr="00965C78">
          <w:rPr>
            <w:rStyle w:val="Hyperlink"/>
            <w:noProof/>
            <w:lang w:val="sr-Latn-RS"/>
          </w:rPr>
          <w:t>zultata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_Toc38566853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9</w:t>
        </w:r>
        <w:r w:rsidR="00DC0A10">
          <w:rPr>
            <w:noProof/>
            <w:webHidden/>
          </w:rPr>
          <w:fldChar w:fldCharType="end"/>
        </w:r>
      </w:hyperlink>
    </w:p>
    <w:p w14:paraId="2BCE498B" w14:textId="18FCBE46" w:rsidR="00DC0A10" w:rsidRDefault="009B266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8566854" w:history="1">
        <w:r w:rsidR="00DC0A10" w:rsidRPr="00965C78">
          <w:rPr>
            <w:rStyle w:val="Hyperlink"/>
            <w:noProof/>
          </w:rPr>
          <w:t>2.</w:t>
        </w:r>
        <w:r w:rsidR="00DC0A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  <w:lang w:val="sr-Latn-RS"/>
          </w:rPr>
          <w:t>Problem 2 – Julia Set (manager - worker)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_Toc38566854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10</w:t>
        </w:r>
        <w:r w:rsidR="00DC0A10">
          <w:rPr>
            <w:noProof/>
            <w:webHidden/>
          </w:rPr>
          <w:fldChar w:fldCharType="end"/>
        </w:r>
      </w:hyperlink>
    </w:p>
    <w:p w14:paraId="23E8330A" w14:textId="308A2B36" w:rsidR="00DC0A10" w:rsidRDefault="009B266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8566855" w:history="1">
        <w:r w:rsidR="00DC0A10" w:rsidRPr="00965C78">
          <w:rPr>
            <w:rStyle w:val="Hyperlink"/>
            <w:noProof/>
          </w:rPr>
          <w:t>2.1.</w:t>
        </w:r>
        <w:r w:rsidR="00DC0A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Tekst problema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_Toc38566855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10</w:t>
        </w:r>
        <w:r w:rsidR="00DC0A10">
          <w:rPr>
            <w:noProof/>
            <w:webHidden/>
          </w:rPr>
          <w:fldChar w:fldCharType="end"/>
        </w:r>
      </w:hyperlink>
    </w:p>
    <w:p w14:paraId="1DFABC6F" w14:textId="61A8D792" w:rsidR="00DC0A10" w:rsidRDefault="009B266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8566856" w:history="1">
        <w:r w:rsidR="00DC0A10" w:rsidRPr="00965C78">
          <w:rPr>
            <w:rStyle w:val="Hyperlink"/>
            <w:noProof/>
          </w:rPr>
          <w:t>2.2.</w:t>
        </w:r>
        <w:r w:rsidR="00DC0A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Delovi koje treba paralelizovati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_Toc38566856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10</w:t>
        </w:r>
        <w:r w:rsidR="00DC0A10">
          <w:rPr>
            <w:noProof/>
            <w:webHidden/>
          </w:rPr>
          <w:fldChar w:fldCharType="end"/>
        </w:r>
      </w:hyperlink>
    </w:p>
    <w:p w14:paraId="371BB1D6" w14:textId="31A40D2F" w:rsidR="00DC0A10" w:rsidRDefault="009B266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57" w:history="1">
        <w:r w:rsidR="00DC0A10" w:rsidRPr="00965C78">
          <w:rPr>
            <w:rStyle w:val="Hyperlink"/>
            <w:noProof/>
          </w:rPr>
          <w:t>2.2.1.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Diskusija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_Toc38566857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10</w:t>
        </w:r>
        <w:r w:rsidR="00DC0A10">
          <w:rPr>
            <w:noProof/>
            <w:webHidden/>
          </w:rPr>
          <w:fldChar w:fldCharType="end"/>
        </w:r>
      </w:hyperlink>
    </w:p>
    <w:p w14:paraId="3C822B78" w14:textId="439EA96F" w:rsidR="00DC0A10" w:rsidRDefault="009B266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58" w:history="1">
        <w:r w:rsidR="00DC0A10" w:rsidRPr="00965C78">
          <w:rPr>
            <w:rStyle w:val="Hyperlink"/>
            <w:noProof/>
          </w:rPr>
          <w:t>2.2.2.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Način paralelizacije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_Toc38566858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10</w:t>
        </w:r>
        <w:r w:rsidR="00DC0A10">
          <w:rPr>
            <w:noProof/>
            <w:webHidden/>
          </w:rPr>
          <w:fldChar w:fldCharType="end"/>
        </w:r>
      </w:hyperlink>
    </w:p>
    <w:p w14:paraId="68CA746E" w14:textId="2A6D3996" w:rsidR="00DC0A10" w:rsidRDefault="009B266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8566859" w:history="1">
        <w:r w:rsidR="00DC0A10" w:rsidRPr="00965C78">
          <w:rPr>
            <w:rStyle w:val="Hyperlink"/>
            <w:noProof/>
          </w:rPr>
          <w:t>2.3.</w:t>
        </w:r>
        <w:r w:rsidR="00DC0A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Rezultati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_Toc38566859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10</w:t>
        </w:r>
        <w:r w:rsidR="00DC0A10">
          <w:rPr>
            <w:noProof/>
            <w:webHidden/>
          </w:rPr>
          <w:fldChar w:fldCharType="end"/>
        </w:r>
      </w:hyperlink>
    </w:p>
    <w:p w14:paraId="39E197FF" w14:textId="40EA5772" w:rsidR="00DC0A10" w:rsidRDefault="009B266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60" w:history="1">
        <w:r w:rsidR="00DC0A10" w:rsidRPr="00965C78">
          <w:rPr>
            <w:rStyle w:val="Hyperlink"/>
            <w:noProof/>
          </w:rPr>
          <w:t>2.3.1.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Logovi izvršavanja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_Toc38566860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10</w:t>
        </w:r>
        <w:r w:rsidR="00DC0A10">
          <w:rPr>
            <w:noProof/>
            <w:webHidden/>
          </w:rPr>
          <w:fldChar w:fldCharType="end"/>
        </w:r>
      </w:hyperlink>
    </w:p>
    <w:p w14:paraId="1E90EB07" w14:textId="2674AAB6" w:rsidR="00DC0A10" w:rsidRDefault="009B266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61" w:history="1">
        <w:r w:rsidR="00DC0A10" w:rsidRPr="00965C78">
          <w:rPr>
            <w:rStyle w:val="Hyperlink"/>
            <w:noProof/>
          </w:rPr>
          <w:t>2.3.2.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Grafici ubrzanja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_Toc38566861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16</w:t>
        </w:r>
        <w:r w:rsidR="00DC0A10">
          <w:rPr>
            <w:noProof/>
            <w:webHidden/>
          </w:rPr>
          <w:fldChar w:fldCharType="end"/>
        </w:r>
      </w:hyperlink>
    </w:p>
    <w:p w14:paraId="389539C5" w14:textId="35A8FC81" w:rsidR="00DC0A10" w:rsidRDefault="009B266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62" w:history="1">
        <w:r w:rsidR="00DC0A10" w:rsidRPr="00965C78">
          <w:rPr>
            <w:rStyle w:val="Hyperlink"/>
            <w:noProof/>
            <w:lang w:val="sr-Latn-RS"/>
          </w:rPr>
          <w:t>2.3.3.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Diskusija dobijenih re</w:t>
        </w:r>
        <w:r w:rsidR="00DC0A10" w:rsidRPr="00965C78">
          <w:rPr>
            <w:rStyle w:val="Hyperlink"/>
            <w:noProof/>
            <w:lang w:val="sr-Latn-RS"/>
          </w:rPr>
          <w:t>zultata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_Toc38566862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16</w:t>
        </w:r>
        <w:r w:rsidR="00DC0A10">
          <w:rPr>
            <w:noProof/>
            <w:webHidden/>
          </w:rPr>
          <w:fldChar w:fldCharType="end"/>
        </w:r>
      </w:hyperlink>
    </w:p>
    <w:p w14:paraId="4FD60651" w14:textId="1278F98E" w:rsidR="00DC0A10" w:rsidRDefault="009B266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8566863" w:history="1">
        <w:r w:rsidR="00DC0A10" w:rsidRPr="00965C78">
          <w:rPr>
            <w:rStyle w:val="Hyperlink"/>
            <w:noProof/>
          </w:rPr>
          <w:t>3.</w:t>
        </w:r>
        <w:r w:rsidR="00DC0A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  <w:lang w:val="sr-Latn-RS"/>
          </w:rPr>
          <w:t>Problem 3 – Izoštravanje slike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_Toc38566863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17</w:t>
        </w:r>
        <w:r w:rsidR="00DC0A10">
          <w:rPr>
            <w:noProof/>
            <w:webHidden/>
          </w:rPr>
          <w:fldChar w:fldCharType="end"/>
        </w:r>
      </w:hyperlink>
    </w:p>
    <w:p w14:paraId="60BD43C4" w14:textId="096F6C60" w:rsidR="00DC0A10" w:rsidRDefault="009B266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8566864" w:history="1">
        <w:r w:rsidR="00DC0A10" w:rsidRPr="00965C78">
          <w:rPr>
            <w:rStyle w:val="Hyperlink"/>
            <w:noProof/>
          </w:rPr>
          <w:t>3.1.</w:t>
        </w:r>
        <w:r w:rsidR="00DC0A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Tekst problema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_Toc38566864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17</w:t>
        </w:r>
        <w:r w:rsidR="00DC0A10">
          <w:rPr>
            <w:noProof/>
            <w:webHidden/>
          </w:rPr>
          <w:fldChar w:fldCharType="end"/>
        </w:r>
      </w:hyperlink>
    </w:p>
    <w:p w14:paraId="57DD9716" w14:textId="09F465F3" w:rsidR="00DC0A10" w:rsidRDefault="009B266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8566865" w:history="1">
        <w:r w:rsidR="00DC0A10" w:rsidRPr="00965C78">
          <w:rPr>
            <w:rStyle w:val="Hyperlink"/>
            <w:noProof/>
          </w:rPr>
          <w:t>3.2.</w:t>
        </w:r>
        <w:r w:rsidR="00DC0A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Delovi koje treba paralelizovati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_Toc38566865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17</w:t>
        </w:r>
        <w:r w:rsidR="00DC0A10">
          <w:rPr>
            <w:noProof/>
            <w:webHidden/>
          </w:rPr>
          <w:fldChar w:fldCharType="end"/>
        </w:r>
      </w:hyperlink>
    </w:p>
    <w:p w14:paraId="6AF9FB82" w14:textId="365B50FC" w:rsidR="00DC0A10" w:rsidRDefault="009B266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66" w:history="1">
        <w:r w:rsidR="00DC0A10" w:rsidRPr="00965C78">
          <w:rPr>
            <w:rStyle w:val="Hyperlink"/>
            <w:noProof/>
          </w:rPr>
          <w:t>3.2.1.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Diskusija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_Toc38566866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17</w:t>
        </w:r>
        <w:r w:rsidR="00DC0A10">
          <w:rPr>
            <w:noProof/>
            <w:webHidden/>
          </w:rPr>
          <w:fldChar w:fldCharType="end"/>
        </w:r>
      </w:hyperlink>
    </w:p>
    <w:p w14:paraId="1332A63C" w14:textId="3A46E65E" w:rsidR="00DC0A10" w:rsidRDefault="009B266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67" w:history="1">
        <w:r w:rsidR="00DC0A10" w:rsidRPr="00965C78">
          <w:rPr>
            <w:rStyle w:val="Hyperlink"/>
            <w:noProof/>
          </w:rPr>
          <w:t>3.2.2.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Način paralelizacije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_Toc38566867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17</w:t>
        </w:r>
        <w:r w:rsidR="00DC0A10">
          <w:rPr>
            <w:noProof/>
            <w:webHidden/>
          </w:rPr>
          <w:fldChar w:fldCharType="end"/>
        </w:r>
      </w:hyperlink>
    </w:p>
    <w:p w14:paraId="192016F4" w14:textId="0777C465" w:rsidR="00DC0A10" w:rsidRDefault="009B266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8566868" w:history="1">
        <w:r w:rsidR="00DC0A10" w:rsidRPr="00965C78">
          <w:rPr>
            <w:rStyle w:val="Hyperlink"/>
            <w:noProof/>
          </w:rPr>
          <w:t>3.3.</w:t>
        </w:r>
        <w:r w:rsidR="00DC0A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Rezultati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_Toc38566868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17</w:t>
        </w:r>
        <w:r w:rsidR="00DC0A10">
          <w:rPr>
            <w:noProof/>
            <w:webHidden/>
          </w:rPr>
          <w:fldChar w:fldCharType="end"/>
        </w:r>
      </w:hyperlink>
    </w:p>
    <w:p w14:paraId="7F1D493B" w14:textId="722DE5CC" w:rsidR="00DC0A10" w:rsidRDefault="009B266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69" w:history="1">
        <w:r w:rsidR="00DC0A10" w:rsidRPr="00965C78">
          <w:rPr>
            <w:rStyle w:val="Hyperlink"/>
            <w:noProof/>
          </w:rPr>
          <w:t>3.3.1.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Logovi izvršavanja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_Toc38566869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17</w:t>
        </w:r>
        <w:r w:rsidR="00DC0A10">
          <w:rPr>
            <w:noProof/>
            <w:webHidden/>
          </w:rPr>
          <w:fldChar w:fldCharType="end"/>
        </w:r>
      </w:hyperlink>
    </w:p>
    <w:p w14:paraId="218F5E49" w14:textId="7E5F4772" w:rsidR="00DC0A10" w:rsidRDefault="009B266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70" w:history="1">
        <w:r w:rsidR="00DC0A10" w:rsidRPr="00965C78">
          <w:rPr>
            <w:rStyle w:val="Hyperlink"/>
            <w:noProof/>
          </w:rPr>
          <w:t>3.3.2.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Grafici ubrzanja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_Toc38566870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21</w:t>
        </w:r>
        <w:r w:rsidR="00DC0A10">
          <w:rPr>
            <w:noProof/>
            <w:webHidden/>
          </w:rPr>
          <w:fldChar w:fldCharType="end"/>
        </w:r>
      </w:hyperlink>
    </w:p>
    <w:p w14:paraId="1420E81F" w14:textId="495C4D66" w:rsidR="00DC0A10" w:rsidRDefault="009B266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71" w:history="1">
        <w:r w:rsidR="00DC0A10" w:rsidRPr="00965C78">
          <w:rPr>
            <w:rStyle w:val="Hyperlink"/>
            <w:noProof/>
            <w:lang w:val="sr-Latn-RS"/>
          </w:rPr>
          <w:t>3.3.3.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Diskusija dobijenih re</w:t>
        </w:r>
        <w:r w:rsidR="00DC0A10" w:rsidRPr="00965C78">
          <w:rPr>
            <w:rStyle w:val="Hyperlink"/>
            <w:noProof/>
            <w:lang w:val="sr-Latn-RS"/>
          </w:rPr>
          <w:t>zultata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_Toc38566871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21</w:t>
        </w:r>
        <w:r w:rsidR="00DC0A10">
          <w:rPr>
            <w:noProof/>
            <w:webHidden/>
          </w:rPr>
          <w:fldChar w:fldCharType="end"/>
        </w:r>
      </w:hyperlink>
    </w:p>
    <w:p w14:paraId="4D759952" w14:textId="6D271303" w:rsidR="00DC0A10" w:rsidRDefault="009B2666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8566872" w:history="1">
        <w:r w:rsidR="00DC0A10" w:rsidRPr="00965C78">
          <w:rPr>
            <w:rStyle w:val="Hyperlink"/>
            <w:noProof/>
          </w:rPr>
          <w:t>4.</w:t>
        </w:r>
        <w:r w:rsidR="00DC0A1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  <w:lang w:val="sr-Latn-RS"/>
          </w:rPr>
          <w:t>Problem 4 – MRI Gridding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_Toc38566872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22</w:t>
        </w:r>
        <w:r w:rsidR="00DC0A10">
          <w:rPr>
            <w:noProof/>
            <w:webHidden/>
          </w:rPr>
          <w:fldChar w:fldCharType="end"/>
        </w:r>
      </w:hyperlink>
    </w:p>
    <w:p w14:paraId="3387B123" w14:textId="2EA88AF0" w:rsidR="00DC0A10" w:rsidRDefault="009B266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8566873" w:history="1">
        <w:r w:rsidR="00DC0A10" w:rsidRPr="00965C78">
          <w:rPr>
            <w:rStyle w:val="Hyperlink"/>
            <w:noProof/>
          </w:rPr>
          <w:t>4.1.</w:t>
        </w:r>
        <w:r w:rsidR="00DC0A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Tekst problema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_Toc38566873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22</w:t>
        </w:r>
        <w:r w:rsidR="00DC0A10">
          <w:rPr>
            <w:noProof/>
            <w:webHidden/>
          </w:rPr>
          <w:fldChar w:fldCharType="end"/>
        </w:r>
      </w:hyperlink>
    </w:p>
    <w:p w14:paraId="77A35717" w14:textId="69E06687" w:rsidR="00DC0A10" w:rsidRDefault="009B266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8566874" w:history="1">
        <w:r w:rsidR="00DC0A10" w:rsidRPr="00965C78">
          <w:rPr>
            <w:rStyle w:val="Hyperlink"/>
            <w:noProof/>
          </w:rPr>
          <w:t>4.2.</w:t>
        </w:r>
        <w:r w:rsidR="00DC0A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Delovi koje treba paralelizovati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_Toc38566874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22</w:t>
        </w:r>
        <w:r w:rsidR="00DC0A10">
          <w:rPr>
            <w:noProof/>
            <w:webHidden/>
          </w:rPr>
          <w:fldChar w:fldCharType="end"/>
        </w:r>
      </w:hyperlink>
    </w:p>
    <w:p w14:paraId="50510338" w14:textId="73654607" w:rsidR="00DC0A10" w:rsidRDefault="009B266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75" w:history="1">
        <w:r w:rsidR="00DC0A10" w:rsidRPr="00965C78">
          <w:rPr>
            <w:rStyle w:val="Hyperlink"/>
            <w:noProof/>
          </w:rPr>
          <w:t>4.2.1.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Diskusija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_Toc38566875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22</w:t>
        </w:r>
        <w:r w:rsidR="00DC0A10">
          <w:rPr>
            <w:noProof/>
            <w:webHidden/>
          </w:rPr>
          <w:fldChar w:fldCharType="end"/>
        </w:r>
      </w:hyperlink>
    </w:p>
    <w:p w14:paraId="4EF54A8B" w14:textId="0CE3B5D1" w:rsidR="00DC0A10" w:rsidRDefault="009B266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76" w:history="1">
        <w:r w:rsidR="00DC0A10" w:rsidRPr="00965C78">
          <w:rPr>
            <w:rStyle w:val="Hyperlink"/>
            <w:noProof/>
          </w:rPr>
          <w:t>4.2.2.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Način paralelizacije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_Toc38566876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22</w:t>
        </w:r>
        <w:r w:rsidR="00DC0A10">
          <w:rPr>
            <w:noProof/>
            <w:webHidden/>
          </w:rPr>
          <w:fldChar w:fldCharType="end"/>
        </w:r>
      </w:hyperlink>
    </w:p>
    <w:p w14:paraId="3339901D" w14:textId="36FAE669" w:rsidR="00DC0A10" w:rsidRDefault="009B2666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8566877" w:history="1">
        <w:r w:rsidR="00DC0A10" w:rsidRPr="00965C78">
          <w:rPr>
            <w:rStyle w:val="Hyperlink"/>
            <w:noProof/>
          </w:rPr>
          <w:t>4.3.</w:t>
        </w:r>
        <w:r w:rsidR="00DC0A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Rezultati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_Toc38566877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22</w:t>
        </w:r>
        <w:r w:rsidR="00DC0A10">
          <w:rPr>
            <w:noProof/>
            <w:webHidden/>
          </w:rPr>
          <w:fldChar w:fldCharType="end"/>
        </w:r>
      </w:hyperlink>
    </w:p>
    <w:p w14:paraId="425A654D" w14:textId="66876375" w:rsidR="00DC0A10" w:rsidRDefault="009B266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78" w:history="1">
        <w:r w:rsidR="00DC0A10" w:rsidRPr="00965C78">
          <w:rPr>
            <w:rStyle w:val="Hyperlink"/>
            <w:noProof/>
          </w:rPr>
          <w:t>4.3.1.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Logovi izvršavanja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_Toc38566878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22</w:t>
        </w:r>
        <w:r w:rsidR="00DC0A10">
          <w:rPr>
            <w:noProof/>
            <w:webHidden/>
          </w:rPr>
          <w:fldChar w:fldCharType="end"/>
        </w:r>
      </w:hyperlink>
    </w:p>
    <w:p w14:paraId="20ED20BA" w14:textId="4D035404" w:rsidR="00DC0A10" w:rsidRDefault="009B266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79" w:history="1">
        <w:r w:rsidR="00DC0A10" w:rsidRPr="00965C78">
          <w:rPr>
            <w:rStyle w:val="Hyperlink"/>
            <w:noProof/>
          </w:rPr>
          <w:t>4.3.2.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Grafici ubrzanja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_Toc38566879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24</w:t>
        </w:r>
        <w:r w:rsidR="00DC0A10">
          <w:rPr>
            <w:noProof/>
            <w:webHidden/>
          </w:rPr>
          <w:fldChar w:fldCharType="end"/>
        </w:r>
      </w:hyperlink>
    </w:p>
    <w:p w14:paraId="440D4CAC" w14:textId="194C3849" w:rsidR="00DC0A10" w:rsidRDefault="009B2666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8566880" w:history="1">
        <w:r w:rsidR="00DC0A10" w:rsidRPr="00965C78">
          <w:rPr>
            <w:rStyle w:val="Hyperlink"/>
            <w:noProof/>
            <w:lang w:val="sr-Latn-RS"/>
          </w:rPr>
          <w:t>4.3.3.</w:t>
        </w:r>
        <w:r w:rsidR="00DC0A1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="00DC0A10" w:rsidRPr="00965C78">
          <w:rPr>
            <w:rStyle w:val="Hyperlink"/>
            <w:noProof/>
          </w:rPr>
          <w:t>Diskusija dobijenih re</w:t>
        </w:r>
        <w:r w:rsidR="00DC0A10" w:rsidRPr="00965C78">
          <w:rPr>
            <w:rStyle w:val="Hyperlink"/>
            <w:noProof/>
            <w:lang w:val="sr-Latn-RS"/>
          </w:rPr>
          <w:t>zultata</w:t>
        </w:r>
        <w:r w:rsidR="00DC0A10">
          <w:rPr>
            <w:noProof/>
            <w:webHidden/>
          </w:rPr>
          <w:tab/>
        </w:r>
        <w:r w:rsidR="00DC0A10">
          <w:rPr>
            <w:noProof/>
            <w:webHidden/>
          </w:rPr>
          <w:fldChar w:fldCharType="begin"/>
        </w:r>
        <w:r w:rsidR="00DC0A10">
          <w:rPr>
            <w:noProof/>
            <w:webHidden/>
          </w:rPr>
          <w:instrText xml:space="preserve"> PAGEREF _Toc38566880 \h </w:instrText>
        </w:r>
        <w:r w:rsidR="00DC0A10">
          <w:rPr>
            <w:noProof/>
            <w:webHidden/>
          </w:rPr>
        </w:r>
        <w:r w:rsidR="00DC0A10">
          <w:rPr>
            <w:noProof/>
            <w:webHidden/>
          </w:rPr>
          <w:fldChar w:fldCharType="separate"/>
        </w:r>
        <w:r w:rsidR="00DC0A10">
          <w:rPr>
            <w:noProof/>
            <w:webHidden/>
          </w:rPr>
          <w:t>24</w:t>
        </w:r>
        <w:r w:rsidR="00DC0A10">
          <w:rPr>
            <w:noProof/>
            <w:webHidden/>
          </w:rPr>
          <w:fldChar w:fldCharType="end"/>
        </w:r>
      </w:hyperlink>
    </w:p>
    <w:p w14:paraId="58802911" w14:textId="4D4338CD" w:rsidR="00F06BB2" w:rsidRDefault="00D20D2B" w:rsidP="002079CF">
      <w:pPr>
        <w:pStyle w:val="TOC3"/>
        <w:tabs>
          <w:tab w:val="left" w:pos="1440"/>
          <w:tab w:val="right" w:leader="dot" w:pos="9628"/>
        </w:tabs>
      </w:pPr>
      <w:r>
        <w:fldChar w:fldCharType="end"/>
      </w:r>
    </w:p>
    <w:p w14:paraId="6A0DB15D" w14:textId="51271415" w:rsidR="004E01D5" w:rsidRDefault="004E01D5" w:rsidP="00966BE5">
      <w:pPr>
        <w:pStyle w:val="Inivonaslova-Poglavlje"/>
      </w:pPr>
      <w:bookmarkStart w:id="1" w:name="_Toc38566845"/>
      <w:bookmarkStart w:id="2" w:name="_Toc254342941"/>
      <w:r>
        <w:rPr>
          <w:lang w:val="sr-Latn-RS"/>
        </w:rPr>
        <w:lastRenderedPageBreak/>
        <w:t>Problem 1</w:t>
      </w:r>
      <w:r w:rsidR="008C6536">
        <w:rPr>
          <w:lang w:val="sr-Latn-RS"/>
        </w:rPr>
        <w:t xml:space="preserve"> </w:t>
      </w:r>
      <w:r w:rsidR="00E04F5C">
        <w:rPr>
          <w:lang w:val="sr-Latn-RS"/>
        </w:rPr>
        <w:t>–</w:t>
      </w:r>
      <w:r w:rsidR="008C6536">
        <w:rPr>
          <w:lang w:val="sr-Latn-RS"/>
        </w:rPr>
        <w:t xml:space="preserve"> </w:t>
      </w:r>
      <w:r w:rsidR="00E04F5C">
        <w:rPr>
          <w:lang w:val="sr-Latn-RS"/>
        </w:rPr>
        <w:t>Julia Set</w:t>
      </w:r>
      <w:r w:rsidR="00163786">
        <w:rPr>
          <w:lang w:val="sr-Latn-RS"/>
        </w:rPr>
        <w:t xml:space="preserve"> (</w:t>
      </w:r>
      <w:r w:rsidR="002648E8">
        <w:rPr>
          <w:lang w:val="sr-Latn-RS"/>
        </w:rPr>
        <w:t>podela posla</w:t>
      </w:r>
      <w:r w:rsidR="00163786">
        <w:rPr>
          <w:lang w:val="sr-Latn-RS"/>
        </w:rPr>
        <w:t>)</w:t>
      </w:r>
      <w:bookmarkEnd w:id="1"/>
    </w:p>
    <w:p w14:paraId="13C5D2F3" w14:textId="6DBD3E04" w:rsidR="00E04F5C" w:rsidRPr="00E04F5C" w:rsidRDefault="008C6536" w:rsidP="00E04F5C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3" w:name="_Toc38566846"/>
      <w:r>
        <w:t>Tekst problema</w:t>
      </w:r>
      <w:bookmarkEnd w:id="3"/>
    </w:p>
    <w:p w14:paraId="43ABF64C" w14:textId="566279B0" w:rsidR="004268B8" w:rsidRPr="00E04F5C" w:rsidRDefault="004268B8" w:rsidP="004268B8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r>
        <w:t xml:space="preserve">Paralelizovati program koji formira sliku tačaka koje pripadaju Julia skupu tačaka (https://en.wikipedia.org/wiki/Julia_set). Neka se posmatra skup tačaka (x, y) u na pravougaonom domenu x, y </w:t>
      </w:r>
      <w:r>
        <w:rPr>
          <w:rFonts w:ascii="Cambria Math" w:hAnsi="Cambria Math" w:cs="Cambria Math"/>
        </w:rPr>
        <w:t>∈</w:t>
      </w:r>
      <w:r>
        <w:t xml:space="preserve"> [-1,5, 1.5] i neka važi z = x+yi. Julia skup je skup tačaka za koji iteracija z = z2 + c ne divergira za određene zadate početne uslove. U zadatom programu početni uslov odgovara c=- 0.8+0.156i. Ukoliko u bilo kom trenutku važi 1000 &lt; |z|, smatra se da tačka z ne pripada Julia skupu. Program formira sliku u Targa (.tga) formatu koja se može otvoriti u nekom od namenskih pregledača slika. Program se nalazi u datoteci julia.c u arhivi koja je priložena uz ovaj dokument, dok se primeri izlaznih datoteka nalaze u direktorijumu output. Proces sa rangom 0 treba da učita ulazne podatke, raspodeli posao ostalim procesima, na kraju prikupi dobijene rezultate i ravnopravno učestvuje u obradi. Za razmenu podataka, koristiti rutine za kolektivnu komunikaciju. Program testirati sa parametrima koji su dati u datoteci run. [1, N]</w:t>
      </w:r>
    </w:p>
    <w:p w14:paraId="65EB92FC" w14:textId="1256D8AB" w:rsidR="008C6536" w:rsidRDefault="008C6536" w:rsidP="008C6536">
      <w:pPr>
        <w:pStyle w:val="IInivonaslova-Potpoglavlje"/>
      </w:pPr>
      <w:bookmarkStart w:id="4" w:name="_Toc38566847"/>
      <w:r>
        <w:t>Delovi koje treba paralelizovati</w:t>
      </w:r>
      <w:bookmarkEnd w:id="4"/>
    </w:p>
    <w:p w14:paraId="1972BD0B" w14:textId="358C0CE3" w:rsidR="00F06BB2" w:rsidRDefault="008C6536" w:rsidP="008C6536">
      <w:pPr>
        <w:pStyle w:val="IIInivonaslova-Odeljak"/>
      </w:pPr>
      <w:bookmarkStart w:id="5" w:name="_Toc38566848"/>
      <w:r>
        <w:t>Diskusija</w:t>
      </w:r>
      <w:bookmarkEnd w:id="5"/>
      <w:r>
        <w:t xml:space="preserve"> </w:t>
      </w:r>
    </w:p>
    <w:p w14:paraId="58D71DE8" w14:textId="0728016C" w:rsidR="00E04F5C" w:rsidRPr="00E04F5C" w:rsidRDefault="00E04F5C" w:rsidP="00E04F5C">
      <w:pPr>
        <w:pStyle w:val="Osnovnitekst"/>
      </w:pPr>
      <w:bookmarkStart w:id="6" w:name="_Hlk36488433"/>
      <w:r>
        <w:t>Moguće je paralelizovati samo glavnu funkciju koja pokreće izračunavanje svih tačaka skupa</w:t>
      </w:r>
      <w:r w:rsidR="00163786">
        <w:t xml:space="preserve"> </w:t>
      </w:r>
      <w:r w:rsidR="00163786" w:rsidRPr="00163786">
        <w:rPr>
          <w:b/>
          <w:bCs/>
        </w:rPr>
        <w:t>julia_set</w:t>
      </w:r>
      <w:r w:rsidR="00163786">
        <w:t xml:space="preserve">, odnosno dvostruku for petlju unutar nje. Funkciju </w:t>
      </w:r>
      <w:r w:rsidR="00163786" w:rsidRPr="00163786">
        <w:rPr>
          <w:b/>
          <w:bCs/>
        </w:rPr>
        <w:t>julia</w:t>
      </w:r>
      <w:r w:rsidR="00163786">
        <w:t xml:space="preserve"> koja izračunava tačnu vrednost tačke nije moguće paralelizovati zato što postoji zavisnost između susednih iteracija petlje koju ona izvršava.</w:t>
      </w:r>
    </w:p>
    <w:p w14:paraId="45C89B02" w14:textId="4FA32506" w:rsidR="008C6536" w:rsidRDefault="008C6536" w:rsidP="008C6536">
      <w:pPr>
        <w:pStyle w:val="IIInivonaslova-Odeljak"/>
      </w:pPr>
      <w:bookmarkStart w:id="7" w:name="_Toc38566849"/>
      <w:bookmarkEnd w:id="6"/>
      <w:r>
        <w:t>Način paralelizacije</w:t>
      </w:r>
      <w:bookmarkEnd w:id="7"/>
    </w:p>
    <w:p w14:paraId="40D0258E" w14:textId="0525C8BE" w:rsidR="00E04F5C" w:rsidRPr="00E04F5C" w:rsidRDefault="003B5FA7" w:rsidP="00E04F5C">
      <w:pPr>
        <w:pStyle w:val="Osnovnitekst"/>
      </w:pPr>
      <w:r>
        <w:t>Paralelizacija je izvršena jednakom podelom poslova među MPI procesima.</w:t>
      </w:r>
    </w:p>
    <w:p w14:paraId="4329279E" w14:textId="3D8EBCE7" w:rsidR="008C6536" w:rsidRDefault="008C6536" w:rsidP="00966BE5">
      <w:pPr>
        <w:pStyle w:val="IInivonaslova-Potpoglavlje"/>
      </w:pPr>
      <w:bookmarkStart w:id="8" w:name="_Toc38566850"/>
      <w:r>
        <w:t>Rezultati</w:t>
      </w:r>
      <w:bookmarkEnd w:id="8"/>
    </w:p>
    <w:p w14:paraId="1CE1BD8E" w14:textId="77777777" w:rsidR="008C6536" w:rsidRDefault="008C6536" w:rsidP="008C6536">
      <w:pPr>
        <w:pStyle w:val="IIInivonaslova-Odeljak"/>
      </w:pPr>
      <w:bookmarkStart w:id="9" w:name="_Toc38566851"/>
      <w:r>
        <w:t>Logovi izvršavanja</w:t>
      </w:r>
      <w:bookmarkEnd w:id="9"/>
    </w:p>
    <w:p w14:paraId="5BABFD42" w14:textId="7A40C6E7" w:rsidR="00DE1C79" w:rsidRDefault="00BB210B" w:rsidP="00966BE5">
      <w:pPr>
        <w:pStyle w:val="Osnovnitekst"/>
      </w:pPr>
      <w:r>
        <w:t>Ovde su dati logovi izvršavanja za definisane test primere i različit broj niti.</w:t>
      </w:r>
    </w:p>
    <w:p w14:paraId="221B8F15" w14:textId="164CDDF1" w:rsidR="00966BE5" w:rsidRDefault="00966BE5" w:rsidP="00966BE5">
      <w:pPr>
        <w:pStyle w:val="Osnovnitekst"/>
      </w:pPr>
    </w:p>
    <w:p w14:paraId="1DEB1AB4" w14:textId="5F6C2F0D" w:rsidR="00966BE5" w:rsidRDefault="00966BE5" w:rsidP="00966BE5">
      <w:pPr>
        <w:pStyle w:val="Osnovnitekst"/>
      </w:pPr>
    </w:p>
    <w:p w14:paraId="5455E063" w14:textId="77777777" w:rsidR="00966BE5" w:rsidRPr="00966BE5" w:rsidRDefault="00966BE5" w:rsidP="00966BE5">
      <w:pPr>
        <w:pStyle w:val="Osnovnitekst"/>
      </w:pPr>
    </w:p>
    <w:p w14:paraId="41FB057E" w14:textId="3B38A103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lastRenderedPageBreak/>
        <w:t>W: 500, H: 500</w:t>
      </w:r>
    </w:p>
    <w:p w14:paraId="560E8C76" w14:textId="77777777" w:rsidR="00936253" w:rsidRPr="00936253" w:rsidRDefault="00936253" w:rsidP="00936253">
      <w:pPr>
        <w:pStyle w:val="Programskikod"/>
        <w:rPr>
          <w:sz w:val="18"/>
          <w:szCs w:val="22"/>
        </w:rPr>
      </w:pPr>
    </w:p>
    <w:p w14:paraId="072F74F8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 xml:space="preserve">        Sequential execution time: 0.038702</w:t>
      </w:r>
    </w:p>
    <w:p w14:paraId="42A7095D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 xml:space="preserve">        Parallel execution time: 0.000205</w:t>
      </w:r>
    </w:p>
    <w:p w14:paraId="1D1F0243" w14:textId="77777777" w:rsidR="00936253" w:rsidRPr="00936253" w:rsidRDefault="00936253" w:rsidP="00936253">
      <w:pPr>
        <w:pStyle w:val="Programskikod"/>
        <w:rPr>
          <w:sz w:val="18"/>
          <w:szCs w:val="22"/>
        </w:rPr>
      </w:pPr>
    </w:p>
    <w:p w14:paraId="49A69723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Speedup: 188.679800</w:t>
      </w:r>
    </w:p>
    <w:p w14:paraId="1700E88B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Test PASSED</w:t>
      </w:r>
    </w:p>
    <w:p w14:paraId="18E5D345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--------------------</w:t>
      </w:r>
    </w:p>
    <w:p w14:paraId="43E6CF70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W: 500, H: 500</w:t>
      </w:r>
    </w:p>
    <w:p w14:paraId="08B0DF92" w14:textId="77777777" w:rsidR="00936253" w:rsidRPr="00936253" w:rsidRDefault="00936253" w:rsidP="00936253">
      <w:pPr>
        <w:pStyle w:val="Programskikod"/>
        <w:rPr>
          <w:sz w:val="18"/>
          <w:szCs w:val="22"/>
        </w:rPr>
      </w:pPr>
    </w:p>
    <w:p w14:paraId="047D9C64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 xml:space="preserve">        Sequential execution time: 0.045815</w:t>
      </w:r>
    </w:p>
    <w:p w14:paraId="61E54C38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 xml:space="preserve">        Parallel execution time: 0.000337</w:t>
      </w:r>
    </w:p>
    <w:p w14:paraId="34A9DA69" w14:textId="77777777" w:rsidR="00936253" w:rsidRPr="00936253" w:rsidRDefault="00936253" w:rsidP="00936253">
      <w:pPr>
        <w:pStyle w:val="Programskikod"/>
        <w:rPr>
          <w:sz w:val="18"/>
          <w:szCs w:val="22"/>
        </w:rPr>
      </w:pPr>
    </w:p>
    <w:p w14:paraId="732CAE5B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Speedup: 136.056142</w:t>
      </w:r>
    </w:p>
    <w:p w14:paraId="1429CC73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Test PASSED</w:t>
      </w:r>
    </w:p>
    <w:p w14:paraId="22952721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--------------------</w:t>
      </w:r>
    </w:p>
    <w:p w14:paraId="4F0ADE2D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W: 500, H: 500</w:t>
      </w:r>
    </w:p>
    <w:p w14:paraId="6EFA3F3C" w14:textId="77777777" w:rsidR="00936253" w:rsidRPr="00936253" w:rsidRDefault="00936253" w:rsidP="00936253">
      <w:pPr>
        <w:pStyle w:val="Programskikod"/>
        <w:rPr>
          <w:sz w:val="18"/>
          <w:szCs w:val="22"/>
        </w:rPr>
      </w:pPr>
    </w:p>
    <w:p w14:paraId="1158C74D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 xml:space="preserve">        Sequential execution time: 0.048258</w:t>
      </w:r>
    </w:p>
    <w:p w14:paraId="15E29B09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 xml:space="preserve">        Parallel execution time: 0.000430</w:t>
      </w:r>
    </w:p>
    <w:p w14:paraId="31625561" w14:textId="77777777" w:rsidR="00936253" w:rsidRPr="00936253" w:rsidRDefault="00936253" w:rsidP="00936253">
      <w:pPr>
        <w:pStyle w:val="Programskikod"/>
        <w:rPr>
          <w:sz w:val="18"/>
          <w:szCs w:val="22"/>
        </w:rPr>
      </w:pPr>
    </w:p>
    <w:p w14:paraId="24722B0E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Speedup: 112.340772</w:t>
      </w:r>
    </w:p>
    <w:p w14:paraId="4AEA7022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Test PASSED</w:t>
      </w:r>
    </w:p>
    <w:p w14:paraId="1EDC9D19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--------------------</w:t>
      </w:r>
    </w:p>
    <w:p w14:paraId="10838C45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W: 1000, H: 1000</w:t>
      </w:r>
    </w:p>
    <w:p w14:paraId="21A8F1C9" w14:textId="77777777" w:rsidR="00936253" w:rsidRPr="00936253" w:rsidRDefault="00936253" w:rsidP="00936253">
      <w:pPr>
        <w:pStyle w:val="Programskikod"/>
        <w:rPr>
          <w:sz w:val="18"/>
          <w:szCs w:val="22"/>
        </w:rPr>
      </w:pPr>
    </w:p>
    <w:p w14:paraId="695060C4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 xml:space="preserve">        Sequential execution time: 0.147114</w:t>
      </w:r>
    </w:p>
    <w:p w14:paraId="4B9D3A9C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 xml:space="preserve">        Parallel execution time: 0.000503</w:t>
      </w:r>
    </w:p>
    <w:p w14:paraId="69DE52BA" w14:textId="77777777" w:rsidR="00936253" w:rsidRPr="00936253" w:rsidRDefault="00936253" w:rsidP="00936253">
      <w:pPr>
        <w:pStyle w:val="Programskikod"/>
        <w:rPr>
          <w:sz w:val="18"/>
          <w:szCs w:val="22"/>
        </w:rPr>
      </w:pPr>
    </w:p>
    <w:p w14:paraId="1118A488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Speedup: 292.394116</w:t>
      </w:r>
    </w:p>
    <w:p w14:paraId="796CABA7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Test PASSED</w:t>
      </w:r>
    </w:p>
    <w:p w14:paraId="590212FD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--------------------</w:t>
      </w:r>
    </w:p>
    <w:p w14:paraId="3F9F4E59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W: 1000, H: 1000</w:t>
      </w:r>
    </w:p>
    <w:p w14:paraId="5D8D8F63" w14:textId="77777777" w:rsidR="00936253" w:rsidRPr="00936253" w:rsidRDefault="00936253" w:rsidP="00936253">
      <w:pPr>
        <w:pStyle w:val="Programskikod"/>
        <w:rPr>
          <w:sz w:val="18"/>
          <w:szCs w:val="22"/>
        </w:rPr>
      </w:pPr>
    </w:p>
    <w:p w14:paraId="1AC2A7C0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 xml:space="preserve">        Sequential execution time: 0.182975</w:t>
      </w:r>
    </w:p>
    <w:p w14:paraId="38AA41F9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 xml:space="preserve">        Parallel execution time: 0.000882</w:t>
      </w:r>
    </w:p>
    <w:p w14:paraId="76B1C366" w14:textId="77777777" w:rsidR="00936253" w:rsidRPr="00936253" w:rsidRDefault="00936253" w:rsidP="00936253">
      <w:pPr>
        <w:pStyle w:val="Programskikod"/>
        <w:rPr>
          <w:sz w:val="18"/>
          <w:szCs w:val="22"/>
        </w:rPr>
      </w:pPr>
    </w:p>
    <w:p w14:paraId="1CA20702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Speedup: 207.435829</w:t>
      </w:r>
    </w:p>
    <w:p w14:paraId="0EF3A162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Test PASSED</w:t>
      </w:r>
    </w:p>
    <w:p w14:paraId="3382F548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--------------------</w:t>
      </w:r>
    </w:p>
    <w:p w14:paraId="4208AC57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W: 1000, H: 1000</w:t>
      </w:r>
    </w:p>
    <w:p w14:paraId="61C84FA2" w14:textId="77777777" w:rsidR="00936253" w:rsidRPr="00936253" w:rsidRDefault="00936253" w:rsidP="00936253">
      <w:pPr>
        <w:pStyle w:val="Programskikod"/>
        <w:rPr>
          <w:sz w:val="18"/>
          <w:szCs w:val="22"/>
        </w:rPr>
      </w:pPr>
    </w:p>
    <w:p w14:paraId="5CA3E55F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 xml:space="preserve">        Sequential execution time: 0.188390</w:t>
      </w:r>
    </w:p>
    <w:p w14:paraId="16A36074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 xml:space="preserve">        Parallel execution time: 0.001158</w:t>
      </w:r>
    </w:p>
    <w:p w14:paraId="14B80E0C" w14:textId="77777777" w:rsidR="00936253" w:rsidRPr="00936253" w:rsidRDefault="00936253" w:rsidP="00936253">
      <w:pPr>
        <w:pStyle w:val="Programskikod"/>
        <w:rPr>
          <w:sz w:val="18"/>
          <w:szCs w:val="22"/>
        </w:rPr>
      </w:pPr>
    </w:p>
    <w:p w14:paraId="73FF95E8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Speedup: 162.633983</w:t>
      </w:r>
    </w:p>
    <w:p w14:paraId="2F26E449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Test PASSED</w:t>
      </w:r>
    </w:p>
    <w:p w14:paraId="021099DE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--------------------</w:t>
      </w:r>
    </w:p>
    <w:p w14:paraId="51EB88DA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W: 1000, H: 2000</w:t>
      </w:r>
    </w:p>
    <w:p w14:paraId="53EDFDAB" w14:textId="77777777" w:rsidR="00936253" w:rsidRPr="00936253" w:rsidRDefault="00936253" w:rsidP="00936253">
      <w:pPr>
        <w:pStyle w:val="Programskikod"/>
        <w:rPr>
          <w:sz w:val="18"/>
          <w:szCs w:val="22"/>
        </w:rPr>
      </w:pPr>
    </w:p>
    <w:p w14:paraId="6C297E3B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 xml:space="preserve">        Sequential execution time: 0.294940</w:t>
      </w:r>
    </w:p>
    <w:p w14:paraId="0EDC99F8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 xml:space="preserve">        Parallel execution time: 0.000861</w:t>
      </w:r>
    </w:p>
    <w:p w14:paraId="400B6E60" w14:textId="77777777" w:rsidR="00936253" w:rsidRPr="00936253" w:rsidRDefault="00936253" w:rsidP="00936253">
      <w:pPr>
        <w:pStyle w:val="Programskikod"/>
        <w:rPr>
          <w:sz w:val="18"/>
          <w:szCs w:val="22"/>
        </w:rPr>
      </w:pPr>
    </w:p>
    <w:p w14:paraId="119623F5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Speedup: 342.634747</w:t>
      </w:r>
    </w:p>
    <w:p w14:paraId="47EE21A1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Test PASSED</w:t>
      </w:r>
    </w:p>
    <w:p w14:paraId="158CFD1A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--------------------</w:t>
      </w:r>
    </w:p>
    <w:p w14:paraId="5CD6793A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W: 1000, H: 2000</w:t>
      </w:r>
    </w:p>
    <w:p w14:paraId="2AF59B69" w14:textId="77777777" w:rsidR="00936253" w:rsidRPr="00936253" w:rsidRDefault="00936253" w:rsidP="00936253">
      <w:pPr>
        <w:pStyle w:val="Programskikod"/>
        <w:rPr>
          <w:sz w:val="18"/>
          <w:szCs w:val="22"/>
        </w:rPr>
      </w:pPr>
    </w:p>
    <w:p w14:paraId="2B57CFDB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 xml:space="preserve">        Sequential execution time: 0.365545</w:t>
      </w:r>
    </w:p>
    <w:p w14:paraId="62CDCDB0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 xml:space="preserve">        Parallel execution time: 0.001552</w:t>
      </w:r>
    </w:p>
    <w:p w14:paraId="0C58BD92" w14:textId="77777777" w:rsidR="00936253" w:rsidRPr="00936253" w:rsidRDefault="00936253" w:rsidP="00936253">
      <w:pPr>
        <w:pStyle w:val="Programskikod"/>
        <w:rPr>
          <w:sz w:val="18"/>
          <w:szCs w:val="22"/>
        </w:rPr>
      </w:pPr>
    </w:p>
    <w:p w14:paraId="436D3B58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Speedup: 235.550997</w:t>
      </w:r>
    </w:p>
    <w:p w14:paraId="508A6660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Test PASSED</w:t>
      </w:r>
    </w:p>
    <w:p w14:paraId="68864EAF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--------------------</w:t>
      </w:r>
    </w:p>
    <w:p w14:paraId="0385794D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W: 1000, H: 2000</w:t>
      </w:r>
    </w:p>
    <w:p w14:paraId="328B3DC4" w14:textId="77777777" w:rsidR="00936253" w:rsidRPr="00936253" w:rsidRDefault="00936253" w:rsidP="00936253">
      <w:pPr>
        <w:pStyle w:val="Programskikod"/>
        <w:rPr>
          <w:sz w:val="18"/>
          <w:szCs w:val="22"/>
        </w:rPr>
      </w:pPr>
    </w:p>
    <w:p w14:paraId="22CD43EC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 xml:space="preserve">        Sequential execution time: 0.378153</w:t>
      </w:r>
    </w:p>
    <w:p w14:paraId="37B385A8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 xml:space="preserve">        Parallel execution time: 0.002012</w:t>
      </w:r>
    </w:p>
    <w:p w14:paraId="7D1B5E76" w14:textId="77777777" w:rsidR="00936253" w:rsidRPr="00936253" w:rsidRDefault="00936253" w:rsidP="00936253">
      <w:pPr>
        <w:pStyle w:val="Programskikod"/>
        <w:rPr>
          <w:sz w:val="18"/>
          <w:szCs w:val="22"/>
        </w:rPr>
      </w:pPr>
    </w:p>
    <w:p w14:paraId="1E03CC4E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Speedup: 187.969737</w:t>
      </w:r>
    </w:p>
    <w:p w14:paraId="12C1947F" w14:textId="77777777" w:rsidR="00936253" w:rsidRPr="00936253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Test PASSED</w:t>
      </w:r>
    </w:p>
    <w:p w14:paraId="36A51DA1" w14:textId="276A7C8B" w:rsidR="00D556EA" w:rsidRPr="00D85894" w:rsidRDefault="00936253" w:rsidP="00936253">
      <w:pPr>
        <w:pStyle w:val="Programskikod"/>
        <w:rPr>
          <w:sz w:val="18"/>
          <w:szCs w:val="22"/>
        </w:rPr>
      </w:pPr>
      <w:r w:rsidRPr="00936253">
        <w:rPr>
          <w:sz w:val="18"/>
          <w:szCs w:val="22"/>
        </w:rPr>
        <w:t>--------------------</w:t>
      </w:r>
    </w:p>
    <w:p w14:paraId="5231F989" w14:textId="613C2F72" w:rsidR="005B7DC8" w:rsidRPr="005B7DC8" w:rsidRDefault="005B7DC8" w:rsidP="005B7DC8">
      <w:pPr>
        <w:pStyle w:val="Oznakaslike"/>
        <w:rPr>
          <w:lang w:val="sr-Latn-RS"/>
        </w:rPr>
      </w:pPr>
      <w:r>
        <w:t xml:space="preserve">Listing 1. </w:t>
      </w:r>
      <w:r w:rsidR="00D85894">
        <w:t>Izlaz programa</w:t>
      </w:r>
      <w:r>
        <w:t xml:space="preserve"> </w:t>
      </w:r>
    </w:p>
    <w:p w14:paraId="623EED27" w14:textId="77777777" w:rsidR="008C6536" w:rsidRDefault="00BB210B" w:rsidP="00BB210B">
      <w:pPr>
        <w:pStyle w:val="IIInivonaslova-Odeljak"/>
      </w:pPr>
      <w:bookmarkStart w:id="10" w:name="_Toc38566852"/>
      <w:r>
        <w:t>Grafici ubrzanja</w:t>
      </w:r>
      <w:bookmarkEnd w:id="10"/>
    </w:p>
    <w:p w14:paraId="231CCD68" w14:textId="3D63888C" w:rsidR="005B7DC8" w:rsidRDefault="005B7DC8" w:rsidP="005B7DC8">
      <w:pPr>
        <w:pStyle w:val="Osnovnitekst"/>
      </w:pPr>
      <w:r>
        <w:t>U okviru ove sekcije su dati grafici ubrzanja u odnosu na sekvencijalnu implementaciju.</w:t>
      </w:r>
    </w:p>
    <w:p w14:paraId="76EA9FD8" w14:textId="62E076F5" w:rsidR="00FD52EC" w:rsidRDefault="00D85894" w:rsidP="00FD52EC">
      <w:pPr>
        <w:pStyle w:val="Osnovnitekst"/>
        <w:keepNext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840736A" wp14:editId="42E0685F">
            <wp:extent cx="6181725" cy="3724275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E7A3D60" w14:textId="24E822DC" w:rsidR="005B7DC8" w:rsidRDefault="00FD52EC" w:rsidP="00FD52E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1.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  <w:bookmarkEnd w:id="2"/>
    </w:p>
    <w:p w14:paraId="5C09C3F2" w14:textId="006E687D" w:rsidR="008E4C5D" w:rsidRDefault="008E4C5D" w:rsidP="008E4C5D">
      <w:pPr>
        <w:pStyle w:val="IIInivonaslova-Odeljak"/>
        <w:rPr>
          <w:lang w:val="sr-Latn-RS"/>
        </w:rPr>
      </w:pPr>
      <w:bookmarkStart w:id="11" w:name="_Toc38566853"/>
      <w:r>
        <w:t>Diskusija dobijenih re</w:t>
      </w:r>
      <w:r>
        <w:rPr>
          <w:lang w:val="sr-Latn-RS"/>
        </w:rPr>
        <w:t>zultata</w:t>
      </w:r>
      <w:bookmarkEnd w:id="11"/>
    </w:p>
    <w:p w14:paraId="1C85BD80" w14:textId="1823F42F" w:rsidR="00EC2097" w:rsidRPr="00396703" w:rsidRDefault="00513B18" w:rsidP="00EC2097">
      <w:pPr>
        <w:pStyle w:val="Osnovnitekst"/>
        <w:rPr>
          <w:lang w:val="sr-Latn-RS"/>
        </w:rPr>
      </w:pPr>
      <w:r>
        <w:rPr>
          <w:lang w:val="sr-Latn-RS"/>
        </w:rPr>
        <w:t xml:space="preserve">Primetno je da MPI sa jednim procesom radi sporije, zbog režijskih troškova, dok se postiže zadovoljavajuće ubrzanje pri 2 i 4 procesa. Kada je broj procesa 8, tada očigledno dolazi do </w:t>
      </w:r>
      <w:r w:rsidR="00FD05DF">
        <w:rPr>
          <w:lang w:val="sr-Latn-RS"/>
        </w:rPr>
        <w:t>prevelikog zagušenja</w:t>
      </w:r>
      <w:r w:rsidR="0097696D">
        <w:rPr>
          <w:lang w:val="sr-Latn-RS"/>
        </w:rPr>
        <w:t>/zasićenja</w:t>
      </w:r>
      <w:r w:rsidR="00FD05DF">
        <w:rPr>
          <w:lang w:val="sr-Latn-RS"/>
        </w:rPr>
        <w:t xml:space="preserve"> resursa mašine.</w:t>
      </w:r>
    </w:p>
    <w:p w14:paraId="08ED55E4" w14:textId="4D01D3FD" w:rsidR="00E04F5C" w:rsidRPr="008E4C5D" w:rsidRDefault="00E04F5C" w:rsidP="00E04F5C">
      <w:pPr>
        <w:pStyle w:val="Osnovnitekst"/>
        <w:rPr>
          <w:lang w:val="sr-Latn-RS"/>
        </w:rPr>
      </w:pPr>
    </w:p>
    <w:p w14:paraId="78059CBD" w14:textId="30729766" w:rsidR="00E04F5C" w:rsidRPr="00E7161C" w:rsidRDefault="00E04F5C" w:rsidP="00E04F5C">
      <w:pPr>
        <w:pStyle w:val="Inivonaslova-Poglavlje"/>
      </w:pPr>
      <w:bookmarkStart w:id="12" w:name="_Toc38566863"/>
      <w:r>
        <w:rPr>
          <w:lang w:val="sr-Latn-RS"/>
        </w:rPr>
        <w:lastRenderedPageBreak/>
        <w:t xml:space="preserve">Problem </w:t>
      </w:r>
      <w:r w:rsidR="00936253">
        <w:rPr>
          <w:lang w:val="sr-Latn-RS"/>
        </w:rPr>
        <w:t>2</w:t>
      </w:r>
      <w:r>
        <w:rPr>
          <w:lang w:val="sr-Latn-RS"/>
        </w:rPr>
        <w:t xml:space="preserve"> – </w:t>
      </w:r>
      <w:r w:rsidR="00966BE5">
        <w:rPr>
          <w:lang w:val="sr-Latn-RS"/>
        </w:rPr>
        <w:t>Izoštravanje slike</w:t>
      </w:r>
      <w:bookmarkEnd w:id="12"/>
    </w:p>
    <w:p w14:paraId="0A5AF580" w14:textId="4507F2C4" w:rsidR="00E04F5C" w:rsidRDefault="00E04F5C" w:rsidP="00E04F5C">
      <w:pPr>
        <w:pStyle w:val="Osnovnitekst"/>
      </w:pPr>
      <w:r>
        <w:t xml:space="preserve">U okviru ovog poglavlja je dat kratak izveštaj u vezi rešenja zadatog problema </w:t>
      </w:r>
      <w:r w:rsidR="002648E8">
        <w:t>3</w:t>
      </w:r>
      <w:r>
        <w:t>.</w:t>
      </w:r>
    </w:p>
    <w:p w14:paraId="5E88E645" w14:textId="77777777" w:rsidR="00E04F5C" w:rsidRPr="00E04F5C" w:rsidRDefault="00E04F5C" w:rsidP="00E04F5C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13" w:name="_Toc38566864"/>
      <w:r>
        <w:t>Tekst problema</w:t>
      </w:r>
      <w:bookmarkEnd w:id="13"/>
    </w:p>
    <w:p w14:paraId="22748A6D" w14:textId="1E25B7B9" w:rsidR="00DF2238" w:rsidRDefault="00DF2238" w:rsidP="00DF2238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r>
        <w:t>Paralelizovati program koji izoštrava zadatu sliku u Portable Graymap Format (PGM) formatu. PGM format se može otvoriti u nekom od namenskih pregledača slika ili online na adresi http://paulcuth.me.uk/netpbm-viewer/. Program se nalazi u direktorijumu sharpen u arhivi koja je priložena uz ovaj dokument. Program se sastoji od više datoteka, od kojih su od interesa datoteke sharpen.c, dosharpen.c i filter.c. Ukoliko je moguće, koristiti rutine za neblokirajuću komunikaciju za razmenu poruka. Program testirati sa parametrima koji su dati u datoteci run. [1, N]</w:t>
      </w:r>
    </w:p>
    <w:p w14:paraId="4D81885A" w14:textId="77777777" w:rsidR="00E04F5C" w:rsidRDefault="00E04F5C" w:rsidP="00E04F5C">
      <w:pPr>
        <w:pStyle w:val="IInivonaslova-Potpoglavlje"/>
      </w:pPr>
      <w:bookmarkStart w:id="14" w:name="_Toc38566865"/>
      <w:r>
        <w:t>Delovi koje treba paralelizovati</w:t>
      </w:r>
      <w:bookmarkEnd w:id="14"/>
    </w:p>
    <w:p w14:paraId="7D58C367" w14:textId="77777777" w:rsidR="00E04F5C" w:rsidRDefault="00E04F5C" w:rsidP="00E04F5C">
      <w:pPr>
        <w:pStyle w:val="IIInivonaslova-Odeljak"/>
      </w:pPr>
      <w:bookmarkStart w:id="15" w:name="_Toc38566866"/>
      <w:r>
        <w:t>Diskusija</w:t>
      </w:r>
      <w:bookmarkEnd w:id="15"/>
      <w:r>
        <w:t xml:space="preserve"> </w:t>
      </w:r>
    </w:p>
    <w:p w14:paraId="514D3709" w14:textId="1C564B67" w:rsidR="00E04F5C" w:rsidRPr="001160D8" w:rsidRDefault="001160D8" w:rsidP="00E04F5C">
      <w:pPr>
        <w:pStyle w:val="Osnovnitekst"/>
        <w:rPr>
          <w:lang w:val="sr-Latn-RS"/>
        </w:rPr>
      </w:pPr>
      <w:r>
        <w:t>I</w:t>
      </w:r>
      <w:r>
        <w:rPr>
          <w:lang w:val="sr-Latn-RS"/>
        </w:rPr>
        <w:t>zvršena je paralelizacija četiri ugnježdene petlje koje izračunavaju konvoluciju, kao i sledeće dvostruke petlje koja taj dobijeni rezultat koristi za izoštravanje slike.</w:t>
      </w:r>
    </w:p>
    <w:p w14:paraId="1A452E69" w14:textId="77777777" w:rsidR="00E04F5C" w:rsidRDefault="00E04F5C" w:rsidP="00E04F5C">
      <w:pPr>
        <w:pStyle w:val="IIInivonaslova-Odeljak"/>
      </w:pPr>
      <w:bookmarkStart w:id="16" w:name="_Toc38566867"/>
      <w:r>
        <w:t>Način paralelizacije</w:t>
      </w:r>
      <w:bookmarkEnd w:id="16"/>
    </w:p>
    <w:p w14:paraId="6B123953" w14:textId="33B11D67" w:rsidR="00E04F5C" w:rsidRPr="003F339A" w:rsidRDefault="003F339A" w:rsidP="00E04F5C">
      <w:pPr>
        <w:pStyle w:val="Osnovnitekst"/>
        <w:rPr>
          <w:lang w:val="sr-Latn-RS"/>
        </w:rPr>
      </w:pPr>
      <w:r>
        <w:t>Kori</w:t>
      </w:r>
      <w:r>
        <w:rPr>
          <w:lang w:val="sr-Latn-RS"/>
        </w:rPr>
        <w:t xml:space="preserve">šćena je </w:t>
      </w:r>
      <w:r w:rsidR="00073CD1">
        <w:rPr>
          <w:lang w:val="sr-Latn-RS"/>
        </w:rPr>
        <w:t>podela poslova, td. svaki MPI proces dobije podjednak deo za izvršavanje.</w:t>
      </w:r>
      <w:r w:rsidR="008723EE">
        <w:rPr>
          <w:lang w:val="sr-Latn-RS"/>
        </w:rPr>
        <w:t xml:space="preserve"> Pri računanju puno vremena se trošilo na aritmetičkim operacijama nad filterMatrix, te je stoga ona implementirana kao LUT.</w:t>
      </w:r>
    </w:p>
    <w:p w14:paraId="43D24308" w14:textId="547127E8" w:rsidR="00E04F5C" w:rsidRDefault="00E04F5C" w:rsidP="003F339A">
      <w:pPr>
        <w:pStyle w:val="IInivonaslova-Potpoglavlje"/>
      </w:pPr>
      <w:bookmarkStart w:id="17" w:name="_Toc38566868"/>
      <w:r>
        <w:t>Rezultati</w:t>
      </w:r>
      <w:bookmarkEnd w:id="17"/>
    </w:p>
    <w:p w14:paraId="746274E7" w14:textId="77777777" w:rsidR="00E04F5C" w:rsidRDefault="00E04F5C" w:rsidP="00E04F5C">
      <w:pPr>
        <w:pStyle w:val="IIInivonaslova-Odeljak"/>
      </w:pPr>
      <w:bookmarkStart w:id="18" w:name="_Toc38566869"/>
      <w:r>
        <w:t>Logovi izvršavanja</w:t>
      </w:r>
      <w:bookmarkEnd w:id="18"/>
    </w:p>
    <w:p w14:paraId="263699E1" w14:textId="48DE49DD" w:rsidR="00E04F5C" w:rsidRPr="003F339A" w:rsidRDefault="00E04F5C" w:rsidP="003F339A">
      <w:pPr>
        <w:pStyle w:val="Osnovnitekst"/>
      </w:pPr>
      <w:r>
        <w:t>Ovde su dati logovi izvršavanja za definisane test primere i različit broj niti.</w:t>
      </w:r>
    </w:p>
    <w:p w14:paraId="28B15068" w14:textId="41C9A706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data_dz2z3/balloons_noisy.pgm</w:t>
      </w:r>
    </w:p>
    <w:p w14:paraId="356665D9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1</w:t>
      </w:r>
    </w:p>
    <w:p w14:paraId="345DF4EC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3.148593</w:t>
      </w:r>
    </w:p>
    <w:p w14:paraId="1389D954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0.439897</w:t>
      </w:r>
    </w:p>
    <w:p w14:paraId="2A632BF5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399A1193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66A0F763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data_dz2z3/bone_scint.pgm</w:t>
      </w:r>
    </w:p>
    <w:p w14:paraId="483F79A4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1</w:t>
      </w:r>
    </w:p>
    <w:p w14:paraId="462A58E7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21.221873</w:t>
      </w:r>
    </w:p>
    <w:p w14:paraId="61A164F7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lastRenderedPageBreak/>
        <w:t>Parallel execution time: 2.856665</w:t>
      </w:r>
    </w:p>
    <w:p w14:paraId="07AB49C6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5139F5F0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379CDD31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data_dz2z3/fuzzy.pgm</w:t>
      </w:r>
    </w:p>
    <w:p w14:paraId="17DE74F3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1</w:t>
      </w:r>
    </w:p>
    <w:p w14:paraId="4C394114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4.504294</w:t>
      </w:r>
    </w:p>
    <w:p w14:paraId="4B827BF3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0.578557</w:t>
      </w:r>
    </w:p>
    <w:p w14:paraId="67D9F164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2F0E7A8C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598011F1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data_dz2z3/lena512.pgm</w:t>
      </w:r>
    </w:p>
    <w:p w14:paraId="213D3686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1</w:t>
      </w:r>
    </w:p>
    <w:p w14:paraId="446182B4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2.639525</w:t>
      </w:r>
    </w:p>
    <w:p w14:paraId="6BE00CED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0.349935</w:t>
      </w:r>
    </w:p>
    <w:p w14:paraId="0D5CE2A0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3F6ED7C9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1A5914AF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data_dz2z3/man.pgm</w:t>
      </w:r>
    </w:p>
    <w:p w14:paraId="667B4F2B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1</w:t>
      </w:r>
    </w:p>
    <w:p w14:paraId="23991D68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10.612637</w:t>
      </w:r>
    </w:p>
    <w:p w14:paraId="4409F121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1.381385</w:t>
      </w:r>
    </w:p>
    <w:p w14:paraId="4C744A5E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2455C7A6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09D8FA6F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data_dz2z3/Rainier_blur.pgm</w:t>
      </w:r>
    </w:p>
    <w:p w14:paraId="640C209B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1</w:t>
      </w:r>
    </w:p>
    <w:p w14:paraId="404BC18F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20.886244</w:t>
      </w:r>
    </w:p>
    <w:p w14:paraId="354D7054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2.744827</w:t>
      </w:r>
    </w:p>
    <w:p w14:paraId="76DB1723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4E1384A3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5DD442D8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data_dz2z3/balloons_noisy.pgm</w:t>
      </w:r>
    </w:p>
    <w:p w14:paraId="33154C4F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2</w:t>
      </w:r>
    </w:p>
    <w:p w14:paraId="531D457F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3.173193</w:t>
      </w:r>
    </w:p>
    <w:p w14:paraId="24FFE7F7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0.275097</w:t>
      </w:r>
    </w:p>
    <w:p w14:paraId="0872A582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3144173D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1C3C3CAE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data_dz2z3/bone_scint.pgm</w:t>
      </w:r>
    </w:p>
    <w:p w14:paraId="4DF0978E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2</w:t>
      </w:r>
    </w:p>
    <w:p w14:paraId="21F31335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21.323480</w:t>
      </w:r>
    </w:p>
    <w:p w14:paraId="05348BF5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1.733746</w:t>
      </w:r>
    </w:p>
    <w:p w14:paraId="4BE9F638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69978F5E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7663FEDC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data_dz2z3/fuzzy.pgm</w:t>
      </w:r>
    </w:p>
    <w:p w14:paraId="75352578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2</w:t>
      </w:r>
    </w:p>
    <w:p w14:paraId="12EB6DFF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lastRenderedPageBreak/>
        <w:t>Sequential execution time: 4.438337</w:t>
      </w:r>
    </w:p>
    <w:p w14:paraId="6CE79DC9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0.383711</w:t>
      </w:r>
    </w:p>
    <w:p w14:paraId="0C9D132C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00F528E0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582DBB17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data_dz2z3/lena512.pgm</w:t>
      </w:r>
    </w:p>
    <w:p w14:paraId="6D6F5784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2</w:t>
      </w:r>
    </w:p>
    <w:p w14:paraId="637D596A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2.773326</w:t>
      </w:r>
    </w:p>
    <w:p w14:paraId="5ADC1817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0.195215</w:t>
      </w:r>
    </w:p>
    <w:p w14:paraId="4895095D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18951AEA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2B364C97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data_dz2z3/man.pgm</w:t>
      </w:r>
    </w:p>
    <w:p w14:paraId="5D24FE91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2</w:t>
      </w:r>
    </w:p>
    <w:p w14:paraId="6F46E5FA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10.733362</w:t>
      </w:r>
    </w:p>
    <w:p w14:paraId="0DF197D7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0.921362</w:t>
      </w:r>
    </w:p>
    <w:p w14:paraId="085ADBDD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20B16F13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51FEF1CF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data_dz2z3/Rainier_blur.pgm</w:t>
      </w:r>
    </w:p>
    <w:p w14:paraId="3C8F7E19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2</w:t>
      </w:r>
    </w:p>
    <w:p w14:paraId="67E54E23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21.014047</w:t>
      </w:r>
    </w:p>
    <w:p w14:paraId="62F37260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1.703444</w:t>
      </w:r>
    </w:p>
    <w:p w14:paraId="3077A8AA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798E48C9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628B4EB6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data_dz2z3/balloons_noisy.pgm</w:t>
      </w:r>
    </w:p>
    <w:p w14:paraId="15579A86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4</w:t>
      </w:r>
    </w:p>
    <w:p w14:paraId="5CCFCA90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3.130058</w:t>
      </w:r>
    </w:p>
    <w:p w14:paraId="2A9AE5E2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0.163722</w:t>
      </w:r>
    </w:p>
    <w:p w14:paraId="1371D457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10EBBACA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3E699F2A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data_dz2z3/bone_scint.pgm</w:t>
      </w:r>
    </w:p>
    <w:p w14:paraId="750BE88B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4</w:t>
      </w:r>
    </w:p>
    <w:p w14:paraId="64E517FA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21.258441</w:t>
      </w:r>
    </w:p>
    <w:p w14:paraId="43D5B8D9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1.056234</w:t>
      </w:r>
    </w:p>
    <w:p w14:paraId="79212D4D" w14:textId="11D01671" w:rsid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76F9A2FF" w14:textId="3E950CCD" w:rsidR="007012E5" w:rsidRDefault="007012E5" w:rsidP="00767B9C">
      <w:pPr>
        <w:pStyle w:val="Programskikod"/>
        <w:rPr>
          <w:sz w:val="18"/>
          <w:szCs w:val="22"/>
        </w:rPr>
      </w:pPr>
    </w:p>
    <w:p w14:paraId="47EC7FBB" w14:textId="77777777" w:rsidR="007012E5" w:rsidRPr="007012E5" w:rsidRDefault="007012E5" w:rsidP="007012E5">
      <w:pPr>
        <w:pStyle w:val="Programskikod"/>
        <w:rPr>
          <w:sz w:val="18"/>
          <w:szCs w:val="22"/>
        </w:rPr>
      </w:pPr>
      <w:r w:rsidRPr="007012E5">
        <w:rPr>
          <w:sz w:val="18"/>
          <w:szCs w:val="22"/>
        </w:rPr>
        <w:t>Input file: data_dz2z3/fuzzy.pgm</w:t>
      </w:r>
    </w:p>
    <w:p w14:paraId="56ED1355" w14:textId="77777777" w:rsidR="007012E5" w:rsidRPr="007012E5" w:rsidRDefault="007012E5" w:rsidP="007012E5">
      <w:pPr>
        <w:pStyle w:val="Programskikod"/>
        <w:rPr>
          <w:sz w:val="18"/>
          <w:szCs w:val="22"/>
        </w:rPr>
      </w:pPr>
      <w:r w:rsidRPr="007012E5">
        <w:rPr>
          <w:sz w:val="18"/>
          <w:szCs w:val="22"/>
        </w:rPr>
        <w:t>Number of threads: 4</w:t>
      </w:r>
    </w:p>
    <w:p w14:paraId="600B7B05" w14:textId="77777777" w:rsidR="007012E5" w:rsidRPr="007012E5" w:rsidRDefault="007012E5" w:rsidP="007012E5">
      <w:pPr>
        <w:pStyle w:val="Programskikod"/>
        <w:rPr>
          <w:sz w:val="18"/>
          <w:szCs w:val="22"/>
        </w:rPr>
      </w:pPr>
      <w:r w:rsidRPr="007012E5">
        <w:rPr>
          <w:sz w:val="18"/>
          <w:szCs w:val="22"/>
        </w:rPr>
        <w:t>Sequential execution time: 4.433725</w:t>
      </w:r>
    </w:p>
    <w:p w14:paraId="337B522C" w14:textId="77777777" w:rsidR="007012E5" w:rsidRPr="007012E5" w:rsidRDefault="007012E5" w:rsidP="007012E5">
      <w:pPr>
        <w:pStyle w:val="Programskikod"/>
        <w:rPr>
          <w:sz w:val="18"/>
          <w:szCs w:val="22"/>
        </w:rPr>
      </w:pPr>
      <w:r w:rsidRPr="007012E5">
        <w:rPr>
          <w:sz w:val="18"/>
          <w:szCs w:val="22"/>
        </w:rPr>
        <w:t>Parallel execution time: 0.308049</w:t>
      </w:r>
    </w:p>
    <w:p w14:paraId="7718DAFA" w14:textId="1D0C3648" w:rsidR="007012E5" w:rsidRDefault="007012E5" w:rsidP="007012E5">
      <w:pPr>
        <w:pStyle w:val="Programskikod"/>
        <w:rPr>
          <w:sz w:val="18"/>
          <w:szCs w:val="22"/>
        </w:rPr>
      </w:pPr>
      <w:r w:rsidRPr="007012E5">
        <w:rPr>
          <w:sz w:val="18"/>
          <w:szCs w:val="22"/>
        </w:rPr>
        <w:t>Test PASSED</w:t>
      </w:r>
    </w:p>
    <w:p w14:paraId="2A23E857" w14:textId="77777777" w:rsidR="007012E5" w:rsidRPr="00767B9C" w:rsidRDefault="007012E5" w:rsidP="00767B9C">
      <w:pPr>
        <w:pStyle w:val="Programskikod"/>
        <w:rPr>
          <w:sz w:val="18"/>
          <w:szCs w:val="22"/>
        </w:rPr>
      </w:pPr>
    </w:p>
    <w:p w14:paraId="723C4808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data_dz2z3/lena512.pgm</w:t>
      </w:r>
    </w:p>
    <w:p w14:paraId="0DA45DBC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lastRenderedPageBreak/>
        <w:t>Number of threads: 4</w:t>
      </w:r>
    </w:p>
    <w:p w14:paraId="75ACAE77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2.716981</w:t>
      </w:r>
    </w:p>
    <w:p w14:paraId="7CADFBC5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0.254603</w:t>
      </w:r>
    </w:p>
    <w:p w14:paraId="39A0AE2D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6446C6B1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0A41660C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data_dz2z3/man.pgm</w:t>
      </w:r>
    </w:p>
    <w:p w14:paraId="09F48380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4</w:t>
      </w:r>
    </w:p>
    <w:p w14:paraId="04656E44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10.636820</w:t>
      </w:r>
    </w:p>
    <w:p w14:paraId="4243D2FC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0.565215</w:t>
      </w:r>
    </w:p>
    <w:p w14:paraId="3F01F4CC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49191B7D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63405B08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data_dz2z3/Rainier_blur.pgm</w:t>
      </w:r>
    </w:p>
    <w:p w14:paraId="36F12CD4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4</w:t>
      </w:r>
    </w:p>
    <w:p w14:paraId="5D51A292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21.148593</w:t>
      </w:r>
    </w:p>
    <w:p w14:paraId="1FD6A7EA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1.157384</w:t>
      </w:r>
    </w:p>
    <w:p w14:paraId="08F46C91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23F59EC4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20D87F80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data_dz2z3/balloons_noisy.pgm</w:t>
      </w:r>
    </w:p>
    <w:p w14:paraId="2CA0111E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8</w:t>
      </w:r>
    </w:p>
    <w:p w14:paraId="13BD678B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3.229855</w:t>
      </w:r>
    </w:p>
    <w:p w14:paraId="643A0973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0.211494</w:t>
      </w:r>
    </w:p>
    <w:p w14:paraId="21896555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2F013E94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5DCA7F4B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data_dz2z3/bone_scint.pgm</w:t>
      </w:r>
    </w:p>
    <w:p w14:paraId="3C823DAF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8</w:t>
      </w:r>
    </w:p>
    <w:p w14:paraId="6B852974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21.692292</w:t>
      </w:r>
    </w:p>
    <w:p w14:paraId="6E9440E6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1.867404</w:t>
      </w:r>
    </w:p>
    <w:p w14:paraId="488A97D6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07EFD652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16FDB8A5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data_dz2z3/fuzzy.pgm</w:t>
      </w:r>
    </w:p>
    <w:p w14:paraId="1EA155E7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8</w:t>
      </w:r>
    </w:p>
    <w:p w14:paraId="2E694F18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4.495046</w:t>
      </w:r>
    </w:p>
    <w:p w14:paraId="190C0CD6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0.239943</w:t>
      </w:r>
    </w:p>
    <w:p w14:paraId="7E551B4C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22051D3C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393F4C8E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data_dz2z3/lena512.pgm</w:t>
      </w:r>
    </w:p>
    <w:p w14:paraId="4C68C18C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8</w:t>
      </w:r>
    </w:p>
    <w:p w14:paraId="69D5E928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2.730587</w:t>
      </w:r>
    </w:p>
    <w:p w14:paraId="4E5E8071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0.131475</w:t>
      </w:r>
    </w:p>
    <w:p w14:paraId="1A7251E2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2EBC14FB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007DBEC6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lastRenderedPageBreak/>
        <w:t>Input file: data_dz2z3/man.pgm</w:t>
      </w:r>
    </w:p>
    <w:p w14:paraId="730C6062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8</w:t>
      </w:r>
    </w:p>
    <w:p w14:paraId="3CDA811F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10.753300</w:t>
      </w:r>
    </w:p>
    <w:p w14:paraId="25984879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0.588432</w:t>
      </w:r>
    </w:p>
    <w:p w14:paraId="5E210500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33C9AFEF" w14:textId="77777777" w:rsidR="00767B9C" w:rsidRPr="00767B9C" w:rsidRDefault="00767B9C" w:rsidP="00767B9C">
      <w:pPr>
        <w:pStyle w:val="Programskikod"/>
        <w:rPr>
          <w:sz w:val="18"/>
          <w:szCs w:val="22"/>
        </w:rPr>
      </w:pPr>
    </w:p>
    <w:p w14:paraId="5B6F42FB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Input file: data_dz2z3/Rainier_blur.pgm</w:t>
      </w:r>
    </w:p>
    <w:p w14:paraId="56698B3F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Number of threads: 8</w:t>
      </w:r>
    </w:p>
    <w:p w14:paraId="2A0FD797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Sequential execution time: 21.009407</w:t>
      </w:r>
    </w:p>
    <w:p w14:paraId="3CCE7E51" w14:textId="77777777" w:rsidR="00767B9C" w:rsidRPr="00767B9C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Parallel execution time: 1.145047</w:t>
      </w:r>
    </w:p>
    <w:p w14:paraId="44442BF0" w14:textId="58D0C7AF" w:rsidR="00E04F5C" w:rsidRPr="003F339A" w:rsidRDefault="00767B9C" w:rsidP="00767B9C">
      <w:pPr>
        <w:pStyle w:val="Programskikod"/>
        <w:rPr>
          <w:sz w:val="18"/>
          <w:szCs w:val="22"/>
        </w:rPr>
      </w:pPr>
      <w:r w:rsidRPr="00767B9C">
        <w:rPr>
          <w:sz w:val="18"/>
          <w:szCs w:val="22"/>
        </w:rPr>
        <w:t>Test PASSED</w:t>
      </w:r>
    </w:p>
    <w:p w14:paraId="06566E29" w14:textId="0F0108CA" w:rsidR="00E04F5C" w:rsidRPr="005B7DC8" w:rsidRDefault="00E04F5C" w:rsidP="00E04F5C">
      <w:pPr>
        <w:pStyle w:val="Oznakaslike"/>
        <w:rPr>
          <w:lang w:val="sr-Latn-RS"/>
        </w:rPr>
      </w:pPr>
      <w:r>
        <w:t xml:space="preserve">Listing </w:t>
      </w:r>
      <w:r w:rsidR="006112CA">
        <w:t>3</w:t>
      </w:r>
      <w:r>
        <w:t xml:space="preserve">. </w:t>
      </w:r>
      <w:r w:rsidR="003F339A">
        <w:t>Ispis programa</w:t>
      </w:r>
      <w:r>
        <w:t xml:space="preserve"> </w:t>
      </w:r>
    </w:p>
    <w:p w14:paraId="3CCCBCEA" w14:textId="77777777" w:rsidR="00E04F5C" w:rsidRDefault="00E04F5C" w:rsidP="00E04F5C">
      <w:pPr>
        <w:pStyle w:val="IIInivonaslova-Odeljak"/>
      </w:pPr>
      <w:bookmarkStart w:id="19" w:name="_Toc38566870"/>
      <w:r>
        <w:t>Grafici ubrzanja</w:t>
      </w:r>
      <w:bookmarkEnd w:id="19"/>
    </w:p>
    <w:p w14:paraId="3CC957F1" w14:textId="08A78B92" w:rsidR="00E04F5C" w:rsidRPr="003F339A" w:rsidRDefault="00E04F5C" w:rsidP="003F339A">
      <w:pPr>
        <w:pStyle w:val="Osnovnitekst"/>
        <w:jc w:val="center"/>
        <w:rPr>
          <w:lang w:val="en-US"/>
        </w:rPr>
      </w:pPr>
      <w:r>
        <w:t>U okviru ove sekcije su dati grafici ubrzanja u odnosu na sekvencijalnu implementaciju.</w:t>
      </w:r>
      <w:r w:rsidR="003F339A">
        <w:rPr>
          <w:noProof/>
          <w:lang w:val="en-US"/>
        </w:rPr>
        <w:drawing>
          <wp:inline distT="0" distB="0" distL="0" distR="0" wp14:anchorId="565EA910" wp14:editId="6DEC600A">
            <wp:extent cx="5460520" cy="3226279"/>
            <wp:effectExtent l="0" t="0" r="6985" b="127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33F7C37" w14:textId="5C909242" w:rsidR="00E04F5C" w:rsidRDefault="00E04F5C" w:rsidP="00E04F5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</w:t>
      </w:r>
      <w:r w:rsidR="006112CA">
        <w:rPr>
          <w:noProof/>
          <w:lang w:val="sr-Latn-CS"/>
        </w:rPr>
        <w:t>3</w:t>
      </w:r>
      <w:r w:rsidRPr="00FD52EC">
        <w:rPr>
          <w:noProof/>
          <w:lang w:val="sr-Latn-CS"/>
        </w:rPr>
        <w:t xml:space="preserve">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</w:p>
    <w:p w14:paraId="058CFE49" w14:textId="597BC26A" w:rsidR="00E04F5C" w:rsidRDefault="00E04F5C" w:rsidP="00E04F5C">
      <w:pPr>
        <w:pStyle w:val="IIInivonaslova-Odeljak"/>
        <w:rPr>
          <w:lang w:val="sr-Latn-RS"/>
        </w:rPr>
      </w:pPr>
      <w:bookmarkStart w:id="20" w:name="_Toc38566871"/>
      <w:r>
        <w:t>Diskusija dobijenih re</w:t>
      </w:r>
      <w:r>
        <w:rPr>
          <w:lang w:val="sr-Latn-RS"/>
        </w:rPr>
        <w:t>zultata</w:t>
      </w:r>
      <w:bookmarkEnd w:id="20"/>
    </w:p>
    <w:p w14:paraId="7BDE32AC" w14:textId="3E79CDEE" w:rsidR="009F4EF2" w:rsidRPr="00C5315B" w:rsidRDefault="00073CD1" w:rsidP="009F4EF2">
      <w:pPr>
        <w:pStyle w:val="Osnovnitekst"/>
        <w:rPr>
          <w:lang w:val="sr-Latn-RS"/>
        </w:rPr>
      </w:pPr>
      <w:r>
        <w:rPr>
          <w:lang w:val="sr-Latn-RS"/>
        </w:rPr>
        <w:t>Primetno je značajno ubrzanje izvršavanja, i do 20-25 puta</w:t>
      </w:r>
      <w:r w:rsidR="008B63BD">
        <w:rPr>
          <w:lang w:val="sr-Latn-RS"/>
        </w:rPr>
        <w:t xml:space="preserve">. </w:t>
      </w:r>
      <w:r w:rsidR="008723EE">
        <w:rPr>
          <w:lang w:val="sr-Latn-RS"/>
        </w:rPr>
        <w:t>Pritom, ona raste sa povećanjem broja procesa, gde ulazi u zasićenje pri slučaju sa osam procesa. Pri računanju puno vremena se trošilo na aritmetičkim operacijama nad filterMatrix, te je stoga ona implementirana kao LUT.</w:t>
      </w:r>
    </w:p>
    <w:p w14:paraId="363BC2DC" w14:textId="1E1E4A14" w:rsidR="00E04F5C" w:rsidRPr="00E7161C" w:rsidRDefault="00E04F5C" w:rsidP="00E04F5C">
      <w:pPr>
        <w:pStyle w:val="Inivonaslova-Poglavlje"/>
      </w:pPr>
      <w:bookmarkStart w:id="21" w:name="_Toc38566872"/>
      <w:r>
        <w:rPr>
          <w:lang w:val="sr-Latn-RS"/>
        </w:rPr>
        <w:lastRenderedPageBreak/>
        <w:t xml:space="preserve">Problem </w:t>
      </w:r>
      <w:r w:rsidR="002648E8">
        <w:rPr>
          <w:lang w:val="sr-Latn-RS"/>
        </w:rPr>
        <w:t>4</w:t>
      </w:r>
      <w:r>
        <w:rPr>
          <w:lang w:val="sr-Latn-RS"/>
        </w:rPr>
        <w:t xml:space="preserve"> – </w:t>
      </w:r>
      <w:r w:rsidR="00966BE5">
        <w:rPr>
          <w:lang w:val="sr-Latn-RS"/>
        </w:rPr>
        <w:t>MRI Gridding</w:t>
      </w:r>
      <w:bookmarkEnd w:id="21"/>
    </w:p>
    <w:p w14:paraId="2DAF37E9" w14:textId="017B979B" w:rsidR="00E04F5C" w:rsidRDefault="00E04F5C" w:rsidP="00E04F5C">
      <w:pPr>
        <w:pStyle w:val="Osnovnitekst"/>
      </w:pPr>
      <w:r>
        <w:t xml:space="preserve">U okviru ovog poglavlja je dat kratak izveštaj u vezi rešenja zadatog problema </w:t>
      </w:r>
      <w:r w:rsidR="002648E8">
        <w:t>4</w:t>
      </w:r>
      <w:r>
        <w:t>.</w:t>
      </w:r>
    </w:p>
    <w:p w14:paraId="0E454BC6" w14:textId="48FC36EA" w:rsidR="00966BE5" w:rsidRPr="00966BE5" w:rsidRDefault="00E04F5C" w:rsidP="00966BE5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22" w:name="_Toc38566873"/>
      <w:r>
        <w:t>Tekst problema</w:t>
      </w:r>
      <w:bookmarkEnd w:id="22"/>
    </w:p>
    <w:p w14:paraId="4255981E" w14:textId="14CCCDB7" w:rsidR="00764804" w:rsidRDefault="00764804" w:rsidP="00966BE5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r>
        <w:t>Paralelizovati program koji vrši mapiranje neuniformnih podataka u 3D prostoru na regularnu mrežu u 3D prostoru. Svaka tačka iz neuniformnog 3D prostora doprinosi susednim tačkama u regularnoj mreži u skladu sa Kaiser-Bessel funkcijom za određivanje rastojanja. Program se nalazi u direktorijumu mri-gridding u arhivi koja je priložena uz ovaj dokument. Program se sastoji od više datoteka, od kojih su od interesa datoteke main.c i CPU_kernels.c. Analizirati dati kod i obratiti pažnju na način generisanja vrednosti tačaka u regularnoj mreži, kao i na različite mogućnosti i nivoe na kojima se može obaviti paralelizacija koda. Ulazni test primeri se nalaze u direktorijumu data. Verifikaciju paralelizovanog rešenja vršiti nad nizovima gridData i sampleDensity iz glavnog programa. Način pokretanja programa se nalazi u datoteci run. [1, N]</w:t>
      </w:r>
    </w:p>
    <w:p w14:paraId="17F5051D" w14:textId="77777777" w:rsidR="00E04F5C" w:rsidRDefault="00E04F5C" w:rsidP="00E04F5C">
      <w:pPr>
        <w:pStyle w:val="IInivonaslova-Potpoglavlje"/>
      </w:pPr>
      <w:bookmarkStart w:id="23" w:name="_Toc38566874"/>
      <w:r>
        <w:t>Delovi koje treba paralelizovati</w:t>
      </w:r>
      <w:bookmarkEnd w:id="23"/>
    </w:p>
    <w:p w14:paraId="2DD1DB5D" w14:textId="77777777" w:rsidR="00E04F5C" w:rsidRDefault="00E04F5C" w:rsidP="00E04F5C">
      <w:pPr>
        <w:pStyle w:val="IIInivonaslova-Odeljak"/>
      </w:pPr>
      <w:bookmarkStart w:id="24" w:name="_Toc38566875"/>
      <w:r>
        <w:t>Diskusija</w:t>
      </w:r>
      <w:bookmarkEnd w:id="24"/>
      <w:r>
        <w:t xml:space="preserve"> </w:t>
      </w:r>
    </w:p>
    <w:p w14:paraId="66D9509B" w14:textId="7307F588" w:rsidR="00E04F5C" w:rsidRPr="00842B19" w:rsidRDefault="00842B19" w:rsidP="00E04F5C">
      <w:pPr>
        <w:pStyle w:val="Osnovnitekst"/>
      </w:pPr>
      <w:r>
        <w:t xml:space="preserve">Paralelizovana je funkcija </w:t>
      </w:r>
      <w:r w:rsidRPr="00842B19">
        <w:rPr>
          <w:b/>
          <w:bCs/>
        </w:rPr>
        <w:t>gridding_Gold</w:t>
      </w:r>
      <w:r>
        <w:rPr>
          <w:b/>
          <w:bCs/>
        </w:rPr>
        <w:t xml:space="preserve"> </w:t>
      </w:r>
      <w:r>
        <w:t>koj</w:t>
      </w:r>
      <w:r w:rsidR="008A2645">
        <w:t>u ima i najviše smisla</w:t>
      </w:r>
      <w:r w:rsidR="00710A55">
        <w:t xml:space="preserve"> </w:t>
      </w:r>
      <w:r w:rsidR="008A2645">
        <w:t>paralelizovati</w:t>
      </w:r>
      <w:r w:rsidR="00710A55">
        <w:t xml:space="preserve"> pošto su u njoj izvršava sav potreban račun.</w:t>
      </w:r>
    </w:p>
    <w:p w14:paraId="39F631A3" w14:textId="77777777" w:rsidR="00E04F5C" w:rsidRDefault="00E04F5C" w:rsidP="00E04F5C">
      <w:pPr>
        <w:pStyle w:val="IIInivonaslova-Odeljak"/>
      </w:pPr>
      <w:bookmarkStart w:id="25" w:name="_Toc38566876"/>
      <w:r>
        <w:t>Način paralelizacije</w:t>
      </w:r>
      <w:bookmarkEnd w:id="25"/>
    </w:p>
    <w:p w14:paraId="34DB0033" w14:textId="7487A94D" w:rsidR="00E04F5C" w:rsidRPr="00E04F5C" w:rsidRDefault="002D7E61" w:rsidP="00E04F5C">
      <w:pPr>
        <w:pStyle w:val="Osnovnitekst"/>
      </w:pPr>
      <w:r>
        <w:t>Paralelizacija je rađena metodom podele poslova</w:t>
      </w:r>
      <w:r w:rsidR="005F0CA7">
        <w:t xml:space="preserve">, tako što je spoljna petnja podeljena na jednake delove koje uzima svaki proces, a onda se vršila </w:t>
      </w:r>
      <w:r w:rsidR="009E7652">
        <w:t>redukcija nad gridData i sampleDensity, nad kojim su bili definisani nestandardni tipovi i specifičan operator redukcije.</w:t>
      </w:r>
    </w:p>
    <w:p w14:paraId="293404D8" w14:textId="554005FC" w:rsidR="00E04F5C" w:rsidRDefault="00E04F5C" w:rsidP="00AB30BF">
      <w:pPr>
        <w:pStyle w:val="IInivonaslova-Potpoglavlje"/>
      </w:pPr>
      <w:bookmarkStart w:id="26" w:name="_Toc38566877"/>
      <w:r>
        <w:t>Rezultati</w:t>
      </w:r>
      <w:bookmarkEnd w:id="26"/>
    </w:p>
    <w:p w14:paraId="4BAA8A24" w14:textId="77777777" w:rsidR="00E04F5C" w:rsidRDefault="00E04F5C" w:rsidP="00E04F5C">
      <w:pPr>
        <w:pStyle w:val="IIInivonaslova-Odeljak"/>
      </w:pPr>
      <w:bookmarkStart w:id="27" w:name="_Toc38566878"/>
      <w:r>
        <w:t>Logovi izvršavanja</w:t>
      </w:r>
      <w:bookmarkEnd w:id="27"/>
    </w:p>
    <w:p w14:paraId="6C908BC2" w14:textId="0EAF8F7A" w:rsidR="00E04F5C" w:rsidRDefault="00E04F5C" w:rsidP="00AB30BF">
      <w:pPr>
        <w:pStyle w:val="Osnovnitekst"/>
      </w:pPr>
      <w:r>
        <w:t>Ovde su dati logovi izvršavanja za definisane test primere i različit broj niti.</w:t>
      </w:r>
    </w:p>
    <w:p w14:paraId="001FF0C0" w14:textId="77777777" w:rsidR="008A2645" w:rsidRPr="00AB30BF" w:rsidRDefault="008A2645" w:rsidP="00AB30BF">
      <w:pPr>
        <w:pStyle w:val="Osnovnitekst"/>
      </w:pPr>
    </w:p>
    <w:p w14:paraId="33CADB2F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Number of threads: 1</w:t>
      </w:r>
    </w:p>
    <w:p w14:paraId="08477843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Sequential execution time: 4.447496</w:t>
      </w:r>
    </w:p>
    <w:p w14:paraId="38DD622E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Parallel execution time: 4.503017</w:t>
      </w:r>
    </w:p>
    <w:p w14:paraId="200C4F43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gridData</w:t>
      </w:r>
    </w:p>
    <w:p w14:paraId="13497AEF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lastRenderedPageBreak/>
        <w:t>TEST PASSED - sampleDensity</w:t>
      </w:r>
    </w:p>
    <w:p w14:paraId="04FDE224" w14:textId="77777777" w:rsidR="006112CA" w:rsidRPr="006112CA" w:rsidRDefault="006112CA" w:rsidP="006112CA">
      <w:pPr>
        <w:pStyle w:val="Programskikod"/>
        <w:rPr>
          <w:sz w:val="18"/>
          <w:szCs w:val="22"/>
        </w:rPr>
      </w:pPr>
    </w:p>
    <w:p w14:paraId="1AD94537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Number of threads: 2</w:t>
      </w:r>
    </w:p>
    <w:p w14:paraId="1C41030F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Sequential execution time: 4.477351</w:t>
      </w:r>
    </w:p>
    <w:p w14:paraId="051F1325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Parallel execution time: 2.477347</w:t>
      </w:r>
    </w:p>
    <w:p w14:paraId="142E2ADE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gridData</w:t>
      </w:r>
    </w:p>
    <w:p w14:paraId="4A2F3182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sampleDensity</w:t>
      </w:r>
    </w:p>
    <w:p w14:paraId="0F8B1E2C" w14:textId="77777777" w:rsidR="006112CA" w:rsidRPr="006112CA" w:rsidRDefault="006112CA" w:rsidP="006112CA">
      <w:pPr>
        <w:pStyle w:val="Programskikod"/>
        <w:rPr>
          <w:sz w:val="18"/>
          <w:szCs w:val="22"/>
        </w:rPr>
      </w:pPr>
    </w:p>
    <w:p w14:paraId="67113E92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Number of threads: 4</w:t>
      </w:r>
    </w:p>
    <w:p w14:paraId="1B9A56E9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Sequential execution time: 4.455474</w:t>
      </w:r>
    </w:p>
    <w:p w14:paraId="0B04E364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Parallel execution time: 1.481890</w:t>
      </w:r>
    </w:p>
    <w:p w14:paraId="55943663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gridData</w:t>
      </w:r>
    </w:p>
    <w:p w14:paraId="31F7639C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sampleDensity</w:t>
      </w:r>
    </w:p>
    <w:p w14:paraId="7AB523DF" w14:textId="77777777" w:rsidR="006112CA" w:rsidRPr="006112CA" w:rsidRDefault="006112CA" w:rsidP="006112CA">
      <w:pPr>
        <w:pStyle w:val="Programskikod"/>
        <w:rPr>
          <w:sz w:val="18"/>
          <w:szCs w:val="22"/>
        </w:rPr>
      </w:pPr>
    </w:p>
    <w:p w14:paraId="122E17CD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Number of threads: 8</w:t>
      </w:r>
    </w:p>
    <w:p w14:paraId="0D53DBA2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Sequential execution time: 4.483704</w:t>
      </w:r>
    </w:p>
    <w:p w14:paraId="651D8641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Parallel execution time: 1.270220</w:t>
      </w:r>
    </w:p>
    <w:p w14:paraId="38B4527E" w14:textId="77777777" w:rsidR="006112CA" w:rsidRPr="006112CA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gridData</w:t>
      </w:r>
    </w:p>
    <w:p w14:paraId="3E6503FA" w14:textId="78CD6E4E" w:rsidR="00E04F5C" w:rsidRPr="00DC4CF5" w:rsidRDefault="006112CA" w:rsidP="006112CA">
      <w:pPr>
        <w:pStyle w:val="Programskikod"/>
        <w:rPr>
          <w:sz w:val="18"/>
          <w:szCs w:val="22"/>
        </w:rPr>
      </w:pPr>
      <w:r w:rsidRPr="006112CA">
        <w:rPr>
          <w:sz w:val="18"/>
          <w:szCs w:val="22"/>
        </w:rPr>
        <w:t>TEST PASSED - sampleDensity</w:t>
      </w:r>
      <w:r w:rsidR="00DC4CF5" w:rsidRPr="00DC4CF5">
        <w:rPr>
          <w:sz w:val="18"/>
          <w:szCs w:val="22"/>
        </w:rPr>
        <w:t xml:space="preserve"> </w:t>
      </w:r>
    </w:p>
    <w:p w14:paraId="44566B2E" w14:textId="346FBA39" w:rsidR="008509F4" w:rsidRDefault="00E04F5C" w:rsidP="00E04F5C">
      <w:pPr>
        <w:pStyle w:val="Oznakaslike"/>
      </w:pPr>
      <w:r>
        <w:t xml:space="preserve">Listing </w:t>
      </w:r>
      <w:r w:rsidR="006112CA">
        <w:t>4</w:t>
      </w:r>
      <w:r>
        <w:t xml:space="preserve">. </w:t>
      </w:r>
      <w:r w:rsidR="00AB30BF">
        <w:t>Ispis programa</w:t>
      </w:r>
      <w:r>
        <w:t xml:space="preserve"> </w:t>
      </w:r>
    </w:p>
    <w:p w14:paraId="3921554E" w14:textId="2EBD6095" w:rsidR="00E04F5C" w:rsidRPr="008509F4" w:rsidRDefault="008509F4" w:rsidP="008509F4">
      <w:pPr>
        <w:rPr>
          <w:b/>
          <w:bCs/>
          <w:sz w:val="20"/>
          <w:szCs w:val="20"/>
          <w:lang w:val="sr-Latn-CS"/>
        </w:rPr>
      </w:pPr>
      <w:r>
        <w:br w:type="page"/>
      </w:r>
    </w:p>
    <w:p w14:paraId="425AA9FD" w14:textId="77777777" w:rsidR="00E04F5C" w:rsidRDefault="00E04F5C" w:rsidP="00E04F5C">
      <w:pPr>
        <w:pStyle w:val="IIInivonaslova-Odeljak"/>
      </w:pPr>
      <w:bookmarkStart w:id="28" w:name="_Toc38566879"/>
      <w:r>
        <w:lastRenderedPageBreak/>
        <w:t>Grafici ubrzanja</w:t>
      </w:r>
      <w:bookmarkEnd w:id="28"/>
    </w:p>
    <w:p w14:paraId="2B38266E" w14:textId="77777777" w:rsidR="00E04F5C" w:rsidRDefault="00E04F5C" w:rsidP="00E04F5C">
      <w:pPr>
        <w:pStyle w:val="Osnovnitekst"/>
      </w:pPr>
      <w:r>
        <w:t>U okviru ove sekcije su dati grafici ubrzanja u odnosu na sekvencijalnu implementaciju.</w:t>
      </w:r>
    </w:p>
    <w:p w14:paraId="2427036F" w14:textId="050C6A2F" w:rsidR="00E04F5C" w:rsidRDefault="00DC4CF5" w:rsidP="00E04F5C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85243D9" wp14:editId="70BDF0D1">
            <wp:extent cx="5184140" cy="2844800"/>
            <wp:effectExtent l="0" t="0" r="1651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7BB7904" w14:textId="0F02E3F9" w:rsidR="00E04F5C" w:rsidRDefault="00E04F5C" w:rsidP="00E04F5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</w:t>
      </w:r>
      <w:r w:rsidR="00AB30BF">
        <w:rPr>
          <w:noProof/>
          <w:lang w:val="sr-Latn-CS"/>
        </w:rPr>
        <w:t>5</w:t>
      </w:r>
      <w:r w:rsidRPr="00FD52EC">
        <w:rPr>
          <w:noProof/>
          <w:lang w:val="sr-Latn-CS"/>
        </w:rPr>
        <w:t xml:space="preserve">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</w:p>
    <w:p w14:paraId="3E1E5111" w14:textId="77777777" w:rsidR="00E04F5C" w:rsidRDefault="00E04F5C" w:rsidP="00E04F5C">
      <w:pPr>
        <w:pStyle w:val="IIInivonaslova-Odeljak"/>
        <w:rPr>
          <w:lang w:val="sr-Latn-RS"/>
        </w:rPr>
      </w:pPr>
      <w:bookmarkStart w:id="29" w:name="_Toc38566880"/>
      <w:r>
        <w:t>Diskusija dobijenih re</w:t>
      </w:r>
      <w:r>
        <w:rPr>
          <w:lang w:val="sr-Latn-RS"/>
        </w:rPr>
        <w:t>zultata</w:t>
      </w:r>
      <w:bookmarkEnd w:id="29"/>
    </w:p>
    <w:p w14:paraId="7CC63227" w14:textId="1C5C5A35" w:rsidR="00E04F5C" w:rsidRPr="008E4C5D" w:rsidRDefault="0097696D" w:rsidP="00E04F5C">
      <w:pPr>
        <w:pStyle w:val="Osnovnitekst"/>
        <w:rPr>
          <w:lang w:val="sr-Latn-RS"/>
        </w:rPr>
      </w:pPr>
      <w:r>
        <w:rPr>
          <w:lang w:val="sr-Latn-RS"/>
        </w:rPr>
        <w:t>Režijski troškovi MPI biblioteke dolaze do izražaja pri postavci od jednog procesa, inače se postiže očekivano i značajno ubrzanje i do četiri puta u odnosu na sekvencijalno izvršavanje.</w:t>
      </w:r>
    </w:p>
    <w:sectPr w:rsidR="00E04F5C" w:rsidRPr="008E4C5D" w:rsidSect="00847C33">
      <w:pgSz w:w="11906" w:h="16838" w:code="9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9DF2A7" w14:textId="77777777" w:rsidR="009B2666" w:rsidRDefault="009B2666">
      <w:r>
        <w:separator/>
      </w:r>
    </w:p>
  </w:endnote>
  <w:endnote w:type="continuationSeparator" w:id="0">
    <w:p w14:paraId="3165282D" w14:textId="77777777" w:rsidR="009B2666" w:rsidRDefault="009B2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3FE57" w14:textId="77777777" w:rsidR="005F0CA7" w:rsidRDefault="005F0CA7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614399" w14:textId="77777777" w:rsidR="005F0CA7" w:rsidRDefault="005F0CA7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8F565" w14:textId="77777777" w:rsidR="005F0CA7" w:rsidRDefault="005F0CA7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48</w:t>
    </w:r>
    <w:r>
      <w:rPr>
        <w:rStyle w:val="PageNumber"/>
      </w:rPr>
      <w:fldChar w:fldCharType="end"/>
    </w:r>
  </w:p>
  <w:p w14:paraId="502AD811" w14:textId="77777777" w:rsidR="005F0CA7" w:rsidRDefault="005F0CA7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A5E3C" w14:textId="77777777" w:rsidR="005F0CA7" w:rsidRDefault="005F0C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B9B78" w14:textId="77777777" w:rsidR="009B2666" w:rsidRDefault="009B2666">
      <w:r>
        <w:separator/>
      </w:r>
    </w:p>
  </w:footnote>
  <w:footnote w:type="continuationSeparator" w:id="0">
    <w:p w14:paraId="25F2D6BE" w14:textId="77777777" w:rsidR="009B2666" w:rsidRDefault="009B26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DF813" w14:textId="77777777" w:rsidR="005F0CA7" w:rsidRDefault="005F0C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AD607" w14:textId="77777777" w:rsidR="005F0CA7" w:rsidRDefault="005F0C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43352" w14:textId="77777777" w:rsidR="005F0CA7" w:rsidRDefault="005F0C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3450731A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1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0B1E3D"/>
    <w:multiLevelType w:val="multilevel"/>
    <w:tmpl w:val="F1BA1F0C"/>
    <w:lvl w:ilvl="0">
      <w:start w:val="1"/>
      <w:numFmt w:val="decimal"/>
      <w:pStyle w:val="Inivonaslova-Poglavlje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48"/>
        <w:szCs w:val="4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b/>
        <w:bCs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8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1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8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9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1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2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3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9"/>
  </w:num>
  <w:num w:numId="5">
    <w:abstractNumId w:val="12"/>
  </w:num>
  <w:num w:numId="6">
    <w:abstractNumId w:val="2"/>
  </w:num>
  <w:num w:numId="7">
    <w:abstractNumId w:val="16"/>
  </w:num>
  <w:num w:numId="8">
    <w:abstractNumId w:val="20"/>
  </w:num>
  <w:num w:numId="9">
    <w:abstractNumId w:val="15"/>
  </w:num>
  <w:num w:numId="10">
    <w:abstractNumId w:val="4"/>
  </w:num>
  <w:num w:numId="11">
    <w:abstractNumId w:val="3"/>
  </w:num>
  <w:num w:numId="12">
    <w:abstractNumId w:val="1"/>
  </w:num>
  <w:num w:numId="13">
    <w:abstractNumId w:val="6"/>
  </w:num>
  <w:num w:numId="14">
    <w:abstractNumId w:val="7"/>
  </w:num>
  <w:num w:numId="15">
    <w:abstractNumId w:val="23"/>
  </w:num>
  <w:num w:numId="16">
    <w:abstractNumId w:val="17"/>
  </w:num>
  <w:num w:numId="17">
    <w:abstractNumId w:val="22"/>
  </w:num>
  <w:num w:numId="18">
    <w:abstractNumId w:val="18"/>
  </w:num>
  <w:num w:numId="19">
    <w:abstractNumId w:val="10"/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9"/>
  </w:num>
  <w:num w:numId="25">
    <w:abstractNumId w:val="1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gutterAtTop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3A"/>
    <w:rsid w:val="00001DEB"/>
    <w:rsid w:val="00004A1B"/>
    <w:rsid w:val="00022379"/>
    <w:rsid w:val="000232E2"/>
    <w:rsid w:val="00063807"/>
    <w:rsid w:val="00066AB0"/>
    <w:rsid w:val="00066C16"/>
    <w:rsid w:val="00073CD1"/>
    <w:rsid w:val="00080C50"/>
    <w:rsid w:val="00084D3C"/>
    <w:rsid w:val="000A13ED"/>
    <w:rsid w:val="000A46C2"/>
    <w:rsid w:val="000B0E6E"/>
    <w:rsid w:val="000B1246"/>
    <w:rsid w:val="000C3FD6"/>
    <w:rsid w:val="000D51FA"/>
    <w:rsid w:val="000F0F13"/>
    <w:rsid w:val="001016D8"/>
    <w:rsid w:val="001104C5"/>
    <w:rsid w:val="001160D8"/>
    <w:rsid w:val="00125C81"/>
    <w:rsid w:val="00135926"/>
    <w:rsid w:val="001407C0"/>
    <w:rsid w:val="00163786"/>
    <w:rsid w:val="00182901"/>
    <w:rsid w:val="00190281"/>
    <w:rsid w:val="0019403C"/>
    <w:rsid w:val="00196C7A"/>
    <w:rsid w:val="001A2E29"/>
    <w:rsid w:val="001A5771"/>
    <w:rsid w:val="001A5810"/>
    <w:rsid w:val="001C6A5D"/>
    <w:rsid w:val="001F70F3"/>
    <w:rsid w:val="00203A16"/>
    <w:rsid w:val="002079CF"/>
    <w:rsid w:val="00207E96"/>
    <w:rsid w:val="0021095F"/>
    <w:rsid w:val="0024148D"/>
    <w:rsid w:val="00242C69"/>
    <w:rsid w:val="00250829"/>
    <w:rsid w:val="00250BF4"/>
    <w:rsid w:val="00263400"/>
    <w:rsid w:val="002648E8"/>
    <w:rsid w:val="00267306"/>
    <w:rsid w:val="00283ADA"/>
    <w:rsid w:val="0028548E"/>
    <w:rsid w:val="002A0293"/>
    <w:rsid w:val="002A0FDC"/>
    <w:rsid w:val="002A5F84"/>
    <w:rsid w:val="002D7455"/>
    <w:rsid w:val="002D7E61"/>
    <w:rsid w:val="002E288B"/>
    <w:rsid w:val="002E78D1"/>
    <w:rsid w:val="002F29E2"/>
    <w:rsid w:val="002F5FFB"/>
    <w:rsid w:val="002F704B"/>
    <w:rsid w:val="002F7C33"/>
    <w:rsid w:val="00330E89"/>
    <w:rsid w:val="003335CB"/>
    <w:rsid w:val="0036300C"/>
    <w:rsid w:val="0037293D"/>
    <w:rsid w:val="00374335"/>
    <w:rsid w:val="0038314C"/>
    <w:rsid w:val="00384BF4"/>
    <w:rsid w:val="003854F8"/>
    <w:rsid w:val="0039080C"/>
    <w:rsid w:val="00394773"/>
    <w:rsid w:val="0039564B"/>
    <w:rsid w:val="00397C91"/>
    <w:rsid w:val="003A0B33"/>
    <w:rsid w:val="003A43B6"/>
    <w:rsid w:val="003B5FA7"/>
    <w:rsid w:val="003E07BC"/>
    <w:rsid w:val="003E5D20"/>
    <w:rsid w:val="003F339A"/>
    <w:rsid w:val="00421CDC"/>
    <w:rsid w:val="004268B8"/>
    <w:rsid w:val="00426C9C"/>
    <w:rsid w:val="00426E8D"/>
    <w:rsid w:val="00440381"/>
    <w:rsid w:val="00466380"/>
    <w:rsid w:val="00467D12"/>
    <w:rsid w:val="004D467F"/>
    <w:rsid w:val="004E01D5"/>
    <w:rsid w:val="004F3EF3"/>
    <w:rsid w:val="00505586"/>
    <w:rsid w:val="00513B18"/>
    <w:rsid w:val="0051626B"/>
    <w:rsid w:val="00517EF6"/>
    <w:rsid w:val="005203C5"/>
    <w:rsid w:val="00530373"/>
    <w:rsid w:val="00544F10"/>
    <w:rsid w:val="005458AC"/>
    <w:rsid w:val="005540C9"/>
    <w:rsid w:val="005642B4"/>
    <w:rsid w:val="00565081"/>
    <w:rsid w:val="00573BBE"/>
    <w:rsid w:val="00586F2A"/>
    <w:rsid w:val="005879CD"/>
    <w:rsid w:val="0059600A"/>
    <w:rsid w:val="005A5D88"/>
    <w:rsid w:val="005B7DC8"/>
    <w:rsid w:val="005C08E1"/>
    <w:rsid w:val="005C5664"/>
    <w:rsid w:val="005D2C3A"/>
    <w:rsid w:val="005E0E71"/>
    <w:rsid w:val="005F0CA7"/>
    <w:rsid w:val="005F62B2"/>
    <w:rsid w:val="005F663A"/>
    <w:rsid w:val="006112CA"/>
    <w:rsid w:val="006330B5"/>
    <w:rsid w:val="006366ED"/>
    <w:rsid w:val="006412E1"/>
    <w:rsid w:val="00646ED1"/>
    <w:rsid w:val="006535A2"/>
    <w:rsid w:val="00657309"/>
    <w:rsid w:val="00666F21"/>
    <w:rsid w:val="00682051"/>
    <w:rsid w:val="006850E6"/>
    <w:rsid w:val="006D0DE4"/>
    <w:rsid w:val="006D2273"/>
    <w:rsid w:val="006F1DD0"/>
    <w:rsid w:val="006F5267"/>
    <w:rsid w:val="007012E5"/>
    <w:rsid w:val="007073B8"/>
    <w:rsid w:val="0071063B"/>
    <w:rsid w:val="00710A55"/>
    <w:rsid w:val="00717EE7"/>
    <w:rsid w:val="00722A7B"/>
    <w:rsid w:val="00723CEE"/>
    <w:rsid w:val="00743649"/>
    <w:rsid w:val="00754446"/>
    <w:rsid w:val="00760839"/>
    <w:rsid w:val="0076230A"/>
    <w:rsid w:val="00764804"/>
    <w:rsid w:val="00767B9C"/>
    <w:rsid w:val="00767FFB"/>
    <w:rsid w:val="00770470"/>
    <w:rsid w:val="007C5175"/>
    <w:rsid w:val="007C5F95"/>
    <w:rsid w:val="007C7C10"/>
    <w:rsid w:val="007D1A54"/>
    <w:rsid w:val="007E236A"/>
    <w:rsid w:val="007F2F77"/>
    <w:rsid w:val="00813A00"/>
    <w:rsid w:val="00822B8F"/>
    <w:rsid w:val="0083713C"/>
    <w:rsid w:val="00840B5D"/>
    <w:rsid w:val="008423BC"/>
    <w:rsid w:val="00842B19"/>
    <w:rsid w:val="00844393"/>
    <w:rsid w:val="008471DF"/>
    <w:rsid w:val="00847C33"/>
    <w:rsid w:val="008509F4"/>
    <w:rsid w:val="00860902"/>
    <w:rsid w:val="00870DBA"/>
    <w:rsid w:val="008723EE"/>
    <w:rsid w:val="00876682"/>
    <w:rsid w:val="008778C1"/>
    <w:rsid w:val="0088572B"/>
    <w:rsid w:val="0089197E"/>
    <w:rsid w:val="008A2645"/>
    <w:rsid w:val="008A6972"/>
    <w:rsid w:val="008B63BD"/>
    <w:rsid w:val="008C172B"/>
    <w:rsid w:val="008C4C6F"/>
    <w:rsid w:val="008C6536"/>
    <w:rsid w:val="008D3847"/>
    <w:rsid w:val="008E4C5D"/>
    <w:rsid w:val="008E7025"/>
    <w:rsid w:val="008F0FFE"/>
    <w:rsid w:val="00930003"/>
    <w:rsid w:val="009310A2"/>
    <w:rsid w:val="00936253"/>
    <w:rsid w:val="00966BE5"/>
    <w:rsid w:val="0097696D"/>
    <w:rsid w:val="0097755B"/>
    <w:rsid w:val="00977D0E"/>
    <w:rsid w:val="009A04F2"/>
    <w:rsid w:val="009A2F6C"/>
    <w:rsid w:val="009A7EC6"/>
    <w:rsid w:val="009B2666"/>
    <w:rsid w:val="009B6460"/>
    <w:rsid w:val="009E0194"/>
    <w:rsid w:val="009E7652"/>
    <w:rsid w:val="009E7A33"/>
    <w:rsid w:val="009E7BB9"/>
    <w:rsid w:val="009F4EF2"/>
    <w:rsid w:val="00A1314E"/>
    <w:rsid w:val="00A133CB"/>
    <w:rsid w:val="00A14EB5"/>
    <w:rsid w:val="00A242A9"/>
    <w:rsid w:val="00A3069A"/>
    <w:rsid w:val="00A47E10"/>
    <w:rsid w:val="00A57257"/>
    <w:rsid w:val="00A6568D"/>
    <w:rsid w:val="00A65719"/>
    <w:rsid w:val="00A66A84"/>
    <w:rsid w:val="00A76B46"/>
    <w:rsid w:val="00A86FBE"/>
    <w:rsid w:val="00AA00CF"/>
    <w:rsid w:val="00AA2FE3"/>
    <w:rsid w:val="00AB1CAC"/>
    <w:rsid w:val="00AB30BF"/>
    <w:rsid w:val="00AC0E09"/>
    <w:rsid w:val="00AD7394"/>
    <w:rsid w:val="00AE0461"/>
    <w:rsid w:val="00AE4A8E"/>
    <w:rsid w:val="00B03C87"/>
    <w:rsid w:val="00B12B0E"/>
    <w:rsid w:val="00B268A8"/>
    <w:rsid w:val="00B54C5B"/>
    <w:rsid w:val="00B60052"/>
    <w:rsid w:val="00B653B5"/>
    <w:rsid w:val="00B701B8"/>
    <w:rsid w:val="00B80208"/>
    <w:rsid w:val="00B82F49"/>
    <w:rsid w:val="00B8516B"/>
    <w:rsid w:val="00B92BA4"/>
    <w:rsid w:val="00BA0F9D"/>
    <w:rsid w:val="00BA1F70"/>
    <w:rsid w:val="00BB210B"/>
    <w:rsid w:val="00BB3525"/>
    <w:rsid w:val="00BD3610"/>
    <w:rsid w:val="00BE139F"/>
    <w:rsid w:val="00BE1A8B"/>
    <w:rsid w:val="00C04786"/>
    <w:rsid w:val="00C1267A"/>
    <w:rsid w:val="00C211ED"/>
    <w:rsid w:val="00C21541"/>
    <w:rsid w:val="00C5315B"/>
    <w:rsid w:val="00C55943"/>
    <w:rsid w:val="00C717C3"/>
    <w:rsid w:val="00C774A8"/>
    <w:rsid w:val="00C86CDB"/>
    <w:rsid w:val="00C92A36"/>
    <w:rsid w:val="00C95BA0"/>
    <w:rsid w:val="00CA0D08"/>
    <w:rsid w:val="00CA298C"/>
    <w:rsid w:val="00CB6E46"/>
    <w:rsid w:val="00CC033C"/>
    <w:rsid w:val="00CE1030"/>
    <w:rsid w:val="00CE4319"/>
    <w:rsid w:val="00CF4371"/>
    <w:rsid w:val="00CF497D"/>
    <w:rsid w:val="00CF6E68"/>
    <w:rsid w:val="00D070F1"/>
    <w:rsid w:val="00D144A8"/>
    <w:rsid w:val="00D20D2B"/>
    <w:rsid w:val="00D31207"/>
    <w:rsid w:val="00D31F69"/>
    <w:rsid w:val="00D3452C"/>
    <w:rsid w:val="00D36853"/>
    <w:rsid w:val="00D4093A"/>
    <w:rsid w:val="00D420F8"/>
    <w:rsid w:val="00D45441"/>
    <w:rsid w:val="00D556EA"/>
    <w:rsid w:val="00D65152"/>
    <w:rsid w:val="00D76E8F"/>
    <w:rsid w:val="00D81ED4"/>
    <w:rsid w:val="00D82846"/>
    <w:rsid w:val="00D850AA"/>
    <w:rsid w:val="00D85894"/>
    <w:rsid w:val="00D96844"/>
    <w:rsid w:val="00DA1F8C"/>
    <w:rsid w:val="00DB0C2E"/>
    <w:rsid w:val="00DB0F7D"/>
    <w:rsid w:val="00DB6F68"/>
    <w:rsid w:val="00DC0A10"/>
    <w:rsid w:val="00DC4CF5"/>
    <w:rsid w:val="00DD2C05"/>
    <w:rsid w:val="00DE1C79"/>
    <w:rsid w:val="00DE7F6D"/>
    <w:rsid w:val="00DF2238"/>
    <w:rsid w:val="00E041C7"/>
    <w:rsid w:val="00E04F5C"/>
    <w:rsid w:val="00E11BBB"/>
    <w:rsid w:val="00E33DBD"/>
    <w:rsid w:val="00E510ED"/>
    <w:rsid w:val="00E5539C"/>
    <w:rsid w:val="00E65CBC"/>
    <w:rsid w:val="00E7161C"/>
    <w:rsid w:val="00E74E70"/>
    <w:rsid w:val="00E7712B"/>
    <w:rsid w:val="00E77918"/>
    <w:rsid w:val="00E94C13"/>
    <w:rsid w:val="00EB7B5E"/>
    <w:rsid w:val="00EC2097"/>
    <w:rsid w:val="00ED15CA"/>
    <w:rsid w:val="00EF1C55"/>
    <w:rsid w:val="00EF7970"/>
    <w:rsid w:val="00F01B65"/>
    <w:rsid w:val="00F06BB2"/>
    <w:rsid w:val="00F073D5"/>
    <w:rsid w:val="00F113A9"/>
    <w:rsid w:val="00F2199C"/>
    <w:rsid w:val="00F615D6"/>
    <w:rsid w:val="00F63539"/>
    <w:rsid w:val="00F7184A"/>
    <w:rsid w:val="00F97B91"/>
    <w:rsid w:val="00FA373F"/>
    <w:rsid w:val="00FC3313"/>
    <w:rsid w:val="00FD05DF"/>
    <w:rsid w:val="00FD450D"/>
    <w:rsid w:val="00FD52EC"/>
    <w:rsid w:val="00FE2134"/>
    <w:rsid w:val="00FE59EE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318261"/>
  <w15:docId w15:val="{CC7DDF75-F9AA-40A2-9F13-44231843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BB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8471DF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E7161C"/>
    <w:pPr>
      <w:numPr>
        <w:ilvl w:val="2"/>
        <w:numId w:val="1"/>
      </w:numPr>
      <w:spacing w:after="120"/>
      <w:jc w:val="both"/>
    </w:pPr>
    <w:rPr>
      <w:rFonts w:ascii="Times New Roman" w:hAnsi="Times New Roman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E7161C"/>
    <w:pPr>
      <w:numPr>
        <w:ilvl w:val="3"/>
        <w:numId w:val="1"/>
      </w:numPr>
      <w:spacing w:before="60"/>
      <w:jc w:val="both"/>
    </w:pPr>
    <w:rPr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gramskikod">
    <w:name w:val="Programski kod"/>
    <w:basedOn w:val="Osnovnitekst"/>
    <w:rsid w:val="005B7DC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</w:pPr>
    <w:rPr>
      <w:rFonts w:ascii="Courier New" w:hAnsi="Courier New"/>
      <w:b/>
      <w:sz w:val="20"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8471DF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E041C7"/>
    <w:pPr>
      <w:numPr>
        <w:ilvl w:val="2"/>
      </w:numPr>
      <w:spacing w:after="120"/>
      <w:outlineLvl w:val="2"/>
    </w:pPr>
    <w:rPr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E041C7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E7161C"/>
    <w:rPr>
      <w:rFonts w:ascii="Arial" w:hAnsi="Arial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paragraph" w:styleId="ListNumber">
    <w:name w:val="List Number"/>
    <w:basedOn w:val="Normal"/>
    <w:rsid w:val="008C6536"/>
    <w:pPr>
      <w:numPr>
        <w:numId w:val="26"/>
      </w:numPr>
      <w:spacing w:after="120"/>
      <w:contextualSpacing/>
      <w:jc w:val="both"/>
    </w:pPr>
    <w:rPr>
      <w:lang w:val="sr-Cyrl-CS" w:eastAsia="sr-Cyrl-CS"/>
    </w:rPr>
  </w:style>
  <w:style w:type="paragraph" w:customStyle="1" w:styleId="Default">
    <w:name w:val="Default"/>
    <w:rsid w:val="00E04F5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rkov%20folder\__nastava\mups\sajt\dz\2018-2019\templejt_za_master_teze_02_09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3.7751E-2</c:v>
                </c:pt>
                <c:pt idx="1">
                  <c:v>4.6585000000000001E-2</c:v>
                </c:pt>
                <c:pt idx="2">
                  <c:v>4.8129999999999999E-2</c:v>
                </c:pt>
                <c:pt idx="3">
                  <c:v>0.15109700000000001</c:v>
                </c:pt>
                <c:pt idx="4">
                  <c:v>0.18653</c:v>
                </c:pt>
                <c:pt idx="5">
                  <c:v>0.19275300000000001</c:v>
                </c:pt>
                <c:pt idx="6">
                  <c:v>0.30273600000000001</c:v>
                </c:pt>
                <c:pt idx="7">
                  <c:v>0.37510500000000002</c:v>
                </c:pt>
                <c:pt idx="8">
                  <c:v>0.38658900000000002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0B-4CA7-8724-5B9DE5C9CF6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4.1152000000000001E-2</c:v>
                </c:pt>
                <c:pt idx="1">
                  <c:v>5.2502E-2</c:v>
                </c:pt>
                <c:pt idx="2">
                  <c:v>5.4510000000000003E-2</c:v>
                </c:pt>
                <c:pt idx="3">
                  <c:v>0.157974</c:v>
                </c:pt>
                <c:pt idx="4">
                  <c:v>0.19400000000000001</c:v>
                </c:pt>
                <c:pt idx="5">
                  <c:v>0.20102999999999999</c:v>
                </c:pt>
                <c:pt idx="6">
                  <c:v>0.31202400000000002</c:v>
                </c:pt>
                <c:pt idx="7">
                  <c:v>0.38209700000000002</c:v>
                </c:pt>
                <c:pt idx="8">
                  <c:v>0.39517999999999998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72-42B8-81C2-2A9801D4899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2.7956999999999999E-2</c:v>
                </c:pt>
                <c:pt idx="1">
                  <c:v>2.8889999999999999E-2</c:v>
                </c:pt>
                <c:pt idx="2">
                  <c:v>2.7483E-2</c:v>
                </c:pt>
                <c:pt idx="3">
                  <c:v>8.0597000000000002E-2</c:v>
                </c:pt>
                <c:pt idx="4">
                  <c:v>0.10047399999999999</c:v>
                </c:pt>
                <c:pt idx="5">
                  <c:v>9.9376999999999993E-2</c:v>
                </c:pt>
                <c:pt idx="6">
                  <c:v>0.160277</c:v>
                </c:pt>
                <c:pt idx="7">
                  <c:v>0.19617599999999999</c:v>
                </c:pt>
                <c:pt idx="8">
                  <c:v>0.20768200000000001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E72-42B8-81C2-2A9801D48990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Sheet1!$E$2:$E$10</c:f>
              <c:numCache>
                <c:formatCode>General</c:formatCode>
                <c:ptCount val="9"/>
                <c:pt idx="0">
                  <c:v>2.3377999999999999E-2</c:v>
                </c:pt>
                <c:pt idx="1">
                  <c:v>2.6860999999999999E-2</c:v>
                </c:pt>
                <c:pt idx="2">
                  <c:v>2.5617000000000001E-2</c:v>
                </c:pt>
                <c:pt idx="3">
                  <c:v>7.7034000000000005E-2</c:v>
                </c:pt>
                <c:pt idx="4">
                  <c:v>8.9074E-2</c:v>
                </c:pt>
                <c:pt idx="5">
                  <c:v>9.4648999999999997E-2</c:v>
                </c:pt>
                <c:pt idx="6">
                  <c:v>0.15464</c:v>
                </c:pt>
                <c:pt idx="7">
                  <c:v>0.17597399999999999</c:v>
                </c:pt>
                <c:pt idx="8">
                  <c:v>0.19509799999999999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E72-42B8-81C2-2A9801D48990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Sheet1!$F$2:$F$10</c:f>
              <c:numCache>
                <c:formatCode>General</c:formatCode>
                <c:ptCount val="9"/>
                <c:pt idx="0">
                  <c:v>6.9713999999999998E-2</c:v>
                </c:pt>
                <c:pt idx="1">
                  <c:v>2.0851999999999999E-2</c:v>
                </c:pt>
                <c:pt idx="2">
                  <c:v>3.4979000000000003E-2</c:v>
                </c:pt>
                <c:pt idx="3">
                  <c:v>0.12692100000000001</c:v>
                </c:pt>
                <c:pt idx="4">
                  <c:v>0.16448599999999999</c:v>
                </c:pt>
                <c:pt idx="5">
                  <c:v>0.15869</c:v>
                </c:pt>
                <c:pt idx="6">
                  <c:v>0.26314799999999999</c:v>
                </c:pt>
                <c:pt idx="7">
                  <c:v>0.202962</c:v>
                </c:pt>
                <c:pt idx="8">
                  <c:v>0.243285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AE72-42B8-81C2-2A9801D489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3.148593</c:v>
                </c:pt>
                <c:pt idx="1">
                  <c:v>21.221872999999999</c:v>
                </c:pt>
                <c:pt idx="2">
                  <c:v>4.5042939999999998</c:v>
                </c:pt>
                <c:pt idx="3">
                  <c:v>2.6395249999999999</c:v>
                </c:pt>
                <c:pt idx="4">
                  <c:v>10.612636999999999</c:v>
                </c:pt>
                <c:pt idx="5">
                  <c:v>20.886244000000001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76-49A7-9A7C-661CC46350C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0.43989699999999998</c:v>
                </c:pt>
                <c:pt idx="1">
                  <c:v>2.856665</c:v>
                </c:pt>
                <c:pt idx="2">
                  <c:v>0.57855699999999999</c:v>
                </c:pt>
                <c:pt idx="3">
                  <c:v>0.349935</c:v>
                </c:pt>
                <c:pt idx="4">
                  <c:v>1.3813850000000001</c:v>
                </c:pt>
                <c:pt idx="5">
                  <c:v>2.7448269999999999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A00-478E-AE13-B29A2A79436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0.27509699999999998</c:v>
                </c:pt>
                <c:pt idx="1">
                  <c:v>1.733746</c:v>
                </c:pt>
                <c:pt idx="2">
                  <c:v>0.38371100000000002</c:v>
                </c:pt>
                <c:pt idx="3">
                  <c:v>0.195215</c:v>
                </c:pt>
                <c:pt idx="4">
                  <c:v>0.92136200000000001</c:v>
                </c:pt>
                <c:pt idx="5">
                  <c:v>1.703444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A00-478E-AE13-B29A2A79436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0.16372200000000001</c:v>
                </c:pt>
                <c:pt idx="1">
                  <c:v>1.0562339999999999</c:v>
                </c:pt>
                <c:pt idx="2">
                  <c:v>0.30804900000000002</c:v>
                </c:pt>
                <c:pt idx="3">
                  <c:v>0.25460300000000002</c:v>
                </c:pt>
                <c:pt idx="4">
                  <c:v>0.56521500000000002</c:v>
                </c:pt>
                <c:pt idx="5">
                  <c:v>1.157384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A00-478E-AE13-B29A2A79436F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0.21149399999999999</c:v>
                </c:pt>
                <c:pt idx="1">
                  <c:v>1.8674040000000001</c:v>
                </c:pt>
                <c:pt idx="2">
                  <c:v>0.23994299999999999</c:v>
                </c:pt>
                <c:pt idx="3">
                  <c:v>0.13147500000000001</c:v>
                </c:pt>
                <c:pt idx="4">
                  <c:v>0.58843199999999996</c:v>
                </c:pt>
                <c:pt idx="5">
                  <c:v>1.1450469999999999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A00-478E-AE13-B29A2A7943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4.4474960000000001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E6-4A47-BC74-C5E6CC9FB00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Sheet1!$C$2</c:f>
              <c:numCache>
                <c:formatCode>General</c:formatCode>
                <c:ptCount val="1"/>
                <c:pt idx="0">
                  <c:v>4.5030169999999998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4EC-4F76-8C80-A5B4799DF1A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Sheet1!$D$2</c:f>
              <c:numCache>
                <c:formatCode>General</c:formatCode>
                <c:ptCount val="1"/>
                <c:pt idx="0">
                  <c:v>2.477347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4EC-4F76-8C80-A5B4799DF1A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Sheet1!$E$2</c:f>
              <c:numCache>
                <c:formatCode>General</c:formatCode>
                <c:ptCount val="1"/>
                <c:pt idx="0">
                  <c:v>1.4818899999999999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4EC-4F76-8C80-A5B4799DF1A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Sheet1!$F$2</c:f>
              <c:numCache>
                <c:formatCode>General</c:formatCode>
                <c:ptCount val="1"/>
                <c:pt idx="0">
                  <c:v>1.2702199999999999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4EC-4F76-8C80-A5B4799DF1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6F753-942C-4CCC-9EDD-A3FCD8BDE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templejt_za_master_teze_02_09</Template>
  <TotalTime>282</TotalTime>
  <Pages>14</Pages>
  <Words>2201</Words>
  <Characters>12549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14721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Marko Mišić</dc:creator>
  <cp:lastModifiedBy>Лазар Цветковић</cp:lastModifiedBy>
  <cp:revision>38</cp:revision>
  <cp:lastPrinted>2010-03-22T09:00:00Z</cp:lastPrinted>
  <dcterms:created xsi:type="dcterms:W3CDTF">2018-11-05T12:25:00Z</dcterms:created>
  <dcterms:modified xsi:type="dcterms:W3CDTF">2020-05-16T18:27:00Z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